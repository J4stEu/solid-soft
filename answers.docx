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3DBBC" w14:textId="38AAAB3C" w:rsidR="00D91B08" w:rsidRDefault="00D91B08" w:rsidP="00050374">
      <w:pPr>
        <w:autoSpaceDE w:val="0"/>
        <w:autoSpaceDN w:val="0"/>
        <w:adjustRightInd w:val="0"/>
        <w:spacing w:line="240" w:lineRule="auto"/>
        <w:ind w:firstLine="0"/>
        <w:jc w:val="left"/>
      </w:pPr>
      <w:r>
        <w:rPr>
          <w:lang w:val="en-US"/>
        </w:rPr>
        <w:t>Н</w:t>
      </w:r>
      <w:proofErr w:type="spellStart"/>
      <w:r>
        <w:t>иконов</w:t>
      </w:r>
      <w:proofErr w:type="spellEnd"/>
      <w:r>
        <w:t xml:space="preserve"> Е.Р.</w:t>
      </w:r>
    </w:p>
    <w:p w14:paraId="0677EF39" w14:textId="0A1811A3" w:rsidR="00D91B08" w:rsidRPr="008B0194" w:rsidRDefault="00D91B08" w:rsidP="00050374">
      <w:pPr>
        <w:autoSpaceDE w:val="0"/>
        <w:autoSpaceDN w:val="0"/>
        <w:adjustRightInd w:val="0"/>
        <w:spacing w:line="240" w:lineRule="auto"/>
        <w:ind w:firstLine="0"/>
        <w:jc w:val="left"/>
      </w:pPr>
      <w:r>
        <w:t>Мой персональный сайт:</w:t>
      </w:r>
      <w:r w:rsidR="00C11E39" w:rsidRPr="00C11E39">
        <w:t xml:space="preserve"> </w:t>
      </w:r>
      <w:hyperlink r:id="rId8" w:history="1">
        <w:r w:rsidRPr="00C11E39">
          <w:rPr>
            <w:color w:val="DCA10D"/>
            <w:lang w:eastAsia="en-US"/>
          </w:rPr>
          <w:t>https://j4steu.github</w:t>
        </w:r>
        <w:r w:rsidRPr="00C11E39">
          <w:rPr>
            <w:color w:val="DCA10D"/>
            <w:lang w:eastAsia="en-US"/>
          </w:rPr>
          <w:t>.</w:t>
        </w:r>
        <w:r w:rsidRPr="00C11E39">
          <w:rPr>
            <w:color w:val="DCA10D"/>
            <w:lang w:eastAsia="en-US"/>
          </w:rPr>
          <w:t>io</w:t>
        </w:r>
      </w:hyperlink>
      <w:r w:rsidR="008B0194" w:rsidRPr="008B0194">
        <w:t>.</w:t>
      </w:r>
    </w:p>
    <w:p w14:paraId="11B23177" w14:textId="769BE953" w:rsidR="00D91B08" w:rsidRDefault="00D91B08" w:rsidP="00050374">
      <w:pPr>
        <w:autoSpaceDE w:val="0"/>
        <w:autoSpaceDN w:val="0"/>
        <w:adjustRightInd w:val="0"/>
        <w:spacing w:line="240" w:lineRule="auto"/>
        <w:ind w:firstLine="0"/>
        <w:jc w:val="left"/>
      </w:pPr>
      <w:r w:rsidRPr="00D91B08">
        <w:t xml:space="preserve">Мой </w:t>
      </w:r>
      <w:proofErr w:type="spellStart"/>
      <w:r w:rsidRPr="00D91B08">
        <w:t>GitHub</w:t>
      </w:r>
      <w:proofErr w:type="spellEnd"/>
      <w:r w:rsidRPr="00D91B08">
        <w:t xml:space="preserve">: </w:t>
      </w:r>
      <w:hyperlink r:id="rId9" w:history="1">
        <w:r w:rsidRPr="008B0194">
          <w:rPr>
            <w:rFonts w:eastAsiaTheme="minorHAnsi"/>
            <w:color w:val="DCA10D"/>
            <w:szCs w:val="28"/>
            <w:lang w:eastAsia="en-US"/>
          </w:rPr>
          <w:t>https://github.com</w:t>
        </w:r>
        <w:r w:rsidRPr="008B0194">
          <w:rPr>
            <w:rFonts w:eastAsiaTheme="minorHAnsi"/>
            <w:color w:val="DCA10D"/>
            <w:szCs w:val="28"/>
            <w:lang w:eastAsia="en-US"/>
          </w:rPr>
          <w:t>/</w:t>
        </w:r>
        <w:r w:rsidRPr="008B0194">
          <w:rPr>
            <w:rFonts w:eastAsiaTheme="minorHAnsi"/>
            <w:color w:val="DCA10D"/>
            <w:szCs w:val="28"/>
            <w:lang w:eastAsia="en-US"/>
          </w:rPr>
          <w:t>J4stEu</w:t>
        </w:r>
      </w:hyperlink>
      <w:r w:rsidRPr="00D91B08">
        <w:t>.</w:t>
      </w:r>
    </w:p>
    <w:p w14:paraId="02DAD7C7" w14:textId="77777777" w:rsidR="00D91B08" w:rsidRPr="00D91B08" w:rsidRDefault="00D91B08" w:rsidP="00050374">
      <w:pPr>
        <w:autoSpaceDE w:val="0"/>
        <w:autoSpaceDN w:val="0"/>
        <w:adjustRightInd w:val="0"/>
        <w:spacing w:line="240" w:lineRule="auto"/>
        <w:ind w:firstLine="0"/>
        <w:jc w:val="left"/>
      </w:pPr>
    </w:p>
    <w:p w14:paraId="323E6E50" w14:textId="77777777" w:rsidR="00050374" w:rsidRPr="00050374" w:rsidRDefault="00050374" w:rsidP="00050374">
      <w:pPr>
        <w:numPr>
          <w:ilvl w:val="0"/>
          <w:numId w:val="32"/>
        </w:num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Theme="minorHAnsi"/>
          <w:b/>
          <w:bCs/>
          <w:szCs w:val="28"/>
          <w:lang w:eastAsia="en-US"/>
        </w:rPr>
      </w:pPr>
      <w:r w:rsidRPr="00050374">
        <w:rPr>
          <w:rFonts w:eastAsiaTheme="minorHAnsi"/>
          <w:b/>
          <w:bCs/>
          <w:szCs w:val="28"/>
          <w:lang w:eastAsia="en-US"/>
        </w:rPr>
        <w:t xml:space="preserve">1. Сможете ли вы написать </w:t>
      </w:r>
      <w:proofErr w:type="spellStart"/>
      <w:r w:rsidRPr="00050374">
        <w:rPr>
          <w:rFonts w:eastAsiaTheme="minorHAnsi"/>
          <w:b/>
          <w:bCs/>
          <w:szCs w:val="28"/>
          <w:lang w:eastAsia="en-US"/>
        </w:rPr>
        <w:t>shell</w:t>
      </w:r>
      <w:proofErr w:type="spellEnd"/>
      <w:r w:rsidRPr="00050374">
        <w:rPr>
          <w:rFonts w:eastAsiaTheme="minorHAnsi"/>
          <w:b/>
          <w:bCs/>
          <w:szCs w:val="28"/>
          <w:lang w:eastAsia="en-US"/>
        </w:rPr>
        <w:t>-команду, которая выделит те строки первого файла, которых нет во втором?</w:t>
      </w:r>
    </w:p>
    <w:p w14:paraId="762ED18C" w14:textId="77777777" w:rsidR="00050374" w:rsidRDefault="00050374" w:rsidP="0005037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28"/>
          <w:lang w:eastAsia="en-US"/>
        </w:rPr>
      </w:pPr>
    </w:p>
    <w:p w14:paraId="201AC988" w14:textId="78A53D55" w:rsidR="00050374" w:rsidRPr="00050374" w:rsidRDefault="00050374" w:rsidP="00050374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eastAsiaTheme="minorHAnsi"/>
          <w:szCs w:val="28"/>
          <w:lang w:val="en-US" w:eastAsia="en-US"/>
        </w:rPr>
      </w:pPr>
      <w:r w:rsidRPr="00050374">
        <w:rPr>
          <w:rFonts w:eastAsiaTheme="minorHAnsi"/>
          <w:szCs w:val="28"/>
          <w:lang w:eastAsia="en-US"/>
        </w:rPr>
        <w:t>Да</w:t>
      </w:r>
      <w:r w:rsidRPr="00050374">
        <w:rPr>
          <w:rFonts w:eastAsiaTheme="minorHAnsi"/>
          <w:szCs w:val="28"/>
          <w:lang w:val="en-US" w:eastAsia="en-US"/>
        </w:rPr>
        <w:t>.</w:t>
      </w:r>
    </w:p>
    <w:p w14:paraId="3EB23169" w14:textId="77777777" w:rsidR="00050374" w:rsidRPr="00050374" w:rsidRDefault="00050374" w:rsidP="00050374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eastAsiaTheme="minorHAnsi"/>
          <w:szCs w:val="28"/>
          <w:lang w:val="en-US" w:eastAsia="en-US"/>
        </w:rPr>
      </w:pPr>
      <w:r w:rsidRPr="00050374">
        <w:rPr>
          <w:rFonts w:eastAsiaTheme="minorHAnsi"/>
          <w:szCs w:val="28"/>
          <w:lang w:eastAsia="en-US"/>
        </w:rPr>
        <w:t>Пример</w:t>
      </w:r>
      <w:r w:rsidRPr="00050374">
        <w:rPr>
          <w:rFonts w:eastAsiaTheme="minorHAnsi"/>
          <w:szCs w:val="28"/>
          <w:lang w:val="en-US" w:eastAsia="en-US"/>
        </w:rPr>
        <w:t xml:space="preserve">: cat file1.txt | while read </w:t>
      </w:r>
      <w:proofErr w:type="gramStart"/>
      <w:r w:rsidRPr="00050374">
        <w:rPr>
          <w:rFonts w:eastAsiaTheme="minorHAnsi"/>
          <w:szCs w:val="28"/>
          <w:lang w:val="en-US" w:eastAsia="en-US"/>
        </w:rPr>
        <w:t>line ;</w:t>
      </w:r>
      <w:proofErr w:type="gramEnd"/>
      <w:r w:rsidRPr="00050374">
        <w:rPr>
          <w:rFonts w:eastAsiaTheme="minorHAnsi"/>
          <w:szCs w:val="28"/>
          <w:lang w:val="en-US" w:eastAsia="en-US"/>
        </w:rPr>
        <w:t xml:space="preserve"> do if ! grep -q $line file2.txt; then echo $line; fi ; done</w:t>
      </w:r>
    </w:p>
    <w:p w14:paraId="551E5C2A" w14:textId="77777777" w:rsidR="00050374" w:rsidRPr="00050374" w:rsidRDefault="00050374" w:rsidP="00050374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eastAsiaTheme="minorHAnsi"/>
          <w:szCs w:val="28"/>
          <w:lang w:eastAsia="en-US"/>
        </w:rPr>
      </w:pPr>
      <w:r w:rsidRPr="00050374">
        <w:rPr>
          <w:rFonts w:eastAsiaTheme="minorHAnsi"/>
          <w:szCs w:val="28"/>
          <w:lang w:eastAsia="en-US"/>
        </w:rPr>
        <w:t>Пояснения:</w:t>
      </w:r>
    </w:p>
    <w:p w14:paraId="08C29AFE" w14:textId="4EC2944A" w:rsidR="00050374" w:rsidRPr="00050374" w:rsidRDefault="00050374" w:rsidP="00050374">
      <w:pPr>
        <w:pStyle w:val="a6"/>
        <w:numPr>
          <w:ilvl w:val="0"/>
          <w:numId w:val="45"/>
        </w:numPr>
        <w:autoSpaceDE w:val="0"/>
        <w:autoSpaceDN w:val="0"/>
        <w:adjustRightInd w:val="0"/>
        <w:spacing w:line="240" w:lineRule="auto"/>
        <w:jc w:val="left"/>
        <w:rPr>
          <w:rFonts w:eastAsiaTheme="minorHAnsi"/>
          <w:szCs w:val="28"/>
          <w:lang w:eastAsia="en-US"/>
        </w:rPr>
      </w:pPr>
      <w:proofErr w:type="spellStart"/>
      <w:r w:rsidRPr="00050374">
        <w:rPr>
          <w:rFonts w:eastAsiaTheme="minorHAnsi"/>
          <w:szCs w:val="28"/>
          <w:lang w:eastAsia="en-US"/>
        </w:rPr>
        <w:t>cat</w:t>
      </w:r>
      <w:proofErr w:type="spellEnd"/>
      <w:r w:rsidRPr="00050374">
        <w:rPr>
          <w:rFonts w:eastAsiaTheme="minorHAnsi"/>
          <w:szCs w:val="28"/>
          <w:lang w:eastAsia="en-US"/>
        </w:rPr>
        <w:t xml:space="preserve"> file1.txt | - читаем данные из файла при определённых условиях.</w:t>
      </w:r>
    </w:p>
    <w:p w14:paraId="2CC0ACAF" w14:textId="1B98A05A" w:rsidR="00050374" w:rsidRPr="00050374" w:rsidRDefault="00050374" w:rsidP="00050374">
      <w:pPr>
        <w:pStyle w:val="a6"/>
        <w:numPr>
          <w:ilvl w:val="0"/>
          <w:numId w:val="45"/>
        </w:numPr>
        <w:autoSpaceDE w:val="0"/>
        <w:autoSpaceDN w:val="0"/>
        <w:adjustRightInd w:val="0"/>
        <w:spacing w:line="240" w:lineRule="auto"/>
        <w:jc w:val="left"/>
        <w:rPr>
          <w:rFonts w:eastAsiaTheme="minorHAnsi"/>
          <w:szCs w:val="28"/>
          <w:lang w:eastAsia="en-US"/>
        </w:rPr>
      </w:pPr>
      <w:proofErr w:type="spellStart"/>
      <w:r w:rsidRPr="00050374">
        <w:rPr>
          <w:rFonts w:eastAsiaTheme="minorHAnsi"/>
          <w:szCs w:val="28"/>
          <w:lang w:eastAsia="en-US"/>
        </w:rPr>
        <w:t>while</w:t>
      </w:r>
      <w:proofErr w:type="spellEnd"/>
      <w:r w:rsidRPr="00050374">
        <w:rPr>
          <w:rFonts w:eastAsiaTheme="minorHAnsi"/>
          <w:szCs w:val="28"/>
          <w:lang w:eastAsia="en-US"/>
        </w:rPr>
        <w:t xml:space="preserve"> </w:t>
      </w:r>
      <w:proofErr w:type="spellStart"/>
      <w:r w:rsidRPr="00050374">
        <w:rPr>
          <w:rFonts w:eastAsiaTheme="minorHAnsi"/>
          <w:szCs w:val="28"/>
          <w:lang w:eastAsia="en-US"/>
        </w:rPr>
        <w:t>read</w:t>
      </w:r>
      <w:proofErr w:type="spellEnd"/>
      <w:r w:rsidRPr="00050374">
        <w:rPr>
          <w:rFonts w:eastAsiaTheme="minorHAnsi"/>
          <w:szCs w:val="28"/>
          <w:lang w:eastAsia="en-US"/>
        </w:rPr>
        <w:t xml:space="preserve"> </w:t>
      </w:r>
      <w:proofErr w:type="spellStart"/>
      <w:r w:rsidRPr="00050374">
        <w:rPr>
          <w:rFonts w:eastAsiaTheme="minorHAnsi"/>
          <w:szCs w:val="28"/>
          <w:lang w:eastAsia="en-US"/>
        </w:rPr>
        <w:t>line</w:t>
      </w:r>
      <w:proofErr w:type="spellEnd"/>
      <w:r w:rsidRPr="00050374">
        <w:rPr>
          <w:rFonts w:eastAsiaTheme="minorHAnsi"/>
          <w:szCs w:val="28"/>
          <w:lang w:eastAsia="en-US"/>
        </w:rPr>
        <w:t xml:space="preserve"> - пробегаемся по файлу циклом </w:t>
      </w:r>
      <w:proofErr w:type="spellStart"/>
      <w:r w:rsidRPr="00050374">
        <w:rPr>
          <w:rFonts w:eastAsiaTheme="minorHAnsi"/>
          <w:szCs w:val="28"/>
          <w:lang w:eastAsia="en-US"/>
        </w:rPr>
        <w:t>while</w:t>
      </w:r>
      <w:proofErr w:type="spellEnd"/>
      <w:r w:rsidRPr="00050374">
        <w:rPr>
          <w:rFonts w:eastAsiaTheme="minorHAnsi"/>
          <w:szCs w:val="28"/>
          <w:lang w:eastAsia="en-US"/>
        </w:rPr>
        <w:t>.</w:t>
      </w:r>
    </w:p>
    <w:p w14:paraId="76AD8811" w14:textId="46D8F646" w:rsidR="00050374" w:rsidRPr="00050374" w:rsidRDefault="00050374" w:rsidP="00050374">
      <w:pPr>
        <w:pStyle w:val="a6"/>
        <w:numPr>
          <w:ilvl w:val="0"/>
          <w:numId w:val="45"/>
        </w:numPr>
        <w:autoSpaceDE w:val="0"/>
        <w:autoSpaceDN w:val="0"/>
        <w:adjustRightInd w:val="0"/>
        <w:spacing w:line="240" w:lineRule="auto"/>
        <w:jc w:val="left"/>
        <w:rPr>
          <w:rFonts w:eastAsiaTheme="minorHAnsi"/>
          <w:szCs w:val="28"/>
          <w:lang w:eastAsia="en-US"/>
        </w:rPr>
      </w:pPr>
      <w:proofErr w:type="spellStart"/>
      <w:proofErr w:type="gramStart"/>
      <w:r w:rsidRPr="00050374">
        <w:rPr>
          <w:rFonts w:eastAsiaTheme="minorHAnsi"/>
          <w:szCs w:val="28"/>
          <w:lang w:eastAsia="en-US"/>
        </w:rPr>
        <w:t>if</w:t>
      </w:r>
      <w:proofErr w:type="spellEnd"/>
      <w:r w:rsidRPr="00050374">
        <w:rPr>
          <w:rFonts w:eastAsiaTheme="minorHAnsi"/>
          <w:szCs w:val="28"/>
          <w:lang w:eastAsia="en-US"/>
        </w:rPr>
        <w:t xml:space="preserve"> !</w:t>
      </w:r>
      <w:proofErr w:type="gramEnd"/>
      <w:r w:rsidRPr="00050374">
        <w:rPr>
          <w:rFonts w:eastAsiaTheme="minorHAnsi"/>
          <w:szCs w:val="28"/>
          <w:lang w:eastAsia="en-US"/>
        </w:rPr>
        <w:t xml:space="preserve"> </w:t>
      </w:r>
      <w:proofErr w:type="spellStart"/>
      <w:r w:rsidRPr="00050374">
        <w:rPr>
          <w:rFonts w:eastAsiaTheme="minorHAnsi"/>
          <w:szCs w:val="28"/>
          <w:lang w:eastAsia="en-US"/>
        </w:rPr>
        <w:t>grep</w:t>
      </w:r>
      <w:proofErr w:type="spellEnd"/>
      <w:r w:rsidRPr="00050374">
        <w:rPr>
          <w:rFonts w:eastAsiaTheme="minorHAnsi"/>
          <w:szCs w:val="28"/>
          <w:lang w:eastAsia="en-US"/>
        </w:rPr>
        <w:t xml:space="preserve"> -q $</w:t>
      </w:r>
      <w:proofErr w:type="spellStart"/>
      <w:r w:rsidRPr="00050374">
        <w:rPr>
          <w:rFonts w:eastAsiaTheme="minorHAnsi"/>
          <w:szCs w:val="28"/>
          <w:lang w:eastAsia="en-US"/>
        </w:rPr>
        <w:t>line</w:t>
      </w:r>
      <w:proofErr w:type="spellEnd"/>
      <w:r w:rsidRPr="00050374">
        <w:rPr>
          <w:rFonts w:eastAsiaTheme="minorHAnsi"/>
          <w:szCs w:val="28"/>
          <w:lang w:eastAsia="en-US"/>
        </w:rPr>
        <w:t xml:space="preserve"> file2.txt </w:t>
      </w:r>
      <w:r w:rsidR="001F0921">
        <w:rPr>
          <w:rFonts w:eastAsiaTheme="minorHAnsi"/>
          <w:szCs w:val="28"/>
          <w:lang w:eastAsia="en-US"/>
        </w:rPr>
        <w:t>–</w:t>
      </w:r>
      <w:r w:rsidRPr="00050374">
        <w:rPr>
          <w:rFonts w:eastAsiaTheme="minorHAnsi"/>
          <w:szCs w:val="28"/>
          <w:lang w:eastAsia="en-US"/>
        </w:rPr>
        <w:t xml:space="preserve"> </w:t>
      </w:r>
      <w:r w:rsidR="001F0921">
        <w:rPr>
          <w:rFonts w:eastAsiaTheme="minorHAnsi"/>
          <w:szCs w:val="28"/>
          <w:lang w:eastAsia="en-US"/>
        </w:rPr>
        <w:t xml:space="preserve">ставим </w:t>
      </w:r>
      <w:r w:rsidRPr="00050374">
        <w:rPr>
          <w:rFonts w:eastAsiaTheme="minorHAnsi"/>
          <w:szCs w:val="28"/>
          <w:lang w:eastAsia="en-US"/>
        </w:rPr>
        <w:t>условие, что если строка из первого файла не присутствует во втором, то выводим ее на экран.</w:t>
      </w:r>
    </w:p>
    <w:p w14:paraId="7A49F3DA" w14:textId="77777777" w:rsidR="00050374" w:rsidRPr="00050374" w:rsidRDefault="00050374" w:rsidP="0005037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28"/>
          <w:lang w:eastAsia="en-US"/>
        </w:rPr>
      </w:pPr>
    </w:p>
    <w:p w14:paraId="021CDFD2" w14:textId="77777777" w:rsidR="00050374" w:rsidRPr="00050374" w:rsidRDefault="00050374" w:rsidP="00050374">
      <w:pPr>
        <w:numPr>
          <w:ilvl w:val="0"/>
          <w:numId w:val="33"/>
        </w:num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Theme="minorHAnsi"/>
          <w:b/>
          <w:bCs/>
          <w:szCs w:val="28"/>
          <w:lang w:eastAsia="en-US"/>
        </w:rPr>
      </w:pPr>
      <w:r w:rsidRPr="00050374">
        <w:rPr>
          <w:rFonts w:eastAsiaTheme="minorHAnsi"/>
          <w:b/>
          <w:bCs/>
          <w:szCs w:val="28"/>
          <w:lang w:eastAsia="en-US"/>
        </w:rPr>
        <w:t xml:space="preserve">2. Доводилось ли вам писать функцию на Go, которая принимает </w:t>
      </w:r>
      <w:proofErr w:type="spellStart"/>
      <w:proofErr w:type="gramStart"/>
      <w:r w:rsidRPr="00050374">
        <w:rPr>
          <w:rFonts w:eastAsiaTheme="minorHAnsi"/>
          <w:b/>
          <w:bCs/>
          <w:szCs w:val="28"/>
          <w:lang w:eastAsia="en-US"/>
        </w:rPr>
        <w:t>context.Context</w:t>
      </w:r>
      <w:proofErr w:type="spellEnd"/>
      <w:proofErr w:type="gramEnd"/>
      <w:r w:rsidRPr="00050374">
        <w:rPr>
          <w:rFonts w:eastAsiaTheme="minorHAnsi"/>
          <w:b/>
          <w:bCs/>
          <w:szCs w:val="28"/>
          <w:lang w:eastAsia="en-US"/>
        </w:rPr>
        <w:t xml:space="preserve"> в качестве одного из своих аргументов?</w:t>
      </w:r>
    </w:p>
    <w:p w14:paraId="28C324E0" w14:textId="77777777" w:rsidR="00050374" w:rsidRPr="00050374" w:rsidRDefault="00050374" w:rsidP="00D95FA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eastAsiaTheme="minorHAnsi"/>
          <w:szCs w:val="28"/>
          <w:lang w:eastAsia="en-US"/>
        </w:rPr>
      </w:pPr>
      <w:r w:rsidRPr="00050374">
        <w:rPr>
          <w:rFonts w:eastAsiaTheme="minorHAnsi"/>
          <w:szCs w:val="28"/>
          <w:lang w:eastAsia="en-US"/>
        </w:rPr>
        <w:t>Да.</w:t>
      </w:r>
    </w:p>
    <w:p w14:paraId="616A77F2" w14:textId="77777777" w:rsidR="00050374" w:rsidRPr="00050374" w:rsidRDefault="00050374" w:rsidP="00D95FA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eastAsiaTheme="minorHAnsi"/>
          <w:szCs w:val="28"/>
          <w:lang w:eastAsia="en-US"/>
        </w:rPr>
      </w:pPr>
      <w:r w:rsidRPr="00050374">
        <w:rPr>
          <w:rFonts w:eastAsiaTheme="minorHAnsi"/>
          <w:szCs w:val="28"/>
          <w:lang w:eastAsia="en-US"/>
        </w:rPr>
        <w:t xml:space="preserve">Ссылка на мой пример: </w:t>
      </w:r>
      <w:hyperlink r:id="rId10" w:history="1">
        <w:r w:rsidRPr="00050374">
          <w:rPr>
            <w:rFonts w:eastAsiaTheme="minorHAnsi"/>
            <w:color w:val="DCA10D"/>
            <w:szCs w:val="28"/>
            <w:lang w:eastAsia="en-US"/>
          </w:rPr>
          <w:t>https://gith</w:t>
        </w:r>
        <w:r w:rsidRPr="00050374">
          <w:rPr>
            <w:rFonts w:eastAsiaTheme="minorHAnsi"/>
            <w:color w:val="DCA10D"/>
            <w:szCs w:val="28"/>
            <w:lang w:eastAsia="en-US"/>
          </w:rPr>
          <w:t>u</w:t>
        </w:r>
        <w:r w:rsidRPr="00050374">
          <w:rPr>
            <w:rFonts w:eastAsiaTheme="minorHAnsi"/>
            <w:color w:val="DCA10D"/>
            <w:szCs w:val="28"/>
            <w:lang w:eastAsia="en-US"/>
          </w:rPr>
          <w:t>b.com/J4stEu/solid-soft/blob/main/context.go</w:t>
        </w:r>
      </w:hyperlink>
      <w:r w:rsidRPr="00050374">
        <w:rPr>
          <w:rFonts w:eastAsiaTheme="minorHAnsi"/>
          <w:szCs w:val="28"/>
          <w:lang w:eastAsia="en-US"/>
        </w:rPr>
        <w:t>.</w:t>
      </w:r>
    </w:p>
    <w:p w14:paraId="4C887633" w14:textId="77777777" w:rsidR="00050374" w:rsidRPr="00050374" w:rsidRDefault="00050374" w:rsidP="0005037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28"/>
          <w:lang w:eastAsia="en-US"/>
        </w:rPr>
      </w:pPr>
    </w:p>
    <w:p w14:paraId="2A2B62F6" w14:textId="77777777" w:rsidR="00050374" w:rsidRPr="00050374" w:rsidRDefault="00050374" w:rsidP="00050374">
      <w:pPr>
        <w:numPr>
          <w:ilvl w:val="0"/>
          <w:numId w:val="34"/>
        </w:num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Theme="minorHAnsi"/>
          <w:b/>
          <w:bCs/>
          <w:szCs w:val="28"/>
          <w:lang w:eastAsia="en-US"/>
        </w:rPr>
      </w:pPr>
      <w:r w:rsidRPr="00050374">
        <w:rPr>
          <w:rFonts w:eastAsiaTheme="minorHAnsi"/>
          <w:b/>
          <w:bCs/>
          <w:szCs w:val="28"/>
          <w:lang w:eastAsia="en-US"/>
        </w:rPr>
        <w:t xml:space="preserve">3. Знаете ли вы, на каких возможностях ядра Linux построен </w:t>
      </w:r>
      <w:proofErr w:type="spellStart"/>
      <w:r w:rsidRPr="00050374">
        <w:rPr>
          <w:rFonts w:eastAsiaTheme="minorHAnsi"/>
          <w:b/>
          <w:bCs/>
          <w:szCs w:val="28"/>
          <w:lang w:eastAsia="en-US"/>
        </w:rPr>
        <w:t>Docker</w:t>
      </w:r>
      <w:proofErr w:type="spellEnd"/>
      <w:r w:rsidRPr="00050374">
        <w:rPr>
          <w:rFonts w:eastAsiaTheme="minorHAnsi"/>
          <w:b/>
          <w:bCs/>
          <w:szCs w:val="28"/>
          <w:lang w:eastAsia="en-US"/>
        </w:rPr>
        <w:t>?</w:t>
      </w:r>
    </w:p>
    <w:p w14:paraId="5D804870" w14:textId="77777777" w:rsidR="00050374" w:rsidRPr="00050374" w:rsidRDefault="00050374" w:rsidP="00D95FAF">
      <w:pPr>
        <w:autoSpaceDE w:val="0"/>
        <w:autoSpaceDN w:val="0"/>
        <w:adjustRightInd w:val="0"/>
        <w:spacing w:line="240" w:lineRule="auto"/>
        <w:ind w:left="709" w:firstLine="0"/>
        <w:rPr>
          <w:rFonts w:eastAsiaTheme="minorHAnsi"/>
          <w:szCs w:val="28"/>
          <w:lang w:eastAsia="en-US"/>
        </w:rPr>
      </w:pPr>
      <w:r w:rsidRPr="00050374">
        <w:rPr>
          <w:rFonts w:eastAsiaTheme="minorHAnsi"/>
          <w:szCs w:val="28"/>
          <w:lang w:eastAsia="en-US"/>
        </w:rPr>
        <w:t>Да.</w:t>
      </w:r>
    </w:p>
    <w:p w14:paraId="1D67DF0F" w14:textId="77777777" w:rsidR="00050374" w:rsidRPr="00050374" w:rsidRDefault="00050374" w:rsidP="00D95FAF">
      <w:pPr>
        <w:autoSpaceDE w:val="0"/>
        <w:autoSpaceDN w:val="0"/>
        <w:adjustRightInd w:val="0"/>
        <w:spacing w:line="240" w:lineRule="auto"/>
        <w:ind w:left="709" w:firstLine="0"/>
        <w:rPr>
          <w:rFonts w:eastAsiaTheme="minorHAnsi"/>
          <w:szCs w:val="28"/>
          <w:lang w:eastAsia="en-US"/>
        </w:rPr>
      </w:pPr>
      <w:proofErr w:type="spellStart"/>
      <w:r w:rsidRPr="00050374">
        <w:rPr>
          <w:rFonts w:eastAsiaTheme="minorHAnsi"/>
          <w:szCs w:val="28"/>
          <w:lang w:eastAsia="en-US"/>
        </w:rPr>
        <w:t>namespaces</w:t>
      </w:r>
      <w:proofErr w:type="spellEnd"/>
      <w:r w:rsidRPr="00050374">
        <w:rPr>
          <w:rFonts w:eastAsiaTheme="minorHAnsi"/>
          <w:szCs w:val="28"/>
          <w:lang w:eastAsia="en-US"/>
        </w:rPr>
        <w:t xml:space="preserve"> - изолированность рабочих процессов.</w:t>
      </w:r>
    </w:p>
    <w:p w14:paraId="34E50B48" w14:textId="4FB84D20" w:rsidR="00050374" w:rsidRPr="00050374" w:rsidRDefault="00050374" w:rsidP="00D95FAF">
      <w:pPr>
        <w:autoSpaceDE w:val="0"/>
        <w:autoSpaceDN w:val="0"/>
        <w:adjustRightInd w:val="0"/>
        <w:spacing w:line="240" w:lineRule="auto"/>
        <w:ind w:left="709" w:firstLine="0"/>
        <w:rPr>
          <w:rFonts w:eastAsiaTheme="minorHAnsi"/>
          <w:szCs w:val="28"/>
          <w:lang w:eastAsia="en-US"/>
        </w:rPr>
      </w:pPr>
      <w:proofErr w:type="spellStart"/>
      <w:r w:rsidRPr="00050374">
        <w:rPr>
          <w:rFonts w:eastAsiaTheme="minorHAnsi"/>
          <w:szCs w:val="28"/>
          <w:lang w:eastAsia="en-US"/>
        </w:rPr>
        <w:t>cgroups</w:t>
      </w:r>
      <w:proofErr w:type="spellEnd"/>
      <w:r w:rsidRPr="00050374">
        <w:rPr>
          <w:rFonts w:eastAsiaTheme="minorHAnsi"/>
          <w:szCs w:val="28"/>
          <w:lang w:eastAsia="en-US"/>
        </w:rPr>
        <w:t> - предоставление приложению только</w:t>
      </w:r>
      <w:r w:rsidR="00D95FAF" w:rsidRPr="00D95FAF">
        <w:rPr>
          <w:rFonts w:eastAsiaTheme="minorHAnsi"/>
          <w:szCs w:val="28"/>
          <w:lang w:eastAsia="en-US"/>
        </w:rPr>
        <w:t xml:space="preserve"> </w:t>
      </w:r>
      <w:r w:rsidRPr="00050374">
        <w:rPr>
          <w:rFonts w:eastAsiaTheme="minorHAnsi"/>
          <w:szCs w:val="28"/>
          <w:lang w:eastAsia="en-US"/>
        </w:rPr>
        <w:t>назначенных/установленных ресурсов.</w:t>
      </w:r>
    </w:p>
    <w:p w14:paraId="51EE91E9" w14:textId="77777777" w:rsidR="00050374" w:rsidRPr="00050374" w:rsidRDefault="00050374" w:rsidP="00D95FAF">
      <w:pPr>
        <w:autoSpaceDE w:val="0"/>
        <w:autoSpaceDN w:val="0"/>
        <w:adjustRightInd w:val="0"/>
        <w:spacing w:line="240" w:lineRule="auto"/>
        <w:ind w:left="709" w:firstLine="0"/>
        <w:rPr>
          <w:rFonts w:eastAsiaTheme="minorHAnsi"/>
          <w:szCs w:val="28"/>
          <w:lang w:val="en-US" w:eastAsia="en-US"/>
        </w:rPr>
      </w:pPr>
      <w:proofErr w:type="spellStart"/>
      <w:r w:rsidRPr="00050374">
        <w:rPr>
          <w:rFonts w:eastAsiaTheme="minorHAnsi"/>
          <w:szCs w:val="28"/>
          <w:lang w:eastAsia="en-US"/>
        </w:rPr>
        <w:t>UnionFS</w:t>
      </w:r>
      <w:proofErr w:type="spellEnd"/>
      <w:r w:rsidRPr="00050374">
        <w:rPr>
          <w:rFonts w:eastAsiaTheme="minorHAnsi"/>
          <w:szCs w:val="28"/>
          <w:lang w:eastAsia="en-US"/>
        </w:rPr>
        <w:t xml:space="preserve"> - файловая система создания уровней. Используется при создании блоков для построения контейнеров. Варианты</w:t>
      </w:r>
      <w:r w:rsidRPr="00050374">
        <w:rPr>
          <w:rFonts w:eastAsiaTheme="minorHAnsi"/>
          <w:szCs w:val="28"/>
          <w:lang w:val="en-US" w:eastAsia="en-US"/>
        </w:rPr>
        <w:t xml:space="preserve">: AUFS, </w:t>
      </w:r>
      <w:proofErr w:type="spellStart"/>
      <w:r w:rsidRPr="00050374">
        <w:rPr>
          <w:rFonts w:eastAsiaTheme="minorHAnsi"/>
          <w:szCs w:val="28"/>
          <w:lang w:val="en-US" w:eastAsia="en-US"/>
        </w:rPr>
        <w:t>btrfs</w:t>
      </w:r>
      <w:proofErr w:type="spellEnd"/>
      <w:r w:rsidRPr="00050374">
        <w:rPr>
          <w:rFonts w:eastAsiaTheme="minorHAnsi"/>
          <w:szCs w:val="28"/>
          <w:lang w:val="en-US" w:eastAsia="en-US"/>
        </w:rPr>
        <w:t xml:space="preserve">, </w:t>
      </w:r>
      <w:proofErr w:type="spellStart"/>
      <w:r w:rsidRPr="00050374">
        <w:rPr>
          <w:rFonts w:eastAsiaTheme="minorHAnsi"/>
          <w:szCs w:val="28"/>
          <w:lang w:val="en-US" w:eastAsia="en-US"/>
        </w:rPr>
        <w:t>vfs</w:t>
      </w:r>
      <w:proofErr w:type="spellEnd"/>
      <w:r w:rsidRPr="00050374">
        <w:rPr>
          <w:rFonts w:eastAsiaTheme="minorHAnsi"/>
          <w:szCs w:val="28"/>
          <w:lang w:val="en-US" w:eastAsia="en-US"/>
        </w:rPr>
        <w:t xml:space="preserve">, </w:t>
      </w:r>
      <w:proofErr w:type="spellStart"/>
      <w:r w:rsidRPr="00050374">
        <w:rPr>
          <w:rFonts w:eastAsiaTheme="minorHAnsi"/>
          <w:szCs w:val="28"/>
          <w:lang w:val="en-US" w:eastAsia="en-US"/>
        </w:rPr>
        <w:t>DeviceMapper</w:t>
      </w:r>
      <w:proofErr w:type="spellEnd"/>
      <w:r w:rsidRPr="00050374">
        <w:rPr>
          <w:rFonts w:eastAsiaTheme="minorHAnsi"/>
          <w:szCs w:val="28"/>
          <w:lang w:val="en-US" w:eastAsia="en-US"/>
        </w:rPr>
        <w:t>.</w:t>
      </w:r>
    </w:p>
    <w:p w14:paraId="48607FCB" w14:textId="193F4BD2" w:rsidR="00050374" w:rsidRPr="00050374" w:rsidRDefault="00050374" w:rsidP="00D95FAF">
      <w:pPr>
        <w:autoSpaceDE w:val="0"/>
        <w:autoSpaceDN w:val="0"/>
        <w:adjustRightInd w:val="0"/>
        <w:spacing w:line="240" w:lineRule="auto"/>
        <w:ind w:left="709" w:firstLine="0"/>
        <w:rPr>
          <w:rFonts w:eastAsiaTheme="minorHAnsi"/>
          <w:szCs w:val="28"/>
          <w:lang w:val="en-US" w:eastAsia="en-US"/>
        </w:rPr>
      </w:pPr>
      <w:r w:rsidRPr="00050374">
        <w:rPr>
          <w:rFonts w:eastAsiaTheme="minorHAnsi"/>
          <w:szCs w:val="28"/>
          <w:lang w:eastAsia="en-US"/>
        </w:rPr>
        <w:t>Форматы</w:t>
      </w:r>
      <w:r w:rsidRPr="00050374">
        <w:rPr>
          <w:rFonts w:eastAsiaTheme="minorHAnsi"/>
          <w:szCs w:val="28"/>
          <w:lang w:val="en-US" w:eastAsia="en-US"/>
        </w:rPr>
        <w:t xml:space="preserve"> </w:t>
      </w:r>
      <w:r w:rsidRPr="00050374">
        <w:rPr>
          <w:rFonts w:eastAsiaTheme="minorHAnsi"/>
          <w:szCs w:val="28"/>
          <w:lang w:eastAsia="en-US"/>
        </w:rPr>
        <w:t>контейнеров</w:t>
      </w:r>
      <w:r w:rsidRPr="00050374">
        <w:rPr>
          <w:rFonts w:eastAsiaTheme="minorHAnsi"/>
          <w:szCs w:val="28"/>
          <w:lang w:val="en-US" w:eastAsia="en-US"/>
        </w:rPr>
        <w:t xml:space="preserve">. </w:t>
      </w:r>
      <w:proofErr w:type="spellStart"/>
      <w:r w:rsidR="001F0921" w:rsidRPr="00050374">
        <w:rPr>
          <w:rFonts w:eastAsiaTheme="minorHAnsi"/>
          <w:szCs w:val="28"/>
          <w:lang w:val="en-US" w:eastAsia="en-US"/>
        </w:rPr>
        <w:t>L</w:t>
      </w:r>
      <w:r w:rsidRPr="00050374">
        <w:rPr>
          <w:rFonts w:eastAsiaTheme="minorHAnsi"/>
          <w:szCs w:val="28"/>
          <w:lang w:val="en-US" w:eastAsia="en-US"/>
        </w:rPr>
        <w:t>ibcontainer</w:t>
      </w:r>
      <w:proofErr w:type="spellEnd"/>
      <w:r w:rsidR="001F0921" w:rsidRPr="0015538E">
        <w:rPr>
          <w:rFonts w:eastAsiaTheme="minorHAnsi"/>
          <w:szCs w:val="28"/>
          <w:lang w:val="en-US" w:eastAsia="en-US"/>
        </w:rPr>
        <w:t xml:space="preserve"> </w:t>
      </w:r>
      <w:r w:rsidRPr="00050374">
        <w:rPr>
          <w:rFonts w:eastAsiaTheme="minorHAnsi"/>
          <w:szCs w:val="28"/>
          <w:lang w:val="en-US" w:eastAsia="en-US"/>
        </w:rPr>
        <w:t>(</w:t>
      </w:r>
      <w:proofErr w:type="spellStart"/>
      <w:r w:rsidRPr="00050374">
        <w:rPr>
          <w:rFonts w:eastAsiaTheme="minorHAnsi"/>
          <w:szCs w:val="28"/>
          <w:lang w:val="en-US" w:eastAsia="en-US"/>
        </w:rPr>
        <w:t>libcontainer</w:t>
      </w:r>
      <w:proofErr w:type="spellEnd"/>
      <w:r w:rsidRPr="00050374">
        <w:rPr>
          <w:rFonts w:eastAsiaTheme="minorHAnsi"/>
          <w:szCs w:val="28"/>
          <w:lang w:val="en-US" w:eastAsia="en-US"/>
        </w:rPr>
        <w:t xml:space="preserve"> provides a native Go implementation for creating containers), </w:t>
      </w:r>
      <w:proofErr w:type="spellStart"/>
      <w:proofErr w:type="gramStart"/>
      <w:r w:rsidRPr="00050374">
        <w:rPr>
          <w:rFonts w:eastAsiaTheme="minorHAnsi"/>
          <w:szCs w:val="28"/>
          <w:lang w:val="en-US" w:eastAsia="en-US"/>
        </w:rPr>
        <w:t>lxc</w:t>
      </w:r>
      <w:proofErr w:type="spellEnd"/>
      <w:r w:rsidRPr="00050374">
        <w:rPr>
          <w:rFonts w:eastAsiaTheme="minorHAnsi"/>
          <w:szCs w:val="28"/>
          <w:lang w:val="en-US" w:eastAsia="en-US"/>
        </w:rPr>
        <w:t>(</w:t>
      </w:r>
      <w:proofErr w:type="spellStart"/>
      <w:proofErr w:type="gramEnd"/>
      <w:r w:rsidR="0015538E" w:rsidRPr="0015538E">
        <w:rPr>
          <w:rFonts w:eastAsiaTheme="minorHAnsi"/>
          <w:szCs w:val="28"/>
          <w:lang w:val="en-US" w:eastAsia="en-US"/>
        </w:rPr>
        <w:t>l</w:t>
      </w:r>
      <w:r w:rsidRPr="00050374">
        <w:rPr>
          <w:rFonts w:eastAsiaTheme="minorHAnsi"/>
          <w:szCs w:val="28"/>
          <w:lang w:val="en-US" w:eastAsia="en-US"/>
        </w:rPr>
        <w:t>inux</w:t>
      </w:r>
      <w:proofErr w:type="spellEnd"/>
      <w:r w:rsidRPr="00050374">
        <w:rPr>
          <w:rFonts w:eastAsiaTheme="minorHAnsi"/>
          <w:szCs w:val="28"/>
          <w:lang w:val="en-US" w:eastAsia="en-US"/>
        </w:rPr>
        <w:t xml:space="preserve"> container runtime)…</w:t>
      </w:r>
    </w:p>
    <w:p w14:paraId="39137B05" w14:textId="77777777" w:rsidR="00050374" w:rsidRPr="00050374" w:rsidRDefault="00050374" w:rsidP="0005037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28"/>
          <w:lang w:val="en-US" w:eastAsia="en-US"/>
        </w:rPr>
      </w:pPr>
    </w:p>
    <w:p w14:paraId="3B63345A" w14:textId="77777777" w:rsidR="00050374" w:rsidRPr="00050374" w:rsidRDefault="00050374" w:rsidP="00050374">
      <w:pPr>
        <w:numPr>
          <w:ilvl w:val="0"/>
          <w:numId w:val="35"/>
        </w:num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Theme="minorHAnsi"/>
          <w:b/>
          <w:bCs/>
          <w:szCs w:val="28"/>
          <w:lang w:eastAsia="en-US"/>
        </w:rPr>
      </w:pPr>
      <w:r w:rsidRPr="00050374">
        <w:rPr>
          <w:rFonts w:eastAsiaTheme="minorHAnsi"/>
          <w:b/>
          <w:bCs/>
          <w:szCs w:val="28"/>
          <w:lang w:eastAsia="en-US"/>
        </w:rPr>
        <w:t xml:space="preserve">4. Сможете написать SQL-запрос для </w:t>
      </w:r>
      <w:proofErr w:type="spellStart"/>
      <w:r w:rsidRPr="00050374">
        <w:rPr>
          <w:rFonts w:eastAsiaTheme="minorHAnsi"/>
          <w:b/>
          <w:bCs/>
          <w:szCs w:val="28"/>
          <w:lang w:eastAsia="en-US"/>
        </w:rPr>
        <w:t>PostgreSQL</w:t>
      </w:r>
      <w:proofErr w:type="spellEnd"/>
      <w:r w:rsidRPr="00050374">
        <w:rPr>
          <w:rFonts w:eastAsiaTheme="minorHAnsi"/>
          <w:b/>
          <w:bCs/>
          <w:szCs w:val="28"/>
          <w:lang w:eastAsia="en-US"/>
        </w:rPr>
        <w:t>, который удаляет все записи из таблицы A, идентификатор которых есть в таблице B?</w:t>
      </w:r>
    </w:p>
    <w:p w14:paraId="67DC29C0" w14:textId="77777777" w:rsidR="00050374" w:rsidRPr="00050374" w:rsidRDefault="00050374" w:rsidP="00D95FA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eastAsiaTheme="minorHAnsi"/>
          <w:szCs w:val="28"/>
          <w:lang w:val="en-US" w:eastAsia="en-US"/>
        </w:rPr>
      </w:pPr>
      <w:r w:rsidRPr="00050374">
        <w:rPr>
          <w:rFonts w:eastAsiaTheme="minorHAnsi"/>
          <w:szCs w:val="28"/>
          <w:lang w:eastAsia="en-US"/>
        </w:rPr>
        <w:t>Да</w:t>
      </w:r>
      <w:r w:rsidRPr="00050374">
        <w:rPr>
          <w:rFonts w:eastAsiaTheme="minorHAnsi"/>
          <w:szCs w:val="28"/>
          <w:lang w:val="en-US" w:eastAsia="en-US"/>
        </w:rPr>
        <w:t>.</w:t>
      </w:r>
    </w:p>
    <w:p w14:paraId="043A886A" w14:textId="77777777" w:rsidR="00050374" w:rsidRPr="00050374" w:rsidRDefault="00050374" w:rsidP="00D95FA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eastAsiaTheme="minorHAnsi"/>
          <w:szCs w:val="28"/>
          <w:lang w:val="en-US" w:eastAsia="en-US"/>
        </w:rPr>
      </w:pPr>
      <w:r w:rsidRPr="00050374">
        <w:rPr>
          <w:rFonts w:eastAsiaTheme="minorHAnsi"/>
          <w:szCs w:val="28"/>
          <w:lang w:eastAsia="en-US"/>
        </w:rPr>
        <w:t>Пример</w:t>
      </w:r>
      <w:r w:rsidRPr="00050374">
        <w:rPr>
          <w:rFonts w:eastAsiaTheme="minorHAnsi"/>
          <w:szCs w:val="28"/>
          <w:lang w:val="en-US" w:eastAsia="en-US"/>
        </w:rPr>
        <w:t xml:space="preserve"> </w:t>
      </w:r>
      <w:r w:rsidRPr="00050374">
        <w:rPr>
          <w:rFonts w:eastAsiaTheme="minorHAnsi"/>
          <w:szCs w:val="28"/>
          <w:lang w:eastAsia="en-US"/>
        </w:rPr>
        <w:t>запроса</w:t>
      </w:r>
      <w:r w:rsidRPr="00050374">
        <w:rPr>
          <w:rFonts w:eastAsiaTheme="minorHAnsi"/>
          <w:szCs w:val="28"/>
          <w:lang w:val="en-US" w:eastAsia="en-US"/>
        </w:rPr>
        <w:t xml:space="preserve">: DELETE FROM A WHERE EXISTS (SELECT * FROM B WHERE </w:t>
      </w:r>
      <w:hyperlink r:id="rId11" w:history="1">
        <w:r w:rsidRPr="00050374">
          <w:rPr>
            <w:rFonts w:eastAsiaTheme="minorHAnsi"/>
            <w:color w:val="DCA10D"/>
            <w:szCs w:val="28"/>
            <w:lang w:val="en-US" w:eastAsia="en-US"/>
          </w:rPr>
          <w:t>B.id</w:t>
        </w:r>
      </w:hyperlink>
      <w:r w:rsidRPr="00050374">
        <w:rPr>
          <w:rFonts w:eastAsiaTheme="minorHAnsi"/>
          <w:szCs w:val="28"/>
          <w:lang w:val="en-US" w:eastAsia="en-US"/>
        </w:rPr>
        <w:t xml:space="preserve"> = </w:t>
      </w:r>
      <w:hyperlink r:id="rId12" w:history="1">
        <w:r w:rsidRPr="00050374">
          <w:rPr>
            <w:rFonts w:eastAsiaTheme="minorHAnsi"/>
            <w:color w:val="DCA10D"/>
            <w:szCs w:val="28"/>
            <w:lang w:val="en-US" w:eastAsia="en-US"/>
          </w:rPr>
          <w:t>A.id</w:t>
        </w:r>
      </w:hyperlink>
      <w:r w:rsidRPr="00050374">
        <w:rPr>
          <w:rFonts w:eastAsiaTheme="minorHAnsi"/>
          <w:szCs w:val="28"/>
          <w:lang w:val="en-US" w:eastAsia="en-US"/>
        </w:rPr>
        <w:t>);</w:t>
      </w:r>
    </w:p>
    <w:p w14:paraId="548FFFEE" w14:textId="77777777" w:rsidR="00050374" w:rsidRPr="00050374" w:rsidRDefault="00050374" w:rsidP="0005037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28"/>
          <w:lang w:val="en-US" w:eastAsia="en-US"/>
        </w:rPr>
      </w:pPr>
    </w:p>
    <w:p w14:paraId="335A3ADB" w14:textId="77777777" w:rsidR="00050374" w:rsidRPr="00050374" w:rsidRDefault="00050374" w:rsidP="00050374">
      <w:pPr>
        <w:numPr>
          <w:ilvl w:val="0"/>
          <w:numId w:val="36"/>
        </w:num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Theme="minorHAnsi"/>
          <w:b/>
          <w:bCs/>
          <w:szCs w:val="28"/>
          <w:lang w:eastAsia="en-US"/>
        </w:rPr>
      </w:pPr>
      <w:r w:rsidRPr="00050374">
        <w:rPr>
          <w:rFonts w:eastAsiaTheme="minorHAnsi"/>
          <w:b/>
          <w:bCs/>
          <w:szCs w:val="28"/>
          <w:lang w:eastAsia="en-US"/>
        </w:rPr>
        <w:t>5. Сможете ли вы понять, какие файлы считывает программа, не открывая ее код, но имея возможность ее запустить?</w:t>
      </w:r>
    </w:p>
    <w:p w14:paraId="2790C4E4" w14:textId="77777777" w:rsidR="00050374" w:rsidRPr="00050374" w:rsidRDefault="00050374" w:rsidP="00D95FA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eastAsiaTheme="minorHAnsi"/>
          <w:szCs w:val="28"/>
          <w:lang w:val="en-US" w:eastAsia="en-US"/>
        </w:rPr>
      </w:pPr>
      <w:r w:rsidRPr="00050374">
        <w:rPr>
          <w:rFonts w:eastAsiaTheme="minorHAnsi"/>
          <w:szCs w:val="28"/>
          <w:lang w:eastAsia="en-US"/>
        </w:rPr>
        <w:t>Да</w:t>
      </w:r>
      <w:r w:rsidRPr="00050374">
        <w:rPr>
          <w:rFonts w:eastAsiaTheme="minorHAnsi"/>
          <w:szCs w:val="28"/>
          <w:lang w:val="en-US" w:eastAsia="en-US"/>
        </w:rPr>
        <w:t xml:space="preserve">. </w:t>
      </w:r>
      <w:r w:rsidRPr="00050374">
        <w:rPr>
          <w:rFonts w:eastAsiaTheme="minorHAnsi"/>
          <w:szCs w:val="28"/>
          <w:lang w:eastAsia="en-US"/>
        </w:rPr>
        <w:t>С</w:t>
      </w:r>
      <w:r w:rsidRPr="00050374">
        <w:rPr>
          <w:rFonts w:eastAsiaTheme="minorHAnsi"/>
          <w:szCs w:val="28"/>
          <w:lang w:val="en-US" w:eastAsia="en-US"/>
        </w:rPr>
        <w:t xml:space="preserve"> </w:t>
      </w:r>
      <w:r w:rsidRPr="00050374">
        <w:rPr>
          <w:rFonts w:eastAsiaTheme="minorHAnsi"/>
          <w:szCs w:val="28"/>
          <w:lang w:eastAsia="en-US"/>
        </w:rPr>
        <w:t>использованием</w:t>
      </w:r>
      <w:r w:rsidRPr="00050374">
        <w:rPr>
          <w:rFonts w:eastAsiaTheme="minorHAnsi"/>
          <w:szCs w:val="28"/>
          <w:lang w:val="en-US" w:eastAsia="en-US"/>
        </w:rPr>
        <w:t xml:space="preserve"> </w:t>
      </w:r>
      <w:proofErr w:type="spellStart"/>
      <w:r w:rsidRPr="00050374">
        <w:rPr>
          <w:rFonts w:eastAsiaTheme="minorHAnsi"/>
          <w:szCs w:val="28"/>
          <w:lang w:val="en-US" w:eastAsia="en-US"/>
        </w:rPr>
        <w:t>strace</w:t>
      </w:r>
      <w:proofErr w:type="spellEnd"/>
      <w:r w:rsidRPr="00050374">
        <w:rPr>
          <w:rFonts w:eastAsiaTheme="minorHAnsi"/>
          <w:szCs w:val="28"/>
          <w:lang w:val="en-US" w:eastAsia="en-US"/>
        </w:rPr>
        <w:t>.</w:t>
      </w:r>
    </w:p>
    <w:p w14:paraId="77DE36CA" w14:textId="77777777" w:rsidR="00050374" w:rsidRPr="00050374" w:rsidRDefault="00050374" w:rsidP="00D95FA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eastAsiaTheme="minorHAnsi"/>
          <w:szCs w:val="28"/>
          <w:lang w:val="en-US" w:eastAsia="en-US"/>
        </w:rPr>
      </w:pPr>
      <w:r w:rsidRPr="00050374">
        <w:rPr>
          <w:rFonts w:eastAsiaTheme="minorHAnsi"/>
          <w:szCs w:val="28"/>
          <w:lang w:eastAsia="en-US"/>
        </w:rPr>
        <w:t>Пример</w:t>
      </w:r>
      <w:r w:rsidRPr="00050374">
        <w:rPr>
          <w:rFonts w:eastAsiaTheme="minorHAnsi"/>
          <w:szCs w:val="28"/>
          <w:lang w:val="en-US" w:eastAsia="en-US"/>
        </w:rPr>
        <w:t xml:space="preserve">: </w:t>
      </w:r>
      <w:proofErr w:type="spellStart"/>
      <w:r w:rsidRPr="00050374">
        <w:rPr>
          <w:rFonts w:eastAsiaTheme="minorHAnsi"/>
          <w:szCs w:val="28"/>
          <w:lang w:val="en-US" w:eastAsia="en-US"/>
        </w:rPr>
        <w:t>strace</w:t>
      </w:r>
      <w:proofErr w:type="spellEnd"/>
      <w:r w:rsidRPr="00050374">
        <w:rPr>
          <w:rFonts w:eastAsiaTheme="minorHAnsi"/>
          <w:szCs w:val="28"/>
          <w:lang w:val="en-US" w:eastAsia="en-US"/>
        </w:rPr>
        <w:t xml:space="preserve"> -e trace=file -</w:t>
      </w:r>
      <w:proofErr w:type="spellStart"/>
      <w:r w:rsidRPr="00050374">
        <w:rPr>
          <w:rFonts w:eastAsiaTheme="minorHAnsi"/>
          <w:szCs w:val="28"/>
          <w:lang w:val="en-US" w:eastAsia="en-US"/>
        </w:rPr>
        <w:t>eopen</w:t>
      </w:r>
      <w:proofErr w:type="spellEnd"/>
      <w:r w:rsidRPr="00050374">
        <w:rPr>
          <w:rFonts w:eastAsiaTheme="minorHAnsi"/>
          <w:szCs w:val="28"/>
          <w:lang w:val="en-US" w:eastAsia="en-US"/>
        </w:rPr>
        <w:t xml:space="preserve"> -o /path/to/log /path/to/program.</w:t>
      </w:r>
    </w:p>
    <w:p w14:paraId="22E8ED07" w14:textId="77777777" w:rsidR="00050374" w:rsidRPr="00050374" w:rsidRDefault="00050374" w:rsidP="00D95FA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eastAsiaTheme="minorHAnsi"/>
          <w:szCs w:val="28"/>
          <w:lang w:eastAsia="en-US"/>
        </w:rPr>
      </w:pPr>
      <w:r w:rsidRPr="00050374">
        <w:rPr>
          <w:rFonts w:eastAsiaTheme="minorHAnsi"/>
          <w:szCs w:val="28"/>
          <w:lang w:eastAsia="en-US"/>
        </w:rPr>
        <w:lastRenderedPageBreak/>
        <w:t xml:space="preserve">Если программа уже запущенна, то мы можем подключится к ней через ее </w:t>
      </w:r>
      <w:proofErr w:type="spellStart"/>
      <w:r w:rsidRPr="00050374">
        <w:rPr>
          <w:rFonts w:eastAsiaTheme="minorHAnsi"/>
          <w:szCs w:val="28"/>
          <w:lang w:eastAsia="en-US"/>
        </w:rPr>
        <w:t>pid</w:t>
      </w:r>
      <w:proofErr w:type="spellEnd"/>
      <w:r w:rsidRPr="00050374">
        <w:rPr>
          <w:rFonts w:eastAsiaTheme="minorHAnsi"/>
          <w:szCs w:val="28"/>
          <w:lang w:eastAsia="en-US"/>
        </w:rPr>
        <w:t xml:space="preserve"> с помощью </w:t>
      </w:r>
      <w:proofErr w:type="spellStart"/>
      <w:r w:rsidRPr="00050374">
        <w:rPr>
          <w:rFonts w:eastAsiaTheme="minorHAnsi"/>
          <w:szCs w:val="28"/>
          <w:lang w:eastAsia="en-US"/>
        </w:rPr>
        <w:t>strace</w:t>
      </w:r>
      <w:proofErr w:type="spellEnd"/>
      <w:r w:rsidRPr="00050374">
        <w:rPr>
          <w:rFonts w:eastAsiaTheme="minorHAnsi"/>
          <w:szCs w:val="28"/>
          <w:lang w:eastAsia="en-US"/>
        </w:rPr>
        <w:t xml:space="preserve">: </w:t>
      </w:r>
      <w:proofErr w:type="spellStart"/>
      <w:proofErr w:type="gramStart"/>
      <w:r w:rsidRPr="00050374">
        <w:rPr>
          <w:rFonts w:eastAsiaTheme="minorHAnsi"/>
          <w:szCs w:val="28"/>
          <w:lang w:eastAsia="en-US"/>
        </w:rPr>
        <w:t>strace</w:t>
      </w:r>
      <w:proofErr w:type="spellEnd"/>
      <w:r w:rsidRPr="00050374">
        <w:rPr>
          <w:rFonts w:eastAsiaTheme="minorHAnsi"/>
          <w:szCs w:val="28"/>
          <w:lang w:eastAsia="en-US"/>
        </w:rPr>
        <w:t xml:space="preserve">  -</w:t>
      </w:r>
      <w:proofErr w:type="gramEnd"/>
      <w:r w:rsidRPr="00050374">
        <w:rPr>
          <w:rFonts w:eastAsiaTheme="minorHAnsi"/>
          <w:szCs w:val="28"/>
          <w:lang w:eastAsia="en-US"/>
        </w:rPr>
        <w:t xml:space="preserve">e </w:t>
      </w:r>
      <w:proofErr w:type="spellStart"/>
      <w:r w:rsidRPr="00050374">
        <w:rPr>
          <w:rFonts w:eastAsiaTheme="minorHAnsi"/>
          <w:szCs w:val="28"/>
          <w:lang w:eastAsia="en-US"/>
        </w:rPr>
        <w:t>trace</w:t>
      </w:r>
      <w:proofErr w:type="spellEnd"/>
      <w:r w:rsidRPr="00050374">
        <w:rPr>
          <w:rFonts w:eastAsiaTheme="minorHAnsi"/>
          <w:szCs w:val="28"/>
          <w:lang w:eastAsia="en-US"/>
        </w:rPr>
        <w:t>=</w:t>
      </w:r>
      <w:proofErr w:type="spellStart"/>
      <w:r w:rsidRPr="00050374">
        <w:rPr>
          <w:rFonts w:eastAsiaTheme="minorHAnsi"/>
          <w:szCs w:val="28"/>
          <w:lang w:eastAsia="en-US"/>
        </w:rPr>
        <w:t>file</w:t>
      </w:r>
      <w:proofErr w:type="spellEnd"/>
      <w:r w:rsidRPr="00050374">
        <w:rPr>
          <w:rFonts w:eastAsiaTheme="minorHAnsi"/>
          <w:szCs w:val="28"/>
          <w:lang w:eastAsia="en-US"/>
        </w:rPr>
        <w:t xml:space="preserve"> -p 12345.</w:t>
      </w:r>
    </w:p>
    <w:p w14:paraId="5CD9F2F1" w14:textId="77777777" w:rsidR="00050374" w:rsidRPr="00050374" w:rsidRDefault="00050374" w:rsidP="0005037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28"/>
          <w:lang w:eastAsia="en-US"/>
        </w:rPr>
      </w:pPr>
    </w:p>
    <w:p w14:paraId="3049F9BE" w14:textId="77777777" w:rsidR="00050374" w:rsidRPr="00050374" w:rsidRDefault="00050374" w:rsidP="00050374">
      <w:pPr>
        <w:numPr>
          <w:ilvl w:val="0"/>
          <w:numId w:val="37"/>
        </w:num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Theme="minorHAnsi"/>
          <w:b/>
          <w:bCs/>
          <w:szCs w:val="28"/>
          <w:lang w:eastAsia="en-US"/>
        </w:rPr>
      </w:pPr>
      <w:r w:rsidRPr="00050374">
        <w:rPr>
          <w:rFonts w:eastAsiaTheme="minorHAnsi"/>
          <w:b/>
          <w:bCs/>
          <w:szCs w:val="28"/>
          <w:lang w:eastAsia="en-US"/>
        </w:rPr>
        <w:t>6. Искали ли медленные места в программах на Go с помощью профилирования?</w:t>
      </w:r>
    </w:p>
    <w:p w14:paraId="20FEC0F9" w14:textId="77777777" w:rsidR="00050374" w:rsidRPr="00050374" w:rsidRDefault="00050374" w:rsidP="00D95FA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eastAsiaTheme="minorHAnsi"/>
          <w:szCs w:val="28"/>
          <w:lang w:eastAsia="en-US"/>
        </w:rPr>
      </w:pPr>
      <w:r w:rsidRPr="00050374">
        <w:rPr>
          <w:rFonts w:eastAsiaTheme="minorHAnsi"/>
          <w:szCs w:val="28"/>
          <w:lang w:eastAsia="en-US"/>
        </w:rPr>
        <w:t>Да.</w:t>
      </w:r>
    </w:p>
    <w:p w14:paraId="683DC6DA" w14:textId="77777777" w:rsidR="00050374" w:rsidRPr="00050374" w:rsidRDefault="00050374" w:rsidP="00D95FAF">
      <w:pPr>
        <w:autoSpaceDE w:val="0"/>
        <w:autoSpaceDN w:val="0"/>
        <w:adjustRightInd w:val="0"/>
        <w:spacing w:line="240" w:lineRule="auto"/>
        <w:ind w:left="709" w:firstLine="0"/>
        <w:rPr>
          <w:rFonts w:eastAsiaTheme="minorHAnsi"/>
          <w:szCs w:val="28"/>
          <w:lang w:eastAsia="en-US"/>
        </w:rPr>
      </w:pPr>
      <w:r w:rsidRPr="00050374">
        <w:rPr>
          <w:rFonts w:eastAsiaTheme="minorHAnsi"/>
          <w:szCs w:val="28"/>
          <w:lang w:eastAsia="en-US"/>
        </w:rPr>
        <w:t xml:space="preserve">Помимо обычного </w:t>
      </w:r>
      <w:proofErr w:type="spellStart"/>
      <w:r w:rsidRPr="00050374">
        <w:rPr>
          <w:rFonts w:eastAsiaTheme="minorHAnsi"/>
          <w:szCs w:val="28"/>
          <w:lang w:eastAsia="en-US"/>
        </w:rPr>
        <w:t>debug</w:t>
      </w:r>
      <w:proofErr w:type="spellEnd"/>
      <w:r w:rsidRPr="00050374">
        <w:rPr>
          <w:rFonts w:eastAsiaTheme="minorHAnsi"/>
          <w:szCs w:val="28"/>
          <w:lang w:eastAsia="en-US"/>
        </w:rPr>
        <w:t xml:space="preserve"> или поиска </w:t>
      </w:r>
      <w:proofErr w:type="spellStart"/>
      <w:r w:rsidRPr="00050374">
        <w:rPr>
          <w:rFonts w:eastAsiaTheme="minorHAnsi"/>
          <w:szCs w:val="28"/>
          <w:lang w:eastAsia="en-US"/>
        </w:rPr>
        <w:t>data</w:t>
      </w:r>
      <w:proofErr w:type="spellEnd"/>
      <w:r w:rsidRPr="00050374">
        <w:rPr>
          <w:rFonts w:eastAsiaTheme="minorHAnsi"/>
          <w:szCs w:val="28"/>
          <w:lang w:eastAsia="en-US"/>
        </w:rPr>
        <w:t xml:space="preserve"> </w:t>
      </w:r>
      <w:proofErr w:type="spellStart"/>
      <w:r w:rsidRPr="00050374">
        <w:rPr>
          <w:rFonts w:eastAsiaTheme="minorHAnsi"/>
          <w:szCs w:val="28"/>
          <w:lang w:eastAsia="en-US"/>
        </w:rPr>
        <w:t>race</w:t>
      </w:r>
      <w:proofErr w:type="spellEnd"/>
      <w:r w:rsidRPr="00050374">
        <w:rPr>
          <w:rFonts w:eastAsiaTheme="minorHAnsi"/>
          <w:szCs w:val="28"/>
          <w:lang w:eastAsia="en-US"/>
        </w:rPr>
        <w:t xml:space="preserve"> в Go присутствует встроенный </w:t>
      </w:r>
      <w:proofErr w:type="spellStart"/>
      <w:r w:rsidRPr="00050374">
        <w:rPr>
          <w:rFonts w:eastAsiaTheme="minorHAnsi"/>
          <w:szCs w:val="28"/>
          <w:lang w:eastAsia="en-US"/>
        </w:rPr>
        <w:t>profiler</w:t>
      </w:r>
      <w:proofErr w:type="spellEnd"/>
      <w:r w:rsidRPr="00050374">
        <w:rPr>
          <w:rFonts w:eastAsiaTheme="minorHAnsi"/>
          <w:szCs w:val="28"/>
          <w:lang w:eastAsia="en-US"/>
        </w:rPr>
        <w:t xml:space="preserve">. С его помощью мы можем оценить </w:t>
      </w:r>
      <w:proofErr w:type="spellStart"/>
      <w:r w:rsidRPr="00050374">
        <w:rPr>
          <w:rFonts w:eastAsiaTheme="minorHAnsi"/>
          <w:szCs w:val="28"/>
          <w:lang w:eastAsia="en-US"/>
        </w:rPr>
        <w:t>stack-trace</w:t>
      </w:r>
      <w:proofErr w:type="spellEnd"/>
      <w:r w:rsidRPr="00050374">
        <w:rPr>
          <w:rFonts w:eastAsiaTheme="minorHAnsi"/>
          <w:szCs w:val="28"/>
          <w:lang w:eastAsia="en-US"/>
        </w:rPr>
        <w:t>, рассмотреть различные места программы и сделать выводы об использовании ресурсов в этих местах.</w:t>
      </w:r>
    </w:p>
    <w:p w14:paraId="25029474" w14:textId="77777777" w:rsidR="00050374" w:rsidRPr="00050374" w:rsidRDefault="00050374" w:rsidP="0005037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28"/>
          <w:lang w:eastAsia="en-US"/>
        </w:rPr>
      </w:pPr>
    </w:p>
    <w:p w14:paraId="6F05F842" w14:textId="77777777" w:rsidR="00050374" w:rsidRPr="00050374" w:rsidRDefault="00050374" w:rsidP="00050374">
      <w:pPr>
        <w:numPr>
          <w:ilvl w:val="0"/>
          <w:numId w:val="38"/>
        </w:num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Theme="minorHAnsi"/>
          <w:b/>
          <w:bCs/>
          <w:szCs w:val="28"/>
          <w:lang w:eastAsia="en-US"/>
        </w:rPr>
      </w:pPr>
      <w:r w:rsidRPr="00050374">
        <w:rPr>
          <w:rFonts w:eastAsiaTheme="minorHAnsi"/>
          <w:b/>
          <w:bCs/>
          <w:szCs w:val="28"/>
          <w:lang w:eastAsia="en-US"/>
        </w:rPr>
        <w:t>7. Знаете ли вы, почему важно использовать виртуальные деструкторы в C++?</w:t>
      </w:r>
    </w:p>
    <w:p w14:paraId="5311FF2D" w14:textId="77777777" w:rsidR="00050374" w:rsidRPr="00050374" w:rsidRDefault="00050374" w:rsidP="00D95FAF">
      <w:pPr>
        <w:autoSpaceDE w:val="0"/>
        <w:autoSpaceDN w:val="0"/>
        <w:adjustRightInd w:val="0"/>
        <w:spacing w:line="240" w:lineRule="auto"/>
        <w:ind w:left="709" w:firstLine="0"/>
        <w:rPr>
          <w:rFonts w:eastAsiaTheme="minorHAnsi"/>
          <w:szCs w:val="28"/>
          <w:lang w:eastAsia="en-US"/>
        </w:rPr>
      </w:pPr>
      <w:r w:rsidRPr="00050374">
        <w:rPr>
          <w:rFonts w:eastAsiaTheme="minorHAnsi"/>
          <w:szCs w:val="28"/>
          <w:lang w:eastAsia="en-US"/>
        </w:rPr>
        <w:t>Затрудняюсь ответить, так как с C++ углубленно не работал, но могу предположить, что это связано с памятью и возможной ее утечкой.</w:t>
      </w:r>
    </w:p>
    <w:p w14:paraId="74773D48" w14:textId="77777777" w:rsidR="00050374" w:rsidRPr="00050374" w:rsidRDefault="00050374" w:rsidP="0005037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28"/>
          <w:lang w:eastAsia="en-US"/>
        </w:rPr>
      </w:pPr>
    </w:p>
    <w:p w14:paraId="1D76EE7E" w14:textId="77777777" w:rsidR="00050374" w:rsidRPr="00050374" w:rsidRDefault="00050374" w:rsidP="00050374">
      <w:pPr>
        <w:numPr>
          <w:ilvl w:val="0"/>
          <w:numId w:val="39"/>
        </w:num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Theme="minorHAnsi"/>
          <w:b/>
          <w:bCs/>
          <w:szCs w:val="28"/>
          <w:lang w:eastAsia="en-US"/>
        </w:rPr>
      </w:pPr>
      <w:r w:rsidRPr="00050374">
        <w:rPr>
          <w:rFonts w:eastAsiaTheme="minorHAnsi"/>
          <w:b/>
          <w:bCs/>
          <w:szCs w:val="28"/>
          <w:lang w:eastAsia="en-US"/>
        </w:rPr>
        <w:t xml:space="preserve">8. Использовали ли вы паттерн </w:t>
      </w:r>
      <w:proofErr w:type="spellStart"/>
      <w:r w:rsidRPr="00050374">
        <w:rPr>
          <w:rFonts w:eastAsiaTheme="minorHAnsi"/>
          <w:b/>
          <w:bCs/>
          <w:szCs w:val="28"/>
          <w:lang w:eastAsia="en-US"/>
        </w:rPr>
        <w:t>Repository</w:t>
      </w:r>
      <w:proofErr w:type="spellEnd"/>
      <w:r w:rsidRPr="00050374">
        <w:rPr>
          <w:rFonts w:eastAsiaTheme="minorHAnsi"/>
          <w:b/>
          <w:bCs/>
          <w:szCs w:val="28"/>
          <w:lang w:eastAsia="en-US"/>
        </w:rPr>
        <w:t>?</w:t>
      </w:r>
    </w:p>
    <w:p w14:paraId="76A80AA6" w14:textId="77777777" w:rsidR="00050374" w:rsidRPr="00050374" w:rsidRDefault="00050374" w:rsidP="00D95FA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eastAsiaTheme="minorHAnsi"/>
          <w:szCs w:val="28"/>
          <w:lang w:eastAsia="en-US"/>
        </w:rPr>
      </w:pPr>
      <w:r w:rsidRPr="00050374">
        <w:rPr>
          <w:rFonts w:eastAsiaTheme="minorHAnsi"/>
          <w:szCs w:val="28"/>
          <w:lang w:eastAsia="en-US"/>
        </w:rPr>
        <w:t>Да.</w:t>
      </w:r>
    </w:p>
    <w:p w14:paraId="27AD68F5" w14:textId="77777777" w:rsidR="00050374" w:rsidRPr="00050374" w:rsidRDefault="00050374" w:rsidP="0005037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28"/>
          <w:lang w:eastAsia="en-US"/>
        </w:rPr>
      </w:pPr>
    </w:p>
    <w:p w14:paraId="42A05326" w14:textId="77777777" w:rsidR="00050374" w:rsidRPr="00050374" w:rsidRDefault="00050374" w:rsidP="00050374">
      <w:pPr>
        <w:numPr>
          <w:ilvl w:val="0"/>
          <w:numId w:val="40"/>
        </w:num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Theme="minorHAnsi"/>
          <w:b/>
          <w:bCs/>
          <w:szCs w:val="28"/>
          <w:lang w:eastAsia="en-US"/>
        </w:rPr>
      </w:pPr>
      <w:r w:rsidRPr="00050374">
        <w:rPr>
          <w:rFonts w:eastAsiaTheme="minorHAnsi"/>
          <w:b/>
          <w:bCs/>
          <w:szCs w:val="28"/>
          <w:lang w:eastAsia="en-US"/>
        </w:rPr>
        <w:t>9. Знаете ли вы, что такое моноид?</w:t>
      </w:r>
    </w:p>
    <w:p w14:paraId="1BA2B1F9" w14:textId="4362DA0C" w:rsidR="00050374" w:rsidRPr="007B42EB" w:rsidRDefault="00050374" w:rsidP="00D95FA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eastAsiaTheme="minorHAnsi"/>
          <w:szCs w:val="28"/>
          <w:lang w:eastAsia="en-US"/>
        </w:rPr>
      </w:pPr>
      <w:r w:rsidRPr="00050374">
        <w:rPr>
          <w:rFonts w:eastAsiaTheme="minorHAnsi"/>
          <w:szCs w:val="28"/>
          <w:lang w:eastAsia="en-US"/>
        </w:rPr>
        <w:t>Да.</w:t>
      </w:r>
      <w:r w:rsidR="007B42EB">
        <w:rPr>
          <w:rFonts w:eastAsiaTheme="minorHAnsi"/>
          <w:szCs w:val="28"/>
          <w:lang w:val="en-US" w:eastAsia="en-US"/>
        </w:rPr>
        <w:t xml:space="preserve"> </w:t>
      </w:r>
      <w:r w:rsidR="007B42EB">
        <w:rPr>
          <w:rFonts w:eastAsiaTheme="minorHAnsi"/>
          <w:szCs w:val="28"/>
          <w:lang w:eastAsia="en-US"/>
        </w:rPr>
        <w:t>Моноид – шаблон проектирования.</w:t>
      </w:r>
    </w:p>
    <w:p w14:paraId="4B9256C7" w14:textId="77777777" w:rsidR="00050374" w:rsidRPr="00050374" w:rsidRDefault="00050374" w:rsidP="0005037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28"/>
          <w:lang w:eastAsia="en-US"/>
        </w:rPr>
      </w:pPr>
    </w:p>
    <w:p w14:paraId="4817E869" w14:textId="77777777" w:rsidR="00050374" w:rsidRPr="00050374" w:rsidRDefault="00050374" w:rsidP="00050374">
      <w:pPr>
        <w:numPr>
          <w:ilvl w:val="0"/>
          <w:numId w:val="41"/>
        </w:num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Theme="minorHAnsi"/>
          <w:b/>
          <w:bCs/>
          <w:szCs w:val="28"/>
          <w:lang w:eastAsia="en-US"/>
        </w:rPr>
      </w:pPr>
      <w:r w:rsidRPr="00050374">
        <w:rPr>
          <w:rFonts w:eastAsiaTheme="minorHAnsi"/>
          <w:b/>
          <w:bCs/>
          <w:szCs w:val="28"/>
          <w:lang w:eastAsia="en-US"/>
        </w:rPr>
        <w:t>10. Сможете ли вы отправить HTTP-запрос кодом на Go, если нельзя использовать HTTP-клиент, но можно использовать TCP-сокеты?</w:t>
      </w:r>
    </w:p>
    <w:p w14:paraId="583BCEFF" w14:textId="77777777" w:rsidR="00050374" w:rsidRPr="00050374" w:rsidRDefault="00050374" w:rsidP="00D95FA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eastAsiaTheme="minorHAnsi"/>
          <w:szCs w:val="28"/>
          <w:lang w:eastAsia="en-US"/>
        </w:rPr>
      </w:pPr>
      <w:r w:rsidRPr="00050374">
        <w:rPr>
          <w:rFonts w:eastAsiaTheme="minorHAnsi"/>
          <w:szCs w:val="28"/>
          <w:lang w:eastAsia="en-US"/>
        </w:rPr>
        <w:t>Да.</w:t>
      </w:r>
    </w:p>
    <w:p w14:paraId="0980F816" w14:textId="77777777" w:rsidR="00050374" w:rsidRPr="00050374" w:rsidRDefault="00050374" w:rsidP="00D95FA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eastAsiaTheme="minorHAnsi"/>
          <w:szCs w:val="28"/>
          <w:lang w:eastAsia="en-US"/>
        </w:rPr>
      </w:pPr>
      <w:r w:rsidRPr="00050374">
        <w:rPr>
          <w:rFonts w:eastAsiaTheme="minorHAnsi"/>
          <w:szCs w:val="28"/>
          <w:lang w:eastAsia="en-US"/>
        </w:rPr>
        <w:t xml:space="preserve">Ссылка на мой пример: </w:t>
      </w:r>
      <w:hyperlink r:id="rId13" w:history="1">
        <w:r w:rsidRPr="00050374">
          <w:rPr>
            <w:rFonts w:eastAsiaTheme="minorHAnsi"/>
            <w:color w:val="DCA10D"/>
            <w:szCs w:val="28"/>
            <w:lang w:eastAsia="en-US"/>
          </w:rPr>
          <w:t>https://github.com/J4stEu/solid-soft/blob/main/socket_request.go</w:t>
        </w:r>
      </w:hyperlink>
      <w:r w:rsidRPr="00050374">
        <w:rPr>
          <w:rFonts w:eastAsiaTheme="minorHAnsi"/>
          <w:szCs w:val="28"/>
          <w:lang w:eastAsia="en-US"/>
        </w:rPr>
        <w:t>.</w:t>
      </w:r>
    </w:p>
    <w:p w14:paraId="33BA299A" w14:textId="77777777" w:rsidR="00050374" w:rsidRPr="00050374" w:rsidRDefault="00050374" w:rsidP="0005037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28"/>
          <w:lang w:eastAsia="en-US"/>
        </w:rPr>
      </w:pPr>
    </w:p>
    <w:p w14:paraId="07DAC8F9" w14:textId="77777777" w:rsidR="00050374" w:rsidRPr="00050374" w:rsidRDefault="00050374" w:rsidP="00050374">
      <w:pPr>
        <w:numPr>
          <w:ilvl w:val="0"/>
          <w:numId w:val="42"/>
        </w:num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Theme="minorHAnsi"/>
          <w:b/>
          <w:bCs/>
          <w:szCs w:val="28"/>
          <w:lang w:eastAsia="en-US"/>
        </w:rPr>
      </w:pPr>
      <w:r w:rsidRPr="00050374">
        <w:rPr>
          <w:rFonts w:eastAsiaTheme="minorHAnsi"/>
          <w:b/>
          <w:bCs/>
          <w:szCs w:val="28"/>
          <w:lang w:eastAsia="en-US"/>
        </w:rPr>
        <w:t xml:space="preserve">11. Знаете ли вы, для чего предназначен системный вызов </w:t>
      </w:r>
      <w:proofErr w:type="spellStart"/>
      <w:r w:rsidRPr="00050374">
        <w:rPr>
          <w:rFonts w:eastAsiaTheme="minorHAnsi"/>
          <w:b/>
          <w:bCs/>
          <w:szCs w:val="28"/>
          <w:lang w:eastAsia="en-US"/>
        </w:rPr>
        <w:t>mmap</w:t>
      </w:r>
      <w:proofErr w:type="spellEnd"/>
      <w:r w:rsidRPr="00050374">
        <w:rPr>
          <w:rFonts w:eastAsiaTheme="minorHAnsi"/>
          <w:b/>
          <w:bCs/>
          <w:szCs w:val="28"/>
          <w:lang w:eastAsia="en-US"/>
        </w:rPr>
        <w:t>?</w:t>
      </w:r>
    </w:p>
    <w:p w14:paraId="6F5CABA1" w14:textId="77777777" w:rsidR="00050374" w:rsidRPr="00050374" w:rsidRDefault="00050374" w:rsidP="00D95FAF">
      <w:pPr>
        <w:autoSpaceDE w:val="0"/>
        <w:autoSpaceDN w:val="0"/>
        <w:adjustRightInd w:val="0"/>
        <w:spacing w:line="240" w:lineRule="auto"/>
        <w:ind w:left="709" w:firstLine="0"/>
        <w:rPr>
          <w:rFonts w:eastAsiaTheme="minorHAnsi"/>
          <w:szCs w:val="28"/>
          <w:lang w:eastAsia="en-US"/>
        </w:rPr>
      </w:pPr>
      <w:r w:rsidRPr="00050374">
        <w:rPr>
          <w:rFonts w:eastAsiaTheme="minorHAnsi"/>
          <w:szCs w:val="28"/>
          <w:lang w:eastAsia="en-US"/>
        </w:rPr>
        <w:t xml:space="preserve">Да. </w:t>
      </w:r>
      <w:proofErr w:type="spellStart"/>
      <w:r w:rsidRPr="00050374">
        <w:rPr>
          <w:rFonts w:eastAsiaTheme="minorHAnsi"/>
          <w:szCs w:val="28"/>
          <w:lang w:eastAsia="en-US"/>
        </w:rPr>
        <w:t>mmap</w:t>
      </w:r>
      <w:proofErr w:type="spellEnd"/>
      <w:r w:rsidRPr="00050374">
        <w:rPr>
          <w:rFonts w:eastAsiaTheme="minorHAnsi"/>
          <w:szCs w:val="28"/>
          <w:lang w:eastAsia="en-US"/>
        </w:rPr>
        <w:t xml:space="preserve"> используется для отображения между адресным пространством процесса и файлами или устройствами. Например, когда файл сопоставляется с адресным пространством процесса, к нему можно получить доступ как к массиву в программе.</w:t>
      </w:r>
    </w:p>
    <w:p w14:paraId="51314203" w14:textId="77777777" w:rsidR="00050374" w:rsidRPr="00050374" w:rsidRDefault="00050374" w:rsidP="0005037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28"/>
          <w:lang w:eastAsia="en-US"/>
        </w:rPr>
      </w:pPr>
    </w:p>
    <w:p w14:paraId="69BE571C" w14:textId="77777777" w:rsidR="00050374" w:rsidRPr="00050374" w:rsidRDefault="00050374" w:rsidP="00050374">
      <w:pPr>
        <w:numPr>
          <w:ilvl w:val="0"/>
          <w:numId w:val="43"/>
        </w:num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Theme="minorHAnsi"/>
          <w:b/>
          <w:bCs/>
          <w:szCs w:val="28"/>
          <w:lang w:eastAsia="en-US"/>
        </w:rPr>
      </w:pPr>
      <w:r w:rsidRPr="00050374">
        <w:rPr>
          <w:rFonts w:eastAsiaTheme="minorHAnsi"/>
          <w:b/>
          <w:bCs/>
          <w:szCs w:val="28"/>
          <w:lang w:eastAsia="en-US"/>
        </w:rPr>
        <w:t xml:space="preserve">12. Знаете ли вы, что происходит, когда веб-серверу </w:t>
      </w:r>
      <w:proofErr w:type="spellStart"/>
      <w:r w:rsidRPr="00050374">
        <w:rPr>
          <w:rFonts w:eastAsiaTheme="minorHAnsi"/>
          <w:b/>
          <w:bCs/>
          <w:szCs w:val="28"/>
          <w:lang w:eastAsia="en-US"/>
        </w:rPr>
        <w:t>nginx</w:t>
      </w:r>
      <w:proofErr w:type="spellEnd"/>
      <w:r w:rsidRPr="00050374">
        <w:rPr>
          <w:rFonts w:eastAsiaTheme="minorHAnsi"/>
          <w:b/>
          <w:bCs/>
          <w:szCs w:val="28"/>
          <w:lang w:eastAsia="en-US"/>
        </w:rPr>
        <w:t xml:space="preserve"> отправляется сигнал SIGHUP для перезагрузки конфигурации?</w:t>
      </w:r>
    </w:p>
    <w:p w14:paraId="4620CE33" w14:textId="2EF4ED74" w:rsidR="00050374" w:rsidRPr="00050374" w:rsidRDefault="00050374" w:rsidP="00D95FAF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eastAsiaTheme="minorHAnsi"/>
          <w:szCs w:val="28"/>
          <w:lang w:eastAsia="en-US"/>
        </w:rPr>
      </w:pPr>
      <w:r w:rsidRPr="00050374">
        <w:rPr>
          <w:rFonts w:eastAsiaTheme="minorHAnsi"/>
          <w:szCs w:val="28"/>
          <w:lang w:eastAsia="en-US"/>
        </w:rPr>
        <w:t xml:space="preserve">Да. </w:t>
      </w:r>
      <w:proofErr w:type="spellStart"/>
      <w:r w:rsidRPr="00050374">
        <w:rPr>
          <w:rFonts w:eastAsiaTheme="minorHAnsi"/>
          <w:szCs w:val="28"/>
          <w:lang w:eastAsia="en-US"/>
        </w:rPr>
        <w:t>Nginx</w:t>
      </w:r>
      <w:proofErr w:type="spellEnd"/>
      <w:r w:rsidRPr="00050374">
        <w:rPr>
          <w:rFonts w:eastAsiaTheme="minorHAnsi"/>
          <w:szCs w:val="28"/>
          <w:lang w:eastAsia="en-US"/>
        </w:rPr>
        <w:t xml:space="preserve"> перечитывает конфигурационный файл. Главный процесс проверяет синтаксис конфигурационного файла и затем пытается его применить. Если что-то идет не так, то </w:t>
      </w:r>
      <w:r w:rsidR="004F3A44" w:rsidRPr="004F3A44">
        <w:rPr>
          <w:rFonts w:eastAsiaTheme="minorHAnsi"/>
          <w:szCs w:val="28"/>
          <w:lang w:eastAsia="en-US"/>
        </w:rPr>
        <w:t>н</w:t>
      </w:r>
      <w:r w:rsidR="004F3A44">
        <w:rPr>
          <w:rFonts w:eastAsiaTheme="minorHAnsi"/>
          <w:szCs w:val="28"/>
          <w:lang w:eastAsia="en-US"/>
        </w:rPr>
        <w:t xml:space="preserve">овая </w:t>
      </w:r>
      <w:r w:rsidRPr="00050374">
        <w:rPr>
          <w:rFonts w:eastAsiaTheme="minorHAnsi"/>
          <w:szCs w:val="28"/>
          <w:lang w:eastAsia="en-US"/>
        </w:rPr>
        <w:t>конфигурация откатывается и сервис продолжает работать</w:t>
      </w:r>
      <w:r w:rsidR="004F3A44">
        <w:rPr>
          <w:rFonts w:eastAsiaTheme="minorHAnsi"/>
          <w:szCs w:val="28"/>
          <w:lang w:eastAsia="en-US"/>
        </w:rPr>
        <w:t xml:space="preserve"> со старой</w:t>
      </w:r>
      <w:r w:rsidRPr="00050374">
        <w:rPr>
          <w:rFonts w:eastAsiaTheme="minorHAnsi"/>
          <w:szCs w:val="28"/>
          <w:lang w:eastAsia="en-US"/>
        </w:rPr>
        <w:t>. В случае успеха об изменении будут предупреждены все рабочие процессы сервиса, старые процессы завершаться после</w:t>
      </w:r>
      <w:r w:rsidR="00175229">
        <w:rPr>
          <w:rFonts w:eastAsiaTheme="minorHAnsi"/>
          <w:szCs w:val="28"/>
          <w:lang w:eastAsia="en-US"/>
        </w:rPr>
        <w:t xml:space="preserve"> завершения ранее начатого </w:t>
      </w:r>
      <w:r w:rsidRPr="00050374">
        <w:rPr>
          <w:rFonts w:eastAsiaTheme="minorHAnsi"/>
          <w:szCs w:val="28"/>
          <w:lang w:eastAsia="en-US"/>
        </w:rPr>
        <w:t>обслуживания.</w:t>
      </w:r>
    </w:p>
    <w:p w14:paraId="73934C1F" w14:textId="77777777" w:rsidR="00050374" w:rsidRPr="00050374" w:rsidRDefault="00050374" w:rsidP="0005037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28"/>
          <w:lang w:eastAsia="en-US"/>
        </w:rPr>
      </w:pPr>
    </w:p>
    <w:p w14:paraId="74DC3A0B" w14:textId="77777777" w:rsidR="00050374" w:rsidRPr="00050374" w:rsidRDefault="00050374" w:rsidP="00050374">
      <w:pPr>
        <w:numPr>
          <w:ilvl w:val="0"/>
          <w:numId w:val="44"/>
        </w:num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Theme="minorHAnsi"/>
          <w:b/>
          <w:bCs/>
          <w:szCs w:val="28"/>
          <w:lang w:eastAsia="en-US"/>
        </w:rPr>
      </w:pPr>
      <w:r w:rsidRPr="00050374">
        <w:rPr>
          <w:rFonts w:eastAsiaTheme="minorHAnsi"/>
          <w:b/>
          <w:bCs/>
          <w:szCs w:val="28"/>
          <w:lang w:eastAsia="en-US"/>
        </w:rPr>
        <w:t>13. Сможете ли вы разработать схему таблицы для хранения списка заметок, которые можно вручную перетаскивать в веб-интерфейсе, меняя тем самым их относительный порядок в списке?</w:t>
      </w:r>
    </w:p>
    <w:p w14:paraId="3FABB0B5" w14:textId="77777777" w:rsidR="00050374" w:rsidRPr="00050374" w:rsidRDefault="00050374" w:rsidP="00D95FAF">
      <w:pPr>
        <w:autoSpaceDE w:val="0"/>
        <w:autoSpaceDN w:val="0"/>
        <w:adjustRightInd w:val="0"/>
        <w:spacing w:line="240" w:lineRule="auto"/>
        <w:ind w:left="709" w:firstLine="0"/>
        <w:rPr>
          <w:rFonts w:eastAsiaTheme="minorHAnsi"/>
          <w:szCs w:val="28"/>
          <w:lang w:eastAsia="en-US"/>
        </w:rPr>
      </w:pPr>
      <w:r w:rsidRPr="00050374">
        <w:rPr>
          <w:rFonts w:eastAsiaTheme="minorHAnsi"/>
          <w:szCs w:val="28"/>
          <w:lang w:eastAsia="en-US"/>
        </w:rPr>
        <w:t xml:space="preserve">Да. </w:t>
      </w:r>
    </w:p>
    <w:p w14:paraId="38A6DB35" w14:textId="5FE48115" w:rsidR="00050374" w:rsidRPr="00050374" w:rsidRDefault="00050374" w:rsidP="00D95FAF">
      <w:pPr>
        <w:autoSpaceDE w:val="0"/>
        <w:autoSpaceDN w:val="0"/>
        <w:adjustRightInd w:val="0"/>
        <w:spacing w:line="240" w:lineRule="auto"/>
        <w:ind w:left="709" w:firstLine="0"/>
        <w:rPr>
          <w:rFonts w:eastAsiaTheme="minorHAnsi"/>
          <w:szCs w:val="28"/>
          <w:lang w:eastAsia="en-US"/>
        </w:rPr>
      </w:pPr>
      <w:r w:rsidRPr="00050374">
        <w:rPr>
          <w:rFonts w:eastAsiaTheme="minorHAnsi"/>
          <w:szCs w:val="28"/>
          <w:lang w:eastAsia="en-US"/>
        </w:rPr>
        <w:t xml:space="preserve">Если я правильно понимаю, то изначальный порядок списка должен быть сохранен. Также должен быть сохранен изменяемый порядок списка. Следовательно, таблица хранения заметок может выглядеть следующим образом -&gt; </w:t>
      </w:r>
      <w:proofErr w:type="gramStart"/>
      <w:r w:rsidRPr="00D95FAF">
        <w:rPr>
          <w:rFonts w:eastAsiaTheme="minorHAnsi"/>
          <w:color w:val="DCA10D"/>
          <w:szCs w:val="28"/>
          <w:lang w:val="en-US" w:eastAsia="en-US"/>
        </w:rPr>
        <w:t>Notes</w:t>
      </w:r>
      <w:r w:rsidRPr="00D95FAF">
        <w:rPr>
          <w:rFonts w:eastAsiaTheme="minorHAnsi"/>
          <w:color w:val="DCA10D"/>
          <w:szCs w:val="28"/>
          <w:lang w:eastAsia="en-US"/>
        </w:rPr>
        <w:t>(</w:t>
      </w:r>
      <w:proofErr w:type="gramEnd"/>
      <w:r w:rsidRPr="00D95FAF">
        <w:rPr>
          <w:rFonts w:eastAsiaTheme="minorHAnsi"/>
          <w:color w:val="DCA10D"/>
          <w:szCs w:val="28"/>
          <w:lang w:val="en-US" w:eastAsia="en-US"/>
        </w:rPr>
        <w:t>id</w:t>
      </w:r>
      <w:r w:rsidRPr="00D95FAF">
        <w:rPr>
          <w:rFonts w:eastAsiaTheme="minorHAnsi"/>
          <w:color w:val="DCA10D"/>
          <w:szCs w:val="28"/>
          <w:lang w:eastAsia="en-US"/>
        </w:rPr>
        <w:t xml:space="preserve">, </w:t>
      </w:r>
      <w:r w:rsidRPr="00D95FAF">
        <w:rPr>
          <w:rFonts w:eastAsiaTheme="minorHAnsi"/>
          <w:color w:val="DCA10D"/>
          <w:szCs w:val="28"/>
          <w:lang w:val="en-US" w:eastAsia="en-US"/>
        </w:rPr>
        <w:t>position</w:t>
      </w:r>
      <w:r w:rsidRPr="00D95FAF">
        <w:rPr>
          <w:rFonts w:eastAsiaTheme="minorHAnsi"/>
          <w:color w:val="DCA10D"/>
          <w:szCs w:val="28"/>
          <w:lang w:eastAsia="en-US"/>
        </w:rPr>
        <w:t>_</w:t>
      </w:r>
      <w:r w:rsidRPr="00D95FAF">
        <w:rPr>
          <w:rFonts w:eastAsiaTheme="minorHAnsi"/>
          <w:color w:val="DCA10D"/>
          <w:szCs w:val="28"/>
          <w:lang w:val="en-US" w:eastAsia="en-US"/>
        </w:rPr>
        <w:t>id</w:t>
      </w:r>
      <w:r w:rsidRPr="00D95FAF">
        <w:rPr>
          <w:rFonts w:eastAsiaTheme="minorHAnsi"/>
          <w:color w:val="DCA10D"/>
          <w:szCs w:val="28"/>
          <w:lang w:eastAsia="en-US"/>
        </w:rPr>
        <w:t xml:space="preserve">, </w:t>
      </w:r>
      <w:r w:rsidRPr="00D95FAF">
        <w:rPr>
          <w:rFonts w:eastAsiaTheme="minorHAnsi"/>
          <w:color w:val="DCA10D"/>
          <w:szCs w:val="28"/>
          <w:lang w:val="en-US" w:eastAsia="en-US"/>
        </w:rPr>
        <w:t>note</w:t>
      </w:r>
      <w:r w:rsidRPr="00D95FAF">
        <w:rPr>
          <w:rFonts w:eastAsiaTheme="minorHAnsi"/>
          <w:color w:val="DCA10D"/>
          <w:szCs w:val="28"/>
          <w:lang w:eastAsia="en-US"/>
        </w:rPr>
        <w:t>)</w:t>
      </w:r>
      <w:r w:rsidR="00D95FAF" w:rsidRPr="00D95FAF">
        <w:rPr>
          <w:rFonts w:eastAsiaTheme="minorHAnsi"/>
          <w:szCs w:val="28"/>
          <w:lang w:eastAsia="en-US"/>
        </w:rPr>
        <w:t xml:space="preserve">. </w:t>
      </w:r>
      <w:proofErr w:type="spellStart"/>
      <w:r w:rsidRPr="00050374">
        <w:rPr>
          <w:rFonts w:eastAsiaTheme="minorHAnsi"/>
          <w:szCs w:val="28"/>
          <w:lang w:eastAsia="en-US"/>
        </w:rPr>
        <w:t>id</w:t>
      </w:r>
      <w:proofErr w:type="spellEnd"/>
      <w:r w:rsidRPr="00050374">
        <w:rPr>
          <w:rFonts w:eastAsiaTheme="minorHAnsi"/>
          <w:szCs w:val="28"/>
          <w:lang w:eastAsia="en-US"/>
        </w:rPr>
        <w:t xml:space="preserve"> - уникальный идентификатор заметки</w:t>
      </w:r>
      <w:r w:rsidR="00104ED1">
        <w:rPr>
          <w:rFonts w:eastAsiaTheme="minorHAnsi"/>
          <w:szCs w:val="28"/>
          <w:lang w:eastAsia="en-US"/>
        </w:rPr>
        <w:t>,</w:t>
      </w:r>
      <w:r w:rsidRPr="00050374">
        <w:rPr>
          <w:rFonts w:eastAsiaTheme="minorHAnsi"/>
          <w:szCs w:val="28"/>
          <w:lang w:eastAsia="en-US"/>
        </w:rPr>
        <w:t xml:space="preserve"> </w:t>
      </w:r>
      <w:proofErr w:type="spellStart"/>
      <w:r w:rsidRPr="00050374">
        <w:rPr>
          <w:rFonts w:eastAsiaTheme="minorHAnsi"/>
          <w:szCs w:val="28"/>
          <w:lang w:eastAsia="en-US"/>
        </w:rPr>
        <w:t>position_id</w:t>
      </w:r>
      <w:proofErr w:type="spellEnd"/>
      <w:r w:rsidRPr="00050374">
        <w:rPr>
          <w:rFonts w:eastAsiaTheme="minorHAnsi"/>
          <w:szCs w:val="28"/>
          <w:lang w:eastAsia="en-US"/>
        </w:rPr>
        <w:t xml:space="preserve"> - идентификатор позиции заметки, первоначально равен </w:t>
      </w:r>
      <w:proofErr w:type="spellStart"/>
      <w:r w:rsidRPr="00050374">
        <w:rPr>
          <w:rFonts w:eastAsiaTheme="minorHAnsi"/>
          <w:szCs w:val="28"/>
          <w:lang w:eastAsia="en-US"/>
        </w:rPr>
        <w:t>id</w:t>
      </w:r>
      <w:proofErr w:type="spellEnd"/>
      <w:r w:rsidRPr="00050374">
        <w:rPr>
          <w:rFonts w:eastAsiaTheme="minorHAnsi"/>
          <w:szCs w:val="28"/>
          <w:lang w:eastAsia="en-US"/>
        </w:rPr>
        <w:t xml:space="preserve"> самой заметки, </w:t>
      </w:r>
      <w:proofErr w:type="spellStart"/>
      <w:r w:rsidRPr="00050374">
        <w:rPr>
          <w:rFonts w:eastAsiaTheme="minorHAnsi"/>
          <w:szCs w:val="28"/>
          <w:lang w:eastAsia="en-US"/>
        </w:rPr>
        <w:t>note</w:t>
      </w:r>
      <w:proofErr w:type="spellEnd"/>
      <w:r w:rsidRPr="00050374">
        <w:rPr>
          <w:rFonts w:eastAsiaTheme="minorHAnsi"/>
          <w:szCs w:val="28"/>
          <w:lang w:eastAsia="en-US"/>
        </w:rPr>
        <w:t xml:space="preserve"> - текст заметки/заметка.</w:t>
      </w:r>
    </w:p>
    <w:p w14:paraId="36DE68FD" w14:textId="603C6787" w:rsidR="001841DD" w:rsidRPr="00050374" w:rsidRDefault="001841DD" w:rsidP="0056085B">
      <w:pPr>
        <w:rPr>
          <w:rFonts w:eastAsiaTheme="minorHAnsi"/>
          <w:szCs w:val="28"/>
        </w:rPr>
      </w:pPr>
    </w:p>
    <w:sectPr w:rsidR="001841DD" w:rsidRPr="00050374" w:rsidSect="00524A40">
      <w:headerReference w:type="even" r:id="rId14"/>
      <w:headerReference w:type="default" r:id="rId15"/>
      <w:footerReference w:type="even" r:id="rId16"/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4564" w14:textId="77777777" w:rsidR="009E2CF2" w:rsidRDefault="009E2CF2" w:rsidP="00C6699A">
      <w:pPr>
        <w:spacing w:line="240" w:lineRule="auto"/>
      </w:pPr>
      <w:r>
        <w:separator/>
      </w:r>
    </w:p>
    <w:p w14:paraId="237CE226" w14:textId="77777777" w:rsidR="009E2CF2" w:rsidRDefault="009E2CF2"/>
  </w:endnote>
  <w:endnote w:type="continuationSeparator" w:id="0">
    <w:p w14:paraId="5D3815F6" w14:textId="77777777" w:rsidR="009E2CF2" w:rsidRDefault="009E2CF2" w:rsidP="00C6699A">
      <w:pPr>
        <w:spacing w:line="240" w:lineRule="auto"/>
      </w:pPr>
      <w:r>
        <w:continuationSeparator/>
      </w:r>
    </w:p>
    <w:p w14:paraId="4BAF59DB" w14:textId="77777777" w:rsidR="009E2CF2" w:rsidRDefault="009E2C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 (Заголовки (сло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default"/>
  </w:font>
  <w:font w:name="Liberation Mono">
    <w:altName w:val="Calibri"/>
    <w:panose1 w:val="020B0604020202020204"/>
    <w:charset w:val="01"/>
    <w:family w:val="modern"/>
    <w:pitch w:val="fixed"/>
  </w:font>
  <w:font w:name="Noto Sans Mono CJK SC">
    <w:panose1 w:val="020B0604020202020204"/>
    <w:charset w:val="00"/>
    <w:family w:val="modern"/>
    <w:pitch w:val="fixed"/>
  </w:font>
  <w:font w:name="BookAntiqua">
    <w:altName w:val="Yu Gothic UI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b"/>
      </w:rPr>
      <w:id w:val="1132294065"/>
      <w:docPartObj>
        <w:docPartGallery w:val="Page Numbers (Bottom of Page)"/>
        <w:docPartUnique/>
      </w:docPartObj>
    </w:sdtPr>
    <w:sdtContent>
      <w:p w14:paraId="4871E77B" w14:textId="1C7D4AB2" w:rsidR="000F41F5" w:rsidRDefault="000F41F5" w:rsidP="00524A40">
        <w:pPr>
          <w:pStyle w:val="af9"/>
          <w:framePr w:wrap="none" w:vAnchor="text" w:hAnchor="margin" w:xAlign="right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separate"/>
        </w:r>
        <w:r w:rsidR="00DF34C2">
          <w:rPr>
            <w:rStyle w:val="afb"/>
            <w:noProof/>
          </w:rPr>
          <w:t>13</w:t>
        </w:r>
        <w:r>
          <w:rPr>
            <w:rStyle w:val="afb"/>
          </w:rPr>
          <w:fldChar w:fldCharType="end"/>
        </w:r>
      </w:p>
    </w:sdtContent>
  </w:sdt>
  <w:p w14:paraId="54CA2463" w14:textId="77777777" w:rsidR="000F41F5" w:rsidRDefault="000F41F5" w:rsidP="00661580">
    <w:pPr>
      <w:pStyle w:val="af9"/>
      <w:ind w:right="360"/>
    </w:pPr>
  </w:p>
  <w:p w14:paraId="69E2C779" w14:textId="77777777" w:rsidR="000F41F5" w:rsidRDefault="000F41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b"/>
      </w:rPr>
      <w:id w:val="-480309467"/>
      <w:docPartObj>
        <w:docPartGallery w:val="Page Numbers (Bottom of Page)"/>
        <w:docPartUnique/>
      </w:docPartObj>
    </w:sdtPr>
    <w:sdtContent>
      <w:p w14:paraId="70F4D417" w14:textId="0E1E3B7E" w:rsidR="00524A40" w:rsidRDefault="00524A40" w:rsidP="00947F2F">
        <w:pPr>
          <w:pStyle w:val="af9"/>
          <w:framePr w:wrap="none" w:vAnchor="text" w:hAnchor="margin" w:xAlign="right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separate"/>
        </w:r>
        <w:r>
          <w:rPr>
            <w:rStyle w:val="afb"/>
            <w:noProof/>
          </w:rPr>
          <w:t>1</w:t>
        </w:r>
        <w:r>
          <w:rPr>
            <w:rStyle w:val="afb"/>
          </w:rPr>
          <w:fldChar w:fldCharType="end"/>
        </w:r>
      </w:p>
    </w:sdtContent>
  </w:sdt>
  <w:p w14:paraId="570B410B" w14:textId="77777777" w:rsidR="00524A40" w:rsidRDefault="00524A40" w:rsidP="00524A40">
    <w:pPr>
      <w:pStyle w:val="af9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b"/>
      </w:rPr>
      <w:id w:val="1034997739"/>
      <w:docPartObj>
        <w:docPartGallery w:val="Page Numbers (Bottom of Page)"/>
        <w:docPartUnique/>
      </w:docPartObj>
    </w:sdtPr>
    <w:sdtContent>
      <w:p w14:paraId="0ECC951D" w14:textId="6BE0135F" w:rsidR="00AA60DE" w:rsidRDefault="00AA60DE" w:rsidP="00470033">
        <w:pPr>
          <w:pStyle w:val="af9"/>
          <w:framePr w:wrap="none" w:vAnchor="text" w:hAnchor="margin" w:xAlign="center" w:y="1"/>
          <w:ind w:firstLine="0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separate"/>
        </w:r>
        <w:r>
          <w:rPr>
            <w:rStyle w:val="afb"/>
            <w:noProof/>
          </w:rPr>
          <w:t>13</w:t>
        </w:r>
        <w:r>
          <w:rPr>
            <w:rStyle w:val="afb"/>
          </w:rPr>
          <w:fldChar w:fldCharType="end"/>
        </w:r>
      </w:p>
    </w:sdtContent>
  </w:sdt>
  <w:p w14:paraId="2726CAAB" w14:textId="661918FA" w:rsidR="002F015C" w:rsidRPr="00972AE3" w:rsidRDefault="002F015C" w:rsidP="008A686A">
    <w:pPr>
      <w:ind w:right="360" w:firstLine="0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BCA40" w14:textId="77777777" w:rsidR="009E2CF2" w:rsidRDefault="009E2CF2">
      <w:r>
        <w:separator/>
      </w:r>
    </w:p>
  </w:footnote>
  <w:footnote w:type="continuationSeparator" w:id="0">
    <w:p w14:paraId="5CDB7C4E" w14:textId="77777777" w:rsidR="009E2CF2" w:rsidRDefault="009E2CF2" w:rsidP="00C6699A">
      <w:pPr>
        <w:spacing w:line="240" w:lineRule="auto"/>
      </w:pPr>
      <w:r>
        <w:continuationSeparator/>
      </w:r>
    </w:p>
    <w:p w14:paraId="6B3C9619" w14:textId="77777777" w:rsidR="009E2CF2" w:rsidRDefault="009E2C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b"/>
      </w:rPr>
      <w:id w:val="178779503"/>
      <w:docPartObj>
        <w:docPartGallery w:val="Page Numbers (Top of Page)"/>
        <w:docPartUnique/>
      </w:docPartObj>
    </w:sdtPr>
    <w:sdtContent>
      <w:p w14:paraId="2F5EA47A" w14:textId="663E8F31" w:rsidR="000F41F5" w:rsidRDefault="000F41F5" w:rsidP="003E55E9">
        <w:pPr>
          <w:pStyle w:val="af7"/>
          <w:framePr w:wrap="none" w:vAnchor="text" w:hAnchor="margin" w:xAlign="center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separate"/>
        </w:r>
        <w:r w:rsidR="00DF34C2">
          <w:rPr>
            <w:rStyle w:val="afb"/>
            <w:noProof/>
          </w:rPr>
          <w:t>12</w:t>
        </w:r>
        <w:r>
          <w:rPr>
            <w:rStyle w:val="afb"/>
          </w:rPr>
          <w:fldChar w:fldCharType="end"/>
        </w:r>
      </w:p>
    </w:sdtContent>
  </w:sdt>
  <w:p w14:paraId="5CD8981D" w14:textId="77777777" w:rsidR="000F41F5" w:rsidRDefault="000F41F5">
    <w:pPr>
      <w:pStyle w:val="af7"/>
    </w:pPr>
  </w:p>
  <w:p w14:paraId="7C50686C" w14:textId="77777777" w:rsidR="000F41F5" w:rsidRDefault="000F41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A3117" w14:textId="77777777" w:rsidR="000F41F5" w:rsidRDefault="000F41F5" w:rsidP="00A31B23">
    <w:pPr>
      <w:tabs>
        <w:tab w:val="center" w:pos="4677"/>
        <w:tab w:val="left" w:pos="6631"/>
      </w:tabs>
      <w:ind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2804AD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A0683E6"/>
    <w:lvl w:ilvl="0">
      <w:start w:val="1"/>
      <w:numFmt w:val="bullet"/>
      <w:pStyle w:val="a"/>
      <w:lvlText w:val="–"/>
      <w:lvlJc w:val="left"/>
      <w:pPr>
        <w:tabs>
          <w:tab w:val="num" w:pos="851"/>
        </w:tabs>
        <w:ind w:left="0" w:firstLine="851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0000001"/>
    <w:multiLevelType w:val="hybridMultilevel"/>
    <w:tmpl w:val="FFFFFFFF"/>
    <w:lvl w:ilvl="0" w:tplc="00000001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2"/>
    <w:multiLevelType w:val="hybridMultilevel"/>
    <w:tmpl w:val="FFFFFFFF"/>
    <w:lvl w:ilvl="0" w:tplc="00000065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3"/>
    <w:multiLevelType w:val="hybridMultilevel"/>
    <w:tmpl w:val="FFFFFFFF"/>
    <w:lvl w:ilvl="0" w:tplc="000000C9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4"/>
    <w:multiLevelType w:val="hybridMultilevel"/>
    <w:tmpl w:val="FFFFFFFF"/>
    <w:lvl w:ilvl="0" w:tplc="0000012D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5"/>
    <w:multiLevelType w:val="hybridMultilevel"/>
    <w:tmpl w:val="FFFFFFFF"/>
    <w:lvl w:ilvl="0" w:tplc="00000191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6"/>
    <w:multiLevelType w:val="hybridMultilevel"/>
    <w:tmpl w:val="FFFFFFFF"/>
    <w:lvl w:ilvl="0" w:tplc="000001F5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7"/>
    <w:multiLevelType w:val="hybridMultilevel"/>
    <w:tmpl w:val="FFFFFFFF"/>
    <w:lvl w:ilvl="0" w:tplc="00000259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8"/>
    <w:multiLevelType w:val="hybridMultilevel"/>
    <w:tmpl w:val="FFFFFFFF"/>
    <w:lvl w:ilvl="0" w:tplc="000002BD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9"/>
    <w:multiLevelType w:val="hybridMultilevel"/>
    <w:tmpl w:val="FFFFFFFF"/>
    <w:lvl w:ilvl="0" w:tplc="00000321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A"/>
    <w:multiLevelType w:val="hybridMultilevel"/>
    <w:tmpl w:val="FFFFFFFF"/>
    <w:lvl w:ilvl="0" w:tplc="00000385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B"/>
    <w:multiLevelType w:val="hybridMultilevel"/>
    <w:tmpl w:val="FFFFFFFF"/>
    <w:lvl w:ilvl="0" w:tplc="000003E9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C"/>
    <w:multiLevelType w:val="hybridMultilevel"/>
    <w:tmpl w:val="FFFFFFFF"/>
    <w:lvl w:ilvl="0" w:tplc="0000044D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D"/>
    <w:multiLevelType w:val="hybridMultilevel"/>
    <w:tmpl w:val="FFFFFFFF"/>
    <w:lvl w:ilvl="0" w:tplc="000004B1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F5D1878"/>
    <w:multiLevelType w:val="hybridMultilevel"/>
    <w:tmpl w:val="6C1CF47A"/>
    <w:lvl w:ilvl="0" w:tplc="D99A8B58">
      <w:numFmt w:val="bullet"/>
      <w:lvlText w:val="-"/>
      <w:lvlJc w:val="left"/>
      <w:pPr>
        <w:tabs>
          <w:tab w:val="num" w:pos="785"/>
        </w:tabs>
        <w:ind w:left="0" w:firstLine="425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205131"/>
    <w:multiLevelType w:val="hybridMultilevel"/>
    <w:tmpl w:val="1CF405C8"/>
    <w:lvl w:ilvl="0" w:tplc="B756068A">
      <w:start w:val="1"/>
      <w:numFmt w:val="decimal"/>
      <w:lvlText w:val="%1.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 w15:restartNumberingAfterBreak="0">
    <w:nsid w:val="2FD956A6"/>
    <w:multiLevelType w:val="multilevel"/>
    <w:tmpl w:val="4AF27D38"/>
    <w:lvl w:ilvl="0">
      <w:start w:val="1"/>
      <w:numFmt w:val="decimal"/>
      <w:pStyle w:val="a0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2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1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6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0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9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37" w:hanging="1584"/>
      </w:pPr>
      <w:rPr>
        <w:rFonts w:hint="default"/>
      </w:rPr>
    </w:lvl>
  </w:abstractNum>
  <w:abstractNum w:abstractNumId="18" w15:restartNumberingAfterBreak="0">
    <w:nsid w:val="5BBB59E6"/>
    <w:multiLevelType w:val="hybridMultilevel"/>
    <w:tmpl w:val="E9AABFE0"/>
    <w:lvl w:ilvl="0" w:tplc="BDE0C1B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9FF2E94"/>
    <w:multiLevelType w:val="multilevel"/>
    <w:tmpl w:val="D5362F14"/>
    <w:lvl w:ilvl="0">
      <w:start w:val="1"/>
      <w:numFmt w:val="decimal"/>
      <w:pStyle w:val="1"/>
      <w:lvlText w:val="%1"/>
      <w:lvlJc w:val="left"/>
      <w:pPr>
        <w:ind w:left="1283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715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859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2003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2147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435" w:hanging="1584"/>
      </w:pPr>
      <w:rPr>
        <w:rFonts w:hint="default"/>
      </w:rPr>
    </w:lvl>
  </w:abstractNum>
  <w:abstractNum w:abstractNumId="20" w15:restartNumberingAfterBreak="0">
    <w:nsid w:val="725D1E20"/>
    <w:multiLevelType w:val="hybridMultilevel"/>
    <w:tmpl w:val="3DCAE728"/>
    <w:lvl w:ilvl="0" w:tplc="82488D02">
      <w:start w:val="1"/>
      <w:numFmt w:val="decimal"/>
      <w:pStyle w:val="a1"/>
      <w:lvlText w:val="%1.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72126A"/>
    <w:multiLevelType w:val="hybridMultilevel"/>
    <w:tmpl w:val="3FAC0EB0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010253932">
    <w:abstractNumId w:val="1"/>
  </w:num>
  <w:num w:numId="2" w16cid:durableId="1915552098">
    <w:abstractNumId w:val="19"/>
  </w:num>
  <w:num w:numId="3" w16cid:durableId="183447799">
    <w:abstractNumId w:val="17"/>
  </w:num>
  <w:num w:numId="4" w16cid:durableId="1948349395">
    <w:abstractNumId w:val="20"/>
  </w:num>
  <w:num w:numId="5" w16cid:durableId="1195994216">
    <w:abstractNumId w:val="20"/>
    <w:lvlOverride w:ilvl="0">
      <w:startOverride w:val="1"/>
    </w:lvlOverride>
  </w:num>
  <w:num w:numId="6" w16cid:durableId="19394834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5603337">
    <w:abstractNumId w:val="20"/>
    <w:lvlOverride w:ilvl="0">
      <w:startOverride w:val="1"/>
    </w:lvlOverride>
  </w:num>
  <w:num w:numId="8" w16cid:durableId="1217010275">
    <w:abstractNumId w:val="20"/>
    <w:lvlOverride w:ilvl="0">
      <w:startOverride w:val="1"/>
    </w:lvlOverride>
  </w:num>
  <w:num w:numId="9" w16cid:durableId="560288933">
    <w:abstractNumId w:val="20"/>
    <w:lvlOverride w:ilvl="0">
      <w:startOverride w:val="1"/>
    </w:lvlOverride>
  </w:num>
  <w:num w:numId="10" w16cid:durableId="1397977345">
    <w:abstractNumId w:val="0"/>
  </w:num>
  <w:num w:numId="11" w16cid:durableId="1658266097">
    <w:abstractNumId w:val="21"/>
  </w:num>
  <w:num w:numId="12" w16cid:durableId="1580560549">
    <w:abstractNumId w:val="20"/>
    <w:lvlOverride w:ilvl="0">
      <w:startOverride w:val="1"/>
    </w:lvlOverride>
  </w:num>
  <w:num w:numId="13" w16cid:durableId="902326177">
    <w:abstractNumId w:val="20"/>
    <w:lvlOverride w:ilvl="0">
      <w:startOverride w:val="1"/>
    </w:lvlOverride>
  </w:num>
  <w:num w:numId="14" w16cid:durableId="101071665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26474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8894435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740874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872192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704039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911397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98402213">
    <w:abstractNumId w:val="20"/>
    <w:lvlOverride w:ilvl="0">
      <w:startOverride w:val="1"/>
    </w:lvlOverride>
  </w:num>
  <w:num w:numId="22" w16cid:durableId="6418078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64934781">
    <w:abstractNumId w:val="20"/>
    <w:lvlOverride w:ilvl="0">
      <w:startOverride w:val="1"/>
    </w:lvlOverride>
  </w:num>
  <w:num w:numId="24" w16cid:durableId="1769302114">
    <w:abstractNumId w:val="20"/>
    <w:lvlOverride w:ilvl="0">
      <w:startOverride w:val="1"/>
    </w:lvlOverride>
  </w:num>
  <w:num w:numId="25" w16cid:durableId="917713151">
    <w:abstractNumId w:val="16"/>
  </w:num>
  <w:num w:numId="26" w16cid:durableId="1424062625">
    <w:abstractNumId w:val="20"/>
    <w:lvlOverride w:ilvl="0">
      <w:startOverride w:val="1"/>
    </w:lvlOverride>
  </w:num>
  <w:num w:numId="27" w16cid:durableId="347416383">
    <w:abstractNumId w:val="15"/>
  </w:num>
  <w:num w:numId="28" w16cid:durableId="1127968109">
    <w:abstractNumId w:val="20"/>
    <w:lvlOverride w:ilvl="0">
      <w:startOverride w:val="1"/>
    </w:lvlOverride>
  </w:num>
  <w:num w:numId="29" w16cid:durableId="647440614">
    <w:abstractNumId w:val="20"/>
    <w:lvlOverride w:ilvl="0">
      <w:startOverride w:val="1"/>
    </w:lvlOverride>
  </w:num>
  <w:num w:numId="30" w16cid:durableId="1674455050">
    <w:abstractNumId w:val="20"/>
    <w:lvlOverride w:ilvl="0">
      <w:startOverride w:val="1"/>
    </w:lvlOverride>
  </w:num>
  <w:num w:numId="31" w16cid:durableId="773985939">
    <w:abstractNumId w:val="20"/>
    <w:lvlOverride w:ilvl="0">
      <w:startOverride w:val="1"/>
    </w:lvlOverride>
  </w:num>
  <w:num w:numId="32" w16cid:durableId="164903921">
    <w:abstractNumId w:val="2"/>
  </w:num>
  <w:num w:numId="33" w16cid:durableId="1273590218">
    <w:abstractNumId w:val="3"/>
  </w:num>
  <w:num w:numId="34" w16cid:durableId="465589938">
    <w:abstractNumId w:val="4"/>
  </w:num>
  <w:num w:numId="35" w16cid:durableId="891769017">
    <w:abstractNumId w:val="5"/>
  </w:num>
  <w:num w:numId="36" w16cid:durableId="479493648">
    <w:abstractNumId w:val="6"/>
  </w:num>
  <w:num w:numId="37" w16cid:durableId="1942644513">
    <w:abstractNumId w:val="7"/>
  </w:num>
  <w:num w:numId="38" w16cid:durableId="639069468">
    <w:abstractNumId w:val="8"/>
  </w:num>
  <w:num w:numId="39" w16cid:durableId="569850872">
    <w:abstractNumId w:val="9"/>
  </w:num>
  <w:num w:numId="40" w16cid:durableId="1545753511">
    <w:abstractNumId w:val="10"/>
  </w:num>
  <w:num w:numId="41" w16cid:durableId="116992204">
    <w:abstractNumId w:val="11"/>
  </w:num>
  <w:num w:numId="42" w16cid:durableId="1446996408">
    <w:abstractNumId w:val="12"/>
  </w:num>
  <w:num w:numId="43" w16cid:durableId="1955478619">
    <w:abstractNumId w:val="13"/>
  </w:num>
  <w:num w:numId="44" w16cid:durableId="761221802">
    <w:abstractNumId w:val="14"/>
  </w:num>
  <w:num w:numId="45" w16cid:durableId="38110214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8C4"/>
    <w:rsid w:val="000009DD"/>
    <w:rsid w:val="000013AD"/>
    <w:rsid w:val="000031F7"/>
    <w:rsid w:val="000035FB"/>
    <w:rsid w:val="00003808"/>
    <w:rsid w:val="00003B06"/>
    <w:rsid w:val="00003E97"/>
    <w:rsid w:val="00004169"/>
    <w:rsid w:val="000042C9"/>
    <w:rsid w:val="00004631"/>
    <w:rsid w:val="00004A5A"/>
    <w:rsid w:val="00004F96"/>
    <w:rsid w:val="00006787"/>
    <w:rsid w:val="000069D9"/>
    <w:rsid w:val="00011050"/>
    <w:rsid w:val="00011607"/>
    <w:rsid w:val="00011812"/>
    <w:rsid w:val="000119B4"/>
    <w:rsid w:val="00011B25"/>
    <w:rsid w:val="00012C76"/>
    <w:rsid w:val="00013206"/>
    <w:rsid w:val="000134C9"/>
    <w:rsid w:val="000145EE"/>
    <w:rsid w:val="00014676"/>
    <w:rsid w:val="0001475F"/>
    <w:rsid w:val="00015DC6"/>
    <w:rsid w:val="000160AF"/>
    <w:rsid w:val="00016D9A"/>
    <w:rsid w:val="00016DBD"/>
    <w:rsid w:val="0001717E"/>
    <w:rsid w:val="00017690"/>
    <w:rsid w:val="00017A82"/>
    <w:rsid w:val="00017C34"/>
    <w:rsid w:val="00017F22"/>
    <w:rsid w:val="000200D5"/>
    <w:rsid w:val="000219FB"/>
    <w:rsid w:val="00021C23"/>
    <w:rsid w:val="00022205"/>
    <w:rsid w:val="000223A2"/>
    <w:rsid w:val="000229D4"/>
    <w:rsid w:val="00023497"/>
    <w:rsid w:val="00023C7E"/>
    <w:rsid w:val="0002468A"/>
    <w:rsid w:val="00025122"/>
    <w:rsid w:val="00025322"/>
    <w:rsid w:val="00025969"/>
    <w:rsid w:val="00025B72"/>
    <w:rsid w:val="00025D0E"/>
    <w:rsid w:val="00026137"/>
    <w:rsid w:val="00026272"/>
    <w:rsid w:val="000263D2"/>
    <w:rsid w:val="0002645A"/>
    <w:rsid w:val="00026842"/>
    <w:rsid w:val="00026E54"/>
    <w:rsid w:val="00027171"/>
    <w:rsid w:val="0002743C"/>
    <w:rsid w:val="00027643"/>
    <w:rsid w:val="000306FF"/>
    <w:rsid w:val="00031157"/>
    <w:rsid w:val="00032BDD"/>
    <w:rsid w:val="00032ECE"/>
    <w:rsid w:val="000337B1"/>
    <w:rsid w:val="00033CB6"/>
    <w:rsid w:val="000342E6"/>
    <w:rsid w:val="00035124"/>
    <w:rsid w:val="000357F6"/>
    <w:rsid w:val="00035AD0"/>
    <w:rsid w:val="00036944"/>
    <w:rsid w:val="00037712"/>
    <w:rsid w:val="00037F71"/>
    <w:rsid w:val="0004026B"/>
    <w:rsid w:val="00040458"/>
    <w:rsid w:val="000404A8"/>
    <w:rsid w:val="00040A20"/>
    <w:rsid w:val="00040C12"/>
    <w:rsid w:val="0004150F"/>
    <w:rsid w:val="0004182E"/>
    <w:rsid w:val="000419BC"/>
    <w:rsid w:val="000419EB"/>
    <w:rsid w:val="00041C50"/>
    <w:rsid w:val="00041E33"/>
    <w:rsid w:val="00042F46"/>
    <w:rsid w:val="0004338A"/>
    <w:rsid w:val="00043C66"/>
    <w:rsid w:val="00046072"/>
    <w:rsid w:val="000467E7"/>
    <w:rsid w:val="00046930"/>
    <w:rsid w:val="00046DC1"/>
    <w:rsid w:val="000479F9"/>
    <w:rsid w:val="00050374"/>
    <w:rsid w:val="00050B8D"/>
    <w:rsid w:val="00051417"/>
    <w:rsid w:val="00051492"/>
    <w:rsid w:val="0005156B"/>
    <w:rsid w:val="00051E24"/>
    <w:rsid w:val="00052FE7"/>
    <w:rsid w:val="000532B9"/>
    <w:rsid w:val="00053F31"/>
    <w:rsid w:val="00054708"/>
    <w:rsid w:val="00054785"/>
    <w:rsid w:val="0005483F"/>
    <w:rsid w:val="00054DCF"/>
    <w:rsid w:val="00054F4D"/>
    <w:rsid w:val="000559C6"/>
    <w:rsid w:val="00055C3F"/>
    <w:rsid w:val="00056A06"/>
    <w:rsid w:val="00056C03"/>
    <w:rsid w:val="00057036"/>
    <w:rsid w:val="000575B6"/>
    <w:rsid w:val="00057964"/>
    <w:rsid w:val="00057B6D"/>
    <w:rsid w:val="00057CAA"/>
    <w:rsid w:val="000602D0"/>
    <w:rsid w:val="00061289"/>
    <w:rsid w:val="00061591"/>
    <w:rsid w:val="000615C7"/>
    <w:rsid w:val="00062545"/>
    <w:rsid w:val="00062B96"/>
    <w:rsid w:val="00062E30"/>
    <w:rsid w:val="000630CC"/>
    <w:rsid w:val="000631F8"/>
    <w:rsid w:val="0006371C"/>
    <w:rsid w:val="00064D4D"/>
    <w:rsid w:val="00064F9D"/>
    <w:rsid w:val="0006645D"/>
    <w:rsid w:val="000678BB"/>
    <w:rsid w:val="000705D7"/>
    <w:rsid w:val="000706A4"/>
    <w:rsid w:val="00071476"/>
    <w:rsid w:val="00071883"/>
    <w:rsid w:val="00071B63"/>
    <w:rsid w:val="000726D4"/>
    <w:rsid w:val="00072A1D"/>
    <w:rsid w:val="00073C81"/>
    <w:rsid w:val="00074138"/>
    <w:rsid w:val="00075139"/>
    <w:rsid w:val="00075221"/>
    <w:rsid w:val="00076329"/>
    <w:rsid w:val="0007663E"/>
    <w:rsid w:val="00076838"/>
    <w:rsid w:val="00076A6C"/>
    <w:rsid w:val="00076C34"/>
    <w:rsid w:val="00080E0A"/>
    <w:rsid w:val="000810F3"/>
    <w:rsid w:val="0008136F"/>
    <w:rsid w:val="000818EF"/>
    <w:rsid w:val="00082365"/>
    <w:rsid w:val="00082E1E"/>
    <w:rsid w:val="00082FC0"/>
    <w:rsid w:val="00083E83"/>
    <w:rsid w:val="000842F6"/>
    <w:rsid w:val="00084459"/>
    <w:rsid w:val="00084CEE"/>
    <w:rsid w:val="0008600A"/>
    <w:rsid w:val="000862EA"/>
    <w:rsid w:val="0008738E"/>
    <w:rsid w:val="00087D6C"/>
    <w:rsid w:val="00090368"/>
    <w:rsid w:val="00090D81"/>
    <w:rsid w:val="00091039"/>
    <w:rsid w:val="00091336"/>
    <w:rsid w:val="000913F3"/>
    <w:rsid w:val="00092482"/>
    <w:rsid w:val="00092766"/>
    <w:rsid w:val="000929C9"/>
    <w:rsid w:val="0009342D"/>
    <w:rsid w:val="000938F7"/>
    <w:rsid w:val="00093BE0"/>
    <w:rsid w:val="00093D39"/>
    <w:rsid w:val="00094532"/>
    <w:rsid w:val="000945D9"/>
    <w:rsid w:val="0009464B"/>
    <w:rsid w:val="00094ADD"/>
    <w:rsid w:val="00094B7F"/>
    <w:rsid w:val="00096252"/>
    <w:rsid w:val="00096905"/>
    <w:rsid w:val="00096CCA"/>
    <w:rsid w:val="000974F2"/>
    <w:rsid w:val="00097595"/>
    <w:rsid w:val="000A10D6"/>
    <w:rsid w:val="000A14F3"/>
    <w:rsid w:val="000A163E"/>
    <w:rsid w:val="000A18C9"/>
    <w:rsid w:val="000A1DBD"/>
    <w:rsid w:val="000A2782"/>
    <w:rsid w:val="000A28FA"/>
    <w:rsid w:val="000A29E4"/>
    <w:rsid w:val="000A2C4A"/>
    <w:rsid w:val="000A2F69"/>
    <w:rsid w:val="000A50BE"/>
    <w:rsid w:val="000A5449"/>
    <w:rsid w:val="000A5686"/>
    <w:rsid w:val="000A5C4C"/>
    <w:rsid w:val="000A6954"/>
    <w:rsid w:val="000B0AD8"/>
    <w:rsid w:val="000B12E2"/>
    <w:rsid w:val="000B16B1"/>
    <w:rsid w:val="000B1C04"/>
    <w:rsid w:val="000B1E98"/>
    <w:rsid w:val="000B2EDF"/>
    <w:rsid w:val="000B345B"/>
    <w:rsid w:val="000B3C19"/>
    <w:rsid w:val="000B4A47"/>
    <w:rsid w:val="000B672E"/>
    <w:rsid w:val="000B6905"/>
    <w:rsid w:val="000B6EB1"/>
    <w:rsid w:val="000B6F20"/>
    <w:rsid w:val="000B738E"/>
    <w:rsid w:val="000B7AB5"/>
    <w:rsid w:val="000B7BB5"/>
    <w:rsid w:val="000C07EC"/>
    <w:rsid w:val="000C0D10"/>
    <w:rsid w:val="000C0D80"/>
    <w:rsid w:val="000C1B17"/>
    <w:rsid w:val="000C1EC8"/>
    <w:rsid w:val="000C236F"/>
    <w:rsid w:val="000C2A03"/>
    <w:rsid w:val="000C3640"/>
    <w:rsid w:val="000C39CA"/>
    <w:rsid w:val="000C4867"/>
    <w:rsid w:val="000C62EB"/>
    <w:rsid w:val="000C665B"/>
    <w:rsid w:val="000C6E37"/>
    <w:rsid w:val="000D055C"/>
    <w:rsid w:val="000D0717"/>
    <w:rsid w:val="000D0861"/>
    <w:rsid w:val="000D1994"/>
    <w:rsid w:val="000D1DFC"/>
    <w:rsid w:val="000D1E63"/>
    <w:rsid w:val="000D2F43"/>
    <w:rsid w:val="000D3CD8"/>
    <w:rsid w:val="000D444D"/>
    <w:rsid w:val="000D4AE1"/>
    <w:rsid w:val="000D4F05"/>
    <w:rsid w:val="000D559A"/>
    <w:rsid w:val="000D55FD"/>
    <w:rsid w:val="000D5B9B"/>
    <w:rsid w:val="000D5C2F"/>
    <w:rsid w:val="000D633E"/>
    <w:rsid w:val="000D7341"/>
    <w:rsid w:val="000D791A"/>
    <w:rsid w:val="000D7D7A"/>
    <w:rsid w:val="000E0D20"/>
    <w:rsid w:val="000E1559"/>
    <w:rsid w:val="000E176C"/>
    <w:rsid w:val="000E3734"/>
    <w:rsid w:val="000E40BE"/>
    <w:rsid w:val="000E4500"/>
    <w:rsid w:val="000E4B0B"/>
    <w:rsid w:val="000E4B94"/>
    <w:rsid w:val="000E4D02"/>
    <w:rsid w:val="000E4D29"/>
    <w:rsid w:val="000E5660"/>
    <w:rsid w:val="000E6948"/>
    <w:rsid w:val="000E7933"/>
    <w:rsid w:val="000E7D58"/>
    <w:rsid w:val="000E7E63"/>
    <w:rsid w:val="000F0051"/>
    <w:rsid w:val="000F0306"/>
    <w:rsid w:val="000F0A7F"/>
    <w:rsid w:val="000F0AE9"/>
    <w:rsid w:val="000F0E94"/>
    <w:rsid w:val="000F19E7"/>
    <w:rsid w:val="000F1E72"/>
    <w:rsid w:val="000F2472"/>
    <w:rsid w:val="000F24A1"/>
    <w:rsid w:val="000F2765"/>
    <w:rsid w:val="000F28CD"/>
    <w:rsid w:val="000F2BDA"/>
    <w:rsid w:val="000F3337"/>
    <w:rsid w:val="000F3C24"/>
    <w:rsid w:val="000F41F5"/>
    <w:rsid w:val="000F48A8"/>
    <w:rsid w:val="000F4994"/>
    <w:rsid w:val="000F5086"/>
    <w:rsid w:val="000F5DD2"/>
    <w:rsid w:val="000F5E19"/>
    <w:rsid w:val="000F6172"/>
    <w:rsid w:val="000F6250"/>
    <w:rsid w:val="000F6566"/>
    <w:rsid w:val="000F6BCC"/>
    <w:rsid w:val="000F6D99"/>
    <w:rsid w:val="000F717B"/>
    <w:rsid w:val="000F7E74"/>
    <w:rsid w:val="0010008F"/>
    <w:rsid w:val="001008A1"/>
    <w:rsid w:val="001018BC"/>
    <w:rsid w:val="00101F52"/>
    <w:rsid w:val="001027D2"/>
    <w:rsid w:val="00103813"/>
    <w:rsid w:val="00103D64"/>
    <w:rsid w:val="0010462E"/>
    <w:rsid w:val="00104D2C"/>
    <w:rsid w:val="00104ED1"/>
    <w:rsid w:val="00105652"/>
    <w:rsid w:val="00105920"/>
    <w:rsid w:val="00105C0D"/>
    <w:rsid w:val="00105F77"/>
    <w:rsid w:val="0010617A"/>
    <w:rsid w:val="00106DEF"/>
    <w:rsid w:val="00106E23"/>
    <w:rsid w:val="001072EB"/>
    <w:rsid w:val="0010755F"/>
    <w:rsid w:val="001077B5"/>
    <w:rsid w:val="001111E7"/>
    <w:rsid w:val="00111483"/>
    <w:rsid w:val="0011222A"/>
    <w:rsid w:val="00112414"/>
    <w:rsid w:val="00112BA2"/>
    <w:rsid w:val="00113851"/>
    <w:rsid w:val="00114444"/>
    <w:rsid w:val="0011455B"/>
    <w:rsid w:val="001153FE"/>
    <w:rsid w:val="0011592A"/>
    <w:rsid w:val="0011593E"/>
    <w:rsid w:val="00115F06"/>
    <w:rsid w:val="00117E22"/>
    <w:rsid w:val="001201B6"/>
    <w:rsid w:val="001205F2"/>
    <w:rsid w:val="00120A63"/>
    <w:rsid w:val="00122503"/>
    <w:rsid w:val="00122851"/>
    <w:rsid w:val="00122F65"/>
    <w:rsid w:val="0012353D"/>
    <w:rsid w:val="00123AE6"/>
    <w:rsid w:val="001267E9"/>
    <w:rsid w:val="0013032B"/>
    <w:rsid w:val="001303EC"/>
    <w:rsid w:val="001315DB"/>
    <w:rsid w:val="0013197C"/>
    <w:rsid w:val="001333F7"/>
    <w:rsid w:val="00134148"/>
    <w:rsid w:val="00135E17"/>
    <w:rsid w:val="00136804"/>
    <w:rsid w:val="00136BE0"/>
    <w:rsid w:val="0013721C"/>
    <w:rsid w:val="0013776E"/>
    <w:rsid w:val="00137EAF"/>
    <w:rsid w:val="00140B11"/>
    <w:rsid w:val="00142551"/>
    <w:rsid w:val="0014264B"/>
    <w:rsid w:val="001433DF"/>
    <w:rsid w:val="001438C4"/>
    <w:rsid w:val="00145DCA"/>
    <w:rsid w:val="00145DF0"/>
    <w:rsid w:val="00146265"/>
    <w:rsid w:val="001462AF"/>
    <w:rsid w:val="001463D5"/>
    <w:rsid w:val="00146574"/>
    <w:rsid w:val="00146595"/>
    <w:rsid w:val="00146E90"/>
    <w:rsid w:val="001475A9"/>
    <w:rsid w:val="001477F4"/>
    <w:rsid w:val="00147FC5"/>
    <w:rsid w:val="001509CF"/>
    <w:rsid w:val="00150F2E"/>
    <w:rsid w:val="00151469"/>
    <w:rsid w:val="00151F19"/>
    <w:rsid w:val="001520EA"/>
    <w:rsid w:val="001521D3"/>
    <w:rsid w:val="0015262E"/>
    <w:rsid w:val="00153647"/>
    <w:rsid w:val="00154714"/>
    <w:rsid w:val="001548A5"/>
    <w:rsid w:val="00154A0D"/>
    <w:rsid w:val="001552B8"/>
    <w:rsid w:val="0015538E"/>
    <w:rsid w:val="00155507"/>
    <w:rsid w:val="00155840"/>
    <w:rsid w:val="00155B16"/>
    <w:rsid w:val="00156176"/>
    <w:rsid w:val="00156AF3"/>
    <w:rsid w:val="001573E2"/>
    <w:rsid w:val="00157A9E"/>
    <w:rsid w:val="00157C65"/>
    <w:rsid w:val="00157D95"/>
    <w:rsid w:val="00162928"/>
    <w:rsid w:val="00164036"/>
    <w:rsid w:val="001642E1"/>
    <w:rsid w:val="00164C36"/>
    <w:rsid w:val="001660A4"/>
    <w:rsid w:val="00166316"/>
    <w:rsid w:val="0016674B"/>
    <w:rsid w:val="00166F53"/>
    <w:rsid w:val="0016717B"/>
    <w:rsid w:val="001673DE"/>
    <w:rsid w:val="00171612"/>
    <w:rsid w:val="00171C4E"/>
    <w:rsid w:val="00171FCA"/>
    <w:rsid w:val="00172284"/>
    <w:rsid w:val="001725F2"/>
    <w:rsid w:val="00172BF7"/>
    <w:rsid w:val="00173A7B"/>
    <w:rsid w:val="00174223"/>
    <w:rsid w:val="00174422"/>
    <w:rsid w:val="00175229"/>
    <w:rsid w:val="0017647E"/>
    <w:rsid w:val="0017650E"/>
    <w:rsid w:val="00176BAB"/>
    <w:rsid w:val="001774A8"/>
    <w:rsid w:val="00180C1E"/>
    <w:rsid w:val="00181687"/>
    <w:rsid w:val="001816DD"/>
    <w:rsid w:val="00181904"/>
    <w:rsid w:val="00181CB0"/>
    <w:rsid w:val="001824CE"/>
    <w:rsid w:val="001838FC"/>
    <w:rsid w:val="00183FC4"/>
    <w:rsid w:val="001841BB"/>
    <w:rsid w:val="001841DD"/>
    <w:rsid w:val="001847F5"/>
    <w:rsid w:val="0018502B"/>
    <w:rsid w:val="00185380"/>
    <w:rsid w:val="00185417"/>
    <w:rsid w:val="0018545B"/>
    <w:rsid w:val="00185829"/>
    <w:rsid w:val="00185C89"/>
    <w:rsid w:val="00186592"/>
    <w:rsid w:val="001900D0"/>
    <w:rsid w:val="001902C3"/>
    <w:rsid w:val="001906DF"/>
    <w:rsid w:val="001907D4"/>
    <w:rsid w:val="00191640"/>
    <w:rsid w:val="00192385"/>
    <w:rsid w:val="001929B3"/>
    <w:rsid w:val="00192E55"/>
    <w:rsid w:val="0019411E"/>
    <w:rsid w:val="00194774"/>
    <w:rsid w:val="00194A0B"/>
    <w:rsid w:val="00194EF5"/>
    <w:rsid w:val="0019575C"/>
    <w:rsid w:val="00195EE7"/>
    <w:rsid w:val="001961F9"/>
    <w:rsid w:val="0019638F"/>
    <w:rsid w:val="00196A53"/>
    <w:rsid w:val="00197424"/>
    <w:rsid w:val="001A037B"/>
    <w:rsid w:val="001A06D8"/>
    <w:rsid w:val="001A1DBE"/>
    <w:rsid w:val="001A2543"/>
    <w:rsid w:val="001A30AD"/>
    <w:rsid w:val="001A3116"/>
    <w:rsid w:val="001A375B"/>
    <w:rsid w:val="001A3855"/>
    <w:rsid w:val="001A4361"/>
    <w:rsid w:val="001A47E6"/>
    <w:rsid w:val="001A498D"/>
    <w:rsid w:val="001A4D93"/>
    <w:rsid w:val="001A55BE"/>
    <w:rsid w:val="001A5C2C"/>
    <w:rsid w:val="001A5CA8"/>
    <w:rsid w:val="001A6106"/>
    <w:rsid w:val="001A63F6"/>
    <w:rsid w:val="001A64B9"/>
    <w:rsid w:val="001A652A"/>
    <w:rsid w:val="001A69E7"/>
    <w:rsid w:val="001A6B8F"/>
    <w:rsid w:val="001A777D"/>
    <w:rsid w:val="001B044D"/>
    <w:rsid w:val="001B1100"/>
    <w:rsid w:val="001B1721"/>
    <w:rsid w:val="001B2402"/>
    <w:rsid w:val="001B2593"/>
    <w:rsid w:val="001B2AC0"/>
    <w:rsid w:val="001B2F3C"/>
    <w:rsid w:val="001B3F7B"/>
    <w:rsid w:val="001B584A"/>
    <w:rsid w:val="001B5EAB"/>
    <w:rsid w:val="001B6C84"/>
    <w:rsid w:val="001B6F9D"/>
    <w:rsid w:val="001B7910"/>
    <w:rsid w:val="001C062C"/>
    <w:rsid w:val="001C0F5C"/>
    <w:rsid w:val="001C16DA"/>
    <w:rsid w:val="001C19E8"/>
    <w:rsid w:val="001C1EA4"/>
    <w:rsid w:val="001C29B8"/>
    <w:rsid w:val="001C30DE"/>
    <w:rsid w:val="001C45DB"/>
    <w:rsid w:val="001C5EDB"/>
    <w:rsid w:val="001C6C96"/>
    <w:rsid w:val="001C7168"/>
    <w:rsid w:val="001C751C"/>
    <w:rsid w:val="001C7E5D"/>
    <w:rsid w:val="001C7F0B"/>
    <w:rsid w:val="001D00DD"/>
    <w:rsid w:val="001D11AC"/>
    <w:rsid w:val="001D1BE3"/>
    <w:rsid w:val="001D1DFB"/>
    <w:rsid w:val="001D1F91"/>
    <w:rsid w:val="001D335D"/>
    <w:rsid w:val="001D4801"/>
    <w:rsid w:val="001D4B15"/>
    <w:rsid w:val="001D4D2D"/>
    <w:rsid w:val="001D4E55"/>
    <w:rsid w:val="001D4E5B"/>
    <w:rsid w:val="001D51D7"/>
    <w:rsid w:val="001D55E1"/>
    <w:rsid w:val="001D5911"/>
    <w:rsid w:val="001D65EB"/>
    <w:rsid w:val="001D6D8A"/>
    <w:rsid w:val="001D7E59"/>
    <w:rsid w:val="001D7F47"/>
    <w:rsid w:val="001E001A"/>
    <w:rsid w:val="001E031A"/>
    <w:rsid w:val="001E0423"/>
    <w:rsid w:val="001E0B5E"/>
    <w:rsid w:val="001E1B77"/>
    <w:rsid w:val="001E2E12"/>
    <w:rsid w:val="001E33CC"/>
    <w:rsid w:val="001E36D2"/>
    <w:rsid w:val="001E42A6"/>
    <w:rsid w:val="001E443E"/>
    <w:rsid w:val="001E5158"/>
    <w:rsid w:val="001E557E"/>
    <w:rsid w:val="001E573B"/>
    <w:rsid w:val="001E5B5F"/>
    <w:rsid w:val="001E7628"/>
    <w:rsid w:val="001F0090"/>
    <w:rsid w:val="001F02ED"/>
    <w:rsid w:val="001F0921"/>
    <w:rsid w:val="001F0B87"/>
    <w:rsid w:val="001F0EB1"/>
    <w:rsid w:val="001F0EE6"/>
    <w:rsid w:val="001F1FE6"/>
    <w:rsid w:val="001F21A1"/>
    <w:rsid w:val="001F237F"/>
    <w:rsid w:val="001F2B6A"/>
    <w:rsid w:val="001F320B"/>
    <w:rsid w:val="001F37A7"/>
    <w:rsid w:val="001F4383"/>
    <w:rsid w:val="001F4414"/>
    <w:rsid w:val="001F4675"/>
    <w:rsid w:val="001F5492"/>
    <w:rsid w:val="001F58FE"/>
    <w:rsid w:val="001F5DD0"/>
    <w:rsid w:val="001F61DE"/>
    <w:rsid w:val="001F73AE"/>
    <w:rsid w:val="001F7FD7"/>
    <w:rsid w:val="0020029A"/>
    <w:rsid w:val="00201701"/>
    <w:rsid w:val="00201E9F"/>
    <w:rsid w:val="0020200C"/>
    <w:rsid w:val="00202B8B"/>
    <w:rsid w:val="00202FED"/>
    <w:rsid w:val="002045A2"/>
    <w:rsid w:val="00205C8E"/>
    <w:rsid w:val="00205FEE"/>
    <w:rsid w:val="002064C7"/>
    <w:rsid w:val="002075CC"/>
    <w:rsid w:val="0021042E"/>
    <w:rsid w:val="00210711"/>
    <w:rsid w:val="00210D06"/>
    <w:rsid w:val="0021269B"/>
    <w:rsid w:val="002128F2"/>
    <w:rsid w:val="00212A44"/>
    <w:rsid w:val="00212D5C"/>
    <w:rsid w:val="002144D9"/>
    <w:rsid w:val="00214531"/>
    <w:rsid w:val="00214F6F"/>
    <w:rsid w:val="00217154"/>
    <w:rsid w:val="00217217"/>
    <w:rsid w:val="00217753"/>
    <w:rsid w:val="00217977"/>
    <w:rsid w:val="00217CDC"/>
    <w:rsid w:val="0022104B"/>
    <w:rsid w:val="0022161A"/>
    <w:rsid w:val="00221D8A"/>
    <w:rsid w:val="0022249C"/>
    <w:rsid w:val="00222E17"/>
    <w:rsid w:val="0022303A"/>
    <w:rsid w:val="002230E0"/>
    <w:rsid w:val="002234DC"/>
    <w:rsid w:val="00223CC1"/>
    <w:rsid w:val="00223F1F"/>
    <w:rsid w:val="00224205"/>
    <w:rsid w:val="00224794"/>
    <w:rsid w:val="0022479E"/>
    <w:rsid w:val="00224E0C"/>
    <w:rsid w:val="00225327"/>
    <w:rsid w:val="00225F08"/>
    <w:rsid w:val="0022705C"/>
    <w:rsid w:val="00227385"/>
    <w:rsid w:val="002276F0"/>
    <w:rsid w:val="0023091B"/>
    <w:rsid w:val="00230C60"/>
    <w:rsid w:val="00231E80"/>
    <w:rsid w:val="00232BB5"/>
    <w:rsid w:val="002337C3"/>
    <w:rsid w:val="002352E1"/>
    <w:rsid w:val="0023586C"/>
    <w:rsid w:val="00235982"/>
    <w:rsid w:val="00235C1A"/>
    <w:rsid w:val="00236631"/>
    <w:rsid w:val="00236BE6"/>
    <w:rsid w:val="00236EC0"/>
    <w:rsid w:val="002379D9"/>
    <w:rsid w:val="00237B55"/>
    <w:rsid w:val="00240CF1"/>
    <w:rsid w:val="00241822"/>
    <w:rsid w:val="00241A72"/>
    <w:rsid w:val="00241E9F"/>
    <w:rsid w:val="0024365F"/>
    <w:rsid w:val="00244B4F"/>
    <w:rsid w:val="00245241"/>
    <w:rsid w:val="00246DBF"/>
    <w:rsid w:val="0024726C"/>
    <w:rsid w:val="00250C5A"/>
    <w:rsid w:val="002513A6"/>
    <w:rsid w:val="002522C0"/>
    <w:rsid w:val="00252B8B"/>
    <w:rsid w:val="00253004"/>
    <w:rsid w:val="00253C01"/>
    <w:rsid w:val="00253C82"/>
    <w:rsid w:val="002544D9"/>
    <w:rsid w:val="00254BB0"/>
    <w:rsid w:val="00254BEA"/>
    <w:rsid w:val="00254F87"/>
    <w:rsid w:val="00255D1B"/>
    <w:rsid w:val="002562CF"/>
    <w:rsid w:val="0025686C"/>
    <w:rsid w:val="00256ABF"/>
    <w:rsid w:val="00256BCD"/>
    <w:rsid w:val="00257F21"/>
    <w:rsid w:val="00260253"/>
    <w:rsid w:val="0026041F"/>
    <w:rsid w:val="0026055F"/>
    <w:rsid w:val="002608B6"/>
    <w:rsid w:val="00261BEF"/>
    <w:rsid w:val="002623BA"/>
    <w:rsid w:val="00262887"/>
    <w:rsid w:val="00262FE4"/>
    <w:rsid w:val="00263DF0"/>
    <w:rsid w:val="00263F93"/>
    <w:rsid w:val="00264050"/>
    <w:rsid w:val="00264F1E"/>
    <w:rsid w:val="00264F43"/>
    <w:rsid w:val="0026539F"/>
    <w:rsid w:val="00265542"/>
    <w:rsid w:val="00265D82"/>
    <w:rsid w:val="00265ECD"/>
    <w:rsid w:val="002666EC"/>
    <w:rsid w:val="00266C20"/>
    <w:rsid w:val="00266ED6"/>
    <w:rsid w:val="0027025E"/>
    <w:rsid w:val="00270505"/>
    <w:rsid w:val="0027095E"/>
    <w:rsid w:val="00270CAC"/>
    <w:rsid w:val="00271473"/>
    <w:rsid w:val="00271C80"/>
    <w:rsid w:val="002731BA"/>
    <w:rsid w:val="002735CB"/>
    <w:rsid w:val="0027397C"/>
    <w:rsid w:val="00273BC6"/>
    <w:rsid w:val="00273CD2"/>
    <w:rsid w:val="002759E2"/>
    <w:rsid w:val="00275FF4"/>
    <w:rsid w:val="002760F9"/>
    <w:rsid w:val="0027627B"/>
    <w:rsid w:val="00276C81"/>
    <w:rsid w:val="00276FFA"/>
    <w:rsid w:val="00277200"/>
    <w:rsid w:val="002773A8"/>
    <w:rsid w:val="0027775E"/>
    <w:rsid w:val="00277DB0"/>
    <w:rsid w:val="00277EE4"/>
    <w:rsid w:val="0028028D"/>
    <w:rsid w:val="002805B6"/>
    <w:rsid w:val="00280E51"/>
    <w:rsid w:val="00280E86"/>
    <w:rsid w:val="00281855"/>
    <w:rsid w:val="002820F1"/>
    <w:rsid w:val="00282121"/>
    <w:rsid w:val="002831F7"/>
    <w:rsid w:val="00283D75"/>
    <w:rsid w:val="00284CAB"/>
    <w:rsid w:val="00285174"/>
    <w:rsid w:val="0028525A"/>
    <w:rsid w:val="0028658B"/>
    <w:rsid w:val="002869AB"/>
    <w:rsid w:val="00287152"/>
    <w:rsid w:val="002872B3"/>
    <w:rsid w:val="002879F1"/>
    <w:rsid w:val="00290D86"/>
    <w:rsid w:val="0029186A"/>
    <w:rsid w:val="002926F6"/>
    <w:rsid w:val="00292FC1"/>
    <w:rsid w:val="00293474"/>
    <w:rsid w:val="0029376E"/>
    <w:rsid w:val="002938C0"/>
    <w:rsid w:val="00293F5D"/>
    <w:rsid w:val="00295A7A"/>
    <w:rsid w:val="00296C12"/>
    <w:rsid w:val="002970BC"/>
    <w:rsid w:val="00297BFC"/>
    <w:rsid w:val="002A2058"/>
    <w:rsid w:val="002A25D8"/>
    <w:rsid w:val="002A3002"/>
    <w:rsid w:val="002A342D"/>
    <w:rsid w:val="002A387E"/>
    <w:rsid w:val="002A3FCA"/>
    <w:rsid w:val="002A41DD"/>
    <w:rsid w:val="002A423B"/>
    <w:rsid w:val="002A532B"/>
    <w:rsid w:val="002A6427"/>
    <w:rsid w:val="002A6BB1"/>
    <w:rsid w:val="002A7042"/>
    <w:rsid w:val="002A7B45"/>
    <w:rsid w:val="002A7E7F"/>
    <w:rsid w:val="002B0CBB"/>
    <w:rsid w:val="002B20B7"/>
    <w:rsid w:val="002B265B"/>
    <w:rsid w:val="002B28C3"/>
    <w:rsid w:val="002B2924"/>
    <w:rsid w:val="002B2E88"/>
    <w:rsid w:val="002B3234"/>
    <w:rsid w:val="002B3FA1"/>
    <w:rsid w:val="002B445A"/>
    <w:rsid w:val="002B5863"/>
    <w:rsid w:val="002B5E7D"/>
    <w:rsid w:val="002B6D3A"/>
    <w:rsid w:val="002B70A9"/>
    <w:rsid w:val="002B776F"/>
    <w:rsid w:val="002B7784"/>
    <w:rsid w:val="002B7BD5"/>
    <w:rsid w:val="002C0035"/>
    <w:rsid w:val="002C0384"/>
    <w:rsid w:val="002C04BE"/>
    <w:rsid w:val="002C1036"/>
    <w:rsid w:val="002C11B8"/>
    <w:rsid w:val="002C30B5"/>
    <w:rsid w:val="002C30BF"/>
    <w:rsid w:val="002C5C45"/>
    <w:rsid w:val="002C5EF6"/>
    <w:rsid w:val="002C79CE"/>
    <w:rsid w:val="002D008E"/>
    <w:rsid w:val="002D0BE4"/>
    <w:rsid w:val="002D0D2F"/>
    <w:rsid w:val="002D0D9D"/>
    <w:rsid w:val="002D1281"/>
    <w:rsid w:val="002D15DC"/>
    <w:rsid w:val="002D20C2"/>
    <w:rsid w:val="002D28FA"/>
    <w:rsid w:val="002D2B8F"/>
    <w:rsid w:val="002D4B25"/>
    <w:rsid w:val="002D4E40"/>
    <w:rsid w:val="002D4E99"/>
    <w:rsid w:val="002D508E"/>
    <w:rsid w:val="002D5982"/>
    <w:rsid w:val="002D778F"/>
    <w:rsid w:val="002E0008"/>
    <w:rsid w:val="002E0120"/>
    <w:rsid w:val="002E0DC8"/>
    <w:rsid w:val="002E0E9C"/>
    <w:rsid w:val="002E17DF"/>
    <w:rsid w:val="002E1AA5"/>
    <w:rsid w:val="002E28C7"/>
    <w:rsid w:val="002E3496"/>
    <w:rsid w:val="002E34B4"/>
    <w:rsid w:val="002E3B4D"/>
    <w:rsid w:val="002E41E5"/>
    <w:rsid w:val="002E5553"/>
    <w:rsid w:val="002E5839"/>
    <w:rsid w:val="002E6E8D"/>
    <w:rsid w:val="002E7461"/>
    <w:rsid w:val="002E749E"/>
    <w:rsid w:val="002E756E"/>
    <w:rsid w:val="002E7A41"/>
    <w:rsid w:val="002E7E7F"/>
    <w:rsid w:val="002F015C"/>
    <w:rsid w:val="002F03C6"/>
    <w:rsid w:val="002F0D09"/>
    <w:rsid w:val="002F17A0"/>
    <w:rsid w:val="002F1AE0"/>
    <w:rsid w:val="002F1BA6"/>
    <w:rsid w:val="002F2856"/>
    <w:rsid w:val="002F3D6B"/>
    <w:rsid w:val="002F40BE"/>
    <w:rsid w:val="002F4FF0"/>
    <w:rsid w:val="002F6372"/>
    <w:rsid w:val="002F7D53"/>
    <w:rsid w:val="0030029C"/>
    <w:rsid w:val="00300FEB"/>
    <w:rsid w:val="003019D3"/>
    <w:rsid w:val="00301AE3"/>
    <w:rsid w:val="00303690"/>
    <w:rsid w:val="00303938"/>
    <w:rsid w:val="00303B1B"/>
    <w:rsid w:val="00304A73"/>
    <w:rsid w:val="00304ECD"/>
    <w:rsid w:val="00304FE1"/>
    <w:rsid w:val="003052B1"/>
    <w:rsid w:val="00305CD6"/>
    <w:rsid w:val="00306DA9"/>
    <w:rsid w:val="00307A4D"/>
    <w:rsid w:val="00310359"/>
    <w:rsid w:val="00310C37"/>
    <w:rsid w:val="00310D2E"/>
    <w:rsid w:val="00311431"/>
    <w:rsid w:val="003117D4"/>
    <w:rsid w:val="00311987"/>
    <w:rsid w:val="00311B81"/>
    <w:rsid w:val="00311EAA"/>
    <w:rsid w:val="003126FC"/>
    <w:rsid w:val="0031292F"/>
    <w:rsid w:val="00312C2C"/>
    <w:rsid w:val="0031318C"/>
    <w:rsid w:val="00314353"/>
    <w:rsid w:val="00314C01"/>
    <w:rsid w:val="00315492"/>
    <w:rsid w:val="00315B05"/>
    <w:rsid w:val="00316E77"/>
    <w:rsid w:val="003179D8"/>
    <w:rsid w:val="00320509"/>
    <w:rsid w:val="003216B6"/>
    <w:rsid w:val="0032289B"/>
    <w:rsid w:val="00322A2E"/>
    <w:rsid w:val="0032340D"/>
    <w:rsid w:val="00323EDE"/>
    <w:rsid w:val="00324698"/>
    <w:rsid w:val="003253BE"/>
    <w:rsid w:val="00326FCE"/>
    <w:rsid w:val="003279F0"/>
    <w:rsid w:val="0033016D"/>
    <w:rsid w:val="00330A5B"/>
    <w:rsid w:val="00331261"/>
    <w:rsid w:val="003312EF"/>
    <w:rsid w:val="003316A0"/>
    <w:rsid w:val="00332CA2"/>
    <w:rsid w:val="00333EED"/>
    <w:rsid w:val="00334FAC"/>
    <w:rsid w:val="003354C5"/>
    <w:rsid w:val="0033575F"/>
    <w:rsid w:val="003363BF"/>
    <w:rsid w:val="00336573"/>
    <w:rsid w:val="00337161"/>
    <w:rsid w:val="0033777B"/>
    <w:rsid w:val="00337EE4"/>
    <w:rsid w:val="00340482"/>
    <w:rsid w:val="00340CA2"/>
    <w:rsid w:val="00341A9D"/>
    <w:rsid w:val="00341ECF"/>
    <w:rsid w:val="00342778"/>
    <w:rsid w:val="003434C8"/>
    <w:rsid w:val="0034565D"/>
    <w:rsid w:val="003458F6"/>
    <w:rsid w:val="00346C38"/>
    <w:rsid w:val="00346F29"/>
    <w:rsid w:val="00347105"/>
    <w:rsid w:val="003474FD"/>
    <w:rsid w:val="00347A8E"/>
    <w:rsid w:val="00350015"/>
    <w:rsid w:val="0035012E"/>
    <w:rsid w:val="00350B1D"/>
    <w:rsid w:val="003525F8"/>
    <w:rsid w:val="00352BAD"/>
    <w:rsid w:val="00352E3A"/>
    <w:rsid w:val="00352FDF"/>
    <w:rsid w:val="00353D21"/>
    <w:rsid w:val="00353F18"/>
    <w:rsid w:val="00353F58"/>
    <w:rsid w:val="00354646"/>
    <w:rsid w:val="00354984"/>
    <w:rsid w:val="00354D54"/>
    <w:rsid w:val="00354E1B"/>
    <w:rsid w:val="00354E5E"/>
    <w:rsid w:val="003568F1"/>
    <w:rsid w:val="00357D45"/>
    <w:rsid w:val="0036045C"/>
    <w:rsid w:val="0036148B"/>
    <w:rsid w:val="00362B40"/>
    <w:rsid w:val="00362DBA"/>
    <w:rsid w:val="00362F8A"/>
    <w:rsid w:val="0036377F"/>
    <w:rsid w:val="003671FA"/>
    <w:rsid w:val="003674B7"/>
    <w:rsid w:val="003678C4"/>
    <w:rsid w:val="00370BE5"/>
    <w:rsid w:val="00370E5A"/>
    <w:rsid w:val="00370EB2"/>
    <w:rsid w:val="003714BF"/>
    <w:rsid w:val="003726E3"/>
    <w:rsid w:val="00372762"/>
    <w:rsid w:val="00372C83"/>
    <w:rsid w:val="00372D2B"/>
    <w:rsid w:val="003739ED"/>
    <w:rsid w:val="00373BF5"/>
    <w:rsid w:val="00374490"/>
    <w:rsid w:val="00374AFF"/>
    <w:rsid w:val="00374B3F"/>
    <w:rsid w:val="003763E7"/>
    <w:rsid w:val="00376632"/>
    <w:rsid w:val="00380167"/>
    <w:rsid w:val="003807D3"/>
    <w:rsid w:val="00380AF7"/>
    <w:rsid w:val="00380E91"/>
    <w:rsid w:val="0038140F"/>
    <w:rsid w:val="00381864"/>
    <w:rsid w:val="0038202E"/>
    <w:rsid w:val="003820AF"/>
    <w:rsid w:val="003837BB"/>
    <w:rsid w:val="00383EFD"/>
    <w:rsid w:val="00384A09"/>
    <w:rsid w:val="00384AA0"/>
    <w:rsid w:val="00384B75"/>
    <w:rsid w:val="00384D5E"/>
    <w:rsid w:val="00386BF3"/>
    <w:rsid w:val="00386E48"/>
    <w:rsid w:val="00387561"/>
    <w:rsid w:val="00387FD9"/>
    <w:rsid w:val="00390528"/>
    <w:rsid w:val="003913E9"/>
    <w:rsid w:val="0039170B"/>
    <w:rsid w:val="00392963"/>
    <w:rsid w:val="00392E82"/>
    <w:rsid w:val="00393E33"/>
    <w:rsid w:val="00395323"/>
    <w:rsid w:val="003953D1"/>
    <w:rsid w:val="00396796"/>
    <w:rsid w:val="00396A5C"/>
    <w:rsid w:val="00396C0C"/>
    <w:rsid w:val="00396C19"/>
    <w:rsid w:val="003A0F35"/>
    <w:rsid w:val="003A2B9B"/>
    <w:rsid w:val="003A2C31"/>
    <w:rsid w:val="003A2EE0"/>
    <w:rsid w:val="003A3255"/>
    <w:rsid w:val="003A5217"/>
    <w:rsid w:val="003A572C"/>
    <w:rsid w:val="003A58B2"/>
    <w:rsid w:val="003A5FB7"/>
    <w:rsid w:val="003A6611"/>
    <w:rsid w:val="003A6697"/>
    <w:rsid w:val="003A6CC0"/>
    <w:rsid w:val="003A7265"/>
    <w:rsid w:val="003A72C9"/>
    <w:rsid w:val="003A7324"/>
    <w:rsid w:val="003B03BA"/>
    <w:rsid w:val="003B06DA"/>
    <w:rsid w:val="003B0A6A"/>
    <w:rsid w:val="003B0B4A"/>
    <w:rsid w:val="003B0C75"/>
    <w:rsid w:val="003B0FD4"/>
    <w:rsid w:val="003B15DB"/>
    <w:rsid w:val="003B177E"/>
    <w:rsid w:val="003B1A51"/>
    <w:rsid w:val="003B20BF"/>
    <w:rsid w:val="003B30B2"/>
    <w:rsid w:val="003B359E"/>
    <w:rsid w:val="003B3AD9"/>
    <w:rsid w:val="003B3DB7"/>
    <w:rsid w:val="003B3EEF"/>
    <w:rsid w:val="003B56F6"/>
    <w:rsid w:val="003B7AEF"/>
    <w:rsid w:val="003B7B58"/>
    <w:rsid w:val="003C0899"/>
    <w:rsid w:val="003C0B3C"/>
    <w:rsid w:val="003C0C9D"/>
    <w:rsid w:val="003C0DE9"/>
    <w:rsid w:val="003C1D36"/>
    <w:rsid w:val="003C2F00"/>
    <w:rsid w:val="003C32B4"/>
    <w:rsid w:val="003C3AEF"/>
    <w:rsid w:val="003C3C8B"/>
    <w:rsid w:val="003C3CEF"/>
    <w:rsid w:val="003C3F19"/>
    <w:rsid w:val="003C4247"/>
    <w:rsid w:val="003C59FE"/>
    <w:rsid w:val="003C6145"/>
    <w:rsid w:val="003C62A3"/>
    <w:rsid w:val="003C774B"/>
    <w:rsid w:val="003D0006"/>
    <w:rsid w:val="003D083E"/>
    <w:rsid w:val="003D286F"/>
    <w:rsid w:val="003D3402"/>
    <w:rsid w:val="003D400B"/>
    <w:rsid w:val="003D4834"/>
    <w:rsid w:val="003D6F30"/>
    <w:rsid w:val="003D7049"/>
    <w:rsid w:val="003D753E"/>
    <w:rsid w:val="003D784A"/>
    <w:rsid w:val="003D7AFA"/>
    <w:rsid w:val="003E0676"/>
    <w:rsid w:val="003E0E26"/>
    <w:rsid w:val="003E26C0"/>
    <w:rsid w:val="003E2C5D"/>
    <w:rsid w:val="003E2D68"/>
    <w:rsid w:val="003E3544"/>
    <w:rsid w:val="003E3D83"/>
    <w:rsid w:val="003E40B2"/>
    <w:rsid w:val="003E458E"/>
    <w:rsid w:val="003E4A18"/>
    <w:rsid w:val="003E4F62"/>
    <w:rsid w:val="003E55E9"/>
    <w:rsid w:val="003E65F4"/>
    <w:rsid w:val="003E7829"/>
    <w:rsid w:val="003E7942"/>
    <w:rsid w:val="003F0E0E"/>
    <w:rsid w:val="003F0FAD"/>
    <w:rsid w:val="003F0FD4"/>
    <w:rsid w:val="003F15B4"/>
    <w:rsid w:val="003F1949"/>
    <w:rsid w:val="003F1B5C"/>
    <w:rsid w:val="003F202B"/>
    <w:rsid w:val="003F224E"/>
    <w:rsid w:val="003F3039"/>
    <w:rsid w:val="003F3369"/>
    <w:rsid w:val="003F386F"/>
    <w:rsid w:val="003F4634"/>
    <w:rsid w:val="003F4DAD"/>
    <w:rsid w:val="003F4F8B"/>
    <w:rsid w:val="003F505F"/>
    <w:rsid w:val="003F5117"/>
    <w:rsid w:val="003F6620"/>
    <w:rsid w:val="003F6FBA"/>
    <w:rsid w:val="004003A6"/>
    <w:rsid w:val="00400B65"/>
    <w:rsid w:val="00400C00"/>
    <w:rsid w:val="0040180A"/>
    <w:rsid w:val="00402911"/>
    <w:rsid w:val="004030FD"/>
    <w:rsid w:val="004034C9"/>
    <w:rsid w:val="00403DD7"/>
    <w:rsid w:val="0040421D"/>
    <w:rsid w:val="00404CA1"/>
    <w:rsid w:val="00404ED1"/>
    <w:rsid w:val="004056EE"/>
    <w:rsid w:val="004058C7"/>
    <w:rsid w:val="00405A93"/>
    <w:rsid w:val="004060B8"/>
    <w:rsid w:val="00406194"/>
    <w:rsid w:val="004069FE"/>
    <w:rsid w:val="00406B3A"/>
    <w:rsid w:val="00407E25"/>
    <w:rsid w:val="00407F6D"/>
    <w:rsid w:val="00410366"/>
    <w:rsid w:val="00410521"/>
    <w:rsid w:val="00410C07"/>
    <w:rsid w:val="00411041"/>
    <w:rsid w:val="0041139B"/>
    <w:rsid w:val="00411F47"/>
    <w:rsid w:val="004131B7"/>
    <w:rsid w:val="004136ED"/>
    <w:rsid w:val="00413FEC"/>
    <w:rsid w:val="004144EC"/>
    <w:rsid w:val="004147BE"/>
    <w:rsid w:val="00414B8B"/>
    <w:rsid w:val="00414E5A"/>
    <w:rsid w:val="00414F76"/>
    <w:rsid w:val="0041589C"/>
    <w:rsid w:val="00415973"/>
    <w:rsid w:val="00416202"/>
    <w:rsid w:val="004168E8"/>
    <w:rsid w:val="00417118"/>
    <w:rsid w:val="0041738E"/>
    <w:rsid w:val="00417720"/>
    <w:rsid w:val="00417B3F"/>
    <w:rsid w:val="004206F3"/>
    <w:rsid w:val="00420B5E"/>
    <w:rsid w:val="00420CEA"/>
    <w:rsid w:val="004213B0"/>
    <w:rsid w:val="0042199B"/>
    <w:rsid w:val="004221D2"/>
    <w:rsid w:val="004239C1"/>
    <w:rsid w:val="00423DB7"/>
    <w:rsid w:val="004242AD"/>
    <w:rsid w:val="004243E8"/>
    <w:rsid w:val="00424C8A"/>
    <w:rsid w:val="00424CE9"/>
    <w:rsid w:val="00424F31"/>
    <w:rsid w:val="0042546F"/>
    <w:rsid w:val="004257F9"/>
    <w:rsid w:val="00426E3D"/>
    <w:rsid w:val="00426ECD"/>
    <w:rsid w:val="00427330"/>
    <w:rsid w:val="004308A5"/>
    <w:rsid w:val="004322B0"/>
    <w:rsid w:val="004322BF"/>
    <w:rsid w:val="00432A38"/>
    <w:rsid w:val="00434312"/>
    <w:rsid w:val="00434B1B"/>
    <w:rsid w:val="00434C08"/>
    <w:rsid w:val="00435BBA"/>
    <w:rsid w:val="00435E69"/>
    <w:rsid w:val="00435EA3"/>
    <w:rsid w:val="00435FE7"/>
    <w:rsid w:val="0043750E"/>
    <w:rsid w:val="004376A9"/>
    <w:rsid w:val="00437F99"/>
    <w:rsid w:val="00442A48"/>
    <w:rsid w:val="0044359C"/>
    <w:rsid w:val="004435A8"/>
    <w:rsid w:val="004436F8"/>
    <w:rsid w:val="00443888"/>
    <w:rsid w:val="00443C7C"/>
    <w:rsid w:val="004442F8"/>
    <w:rsid w:val="00445C0B"/>
    <w:rsid w:val="00445DB8"/>
    <w:rsid w:val="004461A2"/>
    <w:rsid w:val="00447655"/>
    <w:rsid w:val="00447B43"/>
    <w:rsid w:val="00447F11"/>
    <w:rsid w:val="00450309"/>
    <w:rsid w:val="0045063B"/>
    <w:rsid w:val="00450D9D"/>
    <w:rsid w:val="0045158B"/>
    <w:rsid w:val="00451812"/>
    <w:rsid w:val="00451DB5"/>
    <w:rsid w:val="004523DE"/>
    <w:rsid w:val="004526E9"/>
    <w:rsid w:val="004536BC"/>
    <w:rsid w:val="00453AF5"/>
    <w:rsid w:val="004547D7"/>
    <w:rsid w:val="004547D8"/>
    <w:rsid w:val="0045541A"/>
    <w:rsid w:val="0045593F"/>
    <w:rsid w:val="00456221"/>
    <w:rsid w:val="0045716B"/>
    <w:rsid w:val="00457343"/>
    <w:rsid w:val="00457B8A"/>
    <w:rsid w:val="00460152"/>
    <w:rsid w:val="004607ED"/>
    <w:rsid w:val="00460D23"/>
    <w:rsid w:val="0046121C"/>
    <w:rsid w:val="004613A9"/>
    <w:rsid w:val="004623E8"/>
    <w:rsid w:val="00464FDE"/>
    <w:rsid w:val="004669D8"/>
    <w:rsid w:val="00467874"/>
    <w:rsid w:val="00470033"/>
    <w:rsid w:val="00470841"/>
    <w:rsid w:val="00471C35"/>
    <w:rsid w:val="0047224F"/>
    <w:rsid w:val="004723DD"/>
    <w:rsid w:val="0047283C"/>
    <w:rsid w:val="00473488"/>
    <w:rsid w:val="004738E0"/>
    <w:rsid w:val="00473CCD"/>
    <w:rsid w:val="00474607"/>
    <w:rsid w:val="004746DD"/>
    <w:rsid w:val="00475606"/>
    <w:rsid w:val="00475C54"/>
    <w:rsid w:val="00475E06"/>
    <w:rsid w:val="0047621E"/>
    <w:rsid w:val="00476782"/>
    <w:rsid w:val="00476819"/>
    <w:rsid w:val="00476CED"/>
    <w:rsid w:val="0047788C"/>
    <w:rsid w:val="00477C3B"/>
    <w:rsid w:val="00480938"/>
    <w:rsid w:val="00480A37"/>
    <w:rsid w:val="004828E9"/>
    <w:rsid w:val="00482E41"/>
    <w:rsid w:val="00482F30"/>
    <w:rsid w:val="00483428"/>
    <w:rsid w:val="00483487"/>
    <w:rsid w:val="00483ACE"/>
    <w:rsid w:val="0048470B"/>
    <w:rsid w:val="00485169"/>
    <w:rsid w:val="0048538A"/>
    <w:rsid w:val="0048625C"/>
    <w:rsid w:val="00487ED1"/>
    <w:rsid w:val="00490AC6"/>
    <w:rsid w:val="00490C72"/>
    <w:rsid w:val="0049137C"/>
    <w:rsid w:val="00491643"/>
    <w:rsid w:val="00491969"/>
    <w:rsid w:val="00492445"/>
    <w:rsid w:val="00492738"/>
    <w:rsid w:val="00492D62"/>
    <w:rsid w:val="00492EA5"/>
    <w:rsid w:val="00493072"/>
    <w:rsid w:val="00493DB4"/>
    <w:rsid w:val="00494098"/>
    <w:rsid w:val="004940C4"/>
    <w:rsid w:val="00494423"/>
    <w:rsid w:val="00494EDE"/>
    <w:rsid w:val="0049634E"/>
    <w:rsid w:val="004A05F6"/>
    <w:rsid w:val="004A1B1E"/>
    <w:rsid w:val="004A224E"/>
    <w:rsid w:val="004A307A"/>
    <w:rsid w:val="004A4541"/>
    <w:rsid w:val="004A4FCC"/>
    <w:rsid w:val="004A5C44"/>
    <w:rsid w:val="004A60A0"/>
    <w:rsid w:val="004A6425"/>
    <w:rsid w:val="004A662C"/>
    <w:rsid w:val="004A7B3C"/>
    <w:rsid w:val="004A7DB7"/>
    <w:rsid w:val="004A7FB9"/>
    <w:rsid w:val="004B0553"/>
    <w:rsid w:val="004B13D5"/>
    <w:rsid w:val="004B1935"/>
    <w:rsid w:val="004B24B4"/>
    <w:rsid w:val="004B253A"/>
    <w:rsid w:val="004B2D59"/>
    <w:rsid w:val="004B37DF"/>
    <w:rsid w:val="004B3EF3"/>
    <w:rsid w:val="004B49BB"/>
    <w:rsid w:val="004B4E00"/>
    <w:rsid w:val="004B51BD"/>
    <w:rsid w:val="004B78D8"/>
    <w:rsid w:val="004C0120"/>
    <w:rsid w:val="004C022D"/>
    <w:rsid w:val="004C05FC"/>
    <w:rsid w:val="004C0BFB"/>
    <w:rsid w:val="004C11AA"/>
    <w:rsid w:val="004C1231"/>
    <w:rsid w:val="004C174A"/>
    <w:rsid w:val="004C1EE1"/>
    <w:rsid w:val="004C31ED"/>
    <w:rsid w:val="004C39B9"/>
    <w:rsid w:val="004C3D63"/>
    <w:rsid w:val="004C491C"/>
    <w:rsid w:val="004C4B1C"/>
    <w:rsid w:val="004C4C46"/>
    <w:rsid w:val="004C5688"/>
    <w:rsid w:val="004C5A65"/>
    <w:rsid w:val="004C667A"/>
    <w:rsid w:val="004C6AED"/>
    <w:rsid w:val="004C7237"/>
    <w:rsid w:val="004C7CE5"/>
    <w:rsid w:val="004D021B"/>
    <w:rsid w:val="004D05C0"/>
    <w:rsid w:val="004D06D3"/>
    <w:rsid w:val="004D0C69"/>
    <w:rsid w:val="004D158A"/>
    <w:rsid w:val="004D2682"/>
    <w:rsid w:val="004D2783"/>
    <w:rsid w:val="004D2873"/>
    <w:rsid w:val="004D3BC7"/>
    <w:rsid w:val="004D3CAA"/>
    <w:rsid w:val="004D45DE"/>
    <w:rsid w:val="004D4C05"/>
    <w:rsid w:val="004D4F11"/>
    <w:rsid w:val="004D500E"/>
    <w:rsid w:val="004D6194"/>
    <w:rsid w:val="004D67D9"/>
    <w:rsid w:val="004E10B0"/>
    <w:rsid w:val="004E161B"/>
    <w:rsid w:val="004E1B21"/>
    <w:rsid w:val="004E1D33"/>
    <w:rsid w:val="004E26AB"/>
    <w:rsid w:val="004E2B03"/>
    <w:rsid w:val="004E3121"/>
    <w:rsid w:val="004E5D29"/>
    <w:rsid w:val="004E5E97"/>
    <w:rsid w:val="004E6A65"/>
    <w:rsid w:val="004E728A"/>
    <w:rsid w:val="004E730B"/>
    <w:rsid w:val="004E7A17"/>
    <w:rsid w:val="004E7DE9"/>
    <w:rsid w:val="004F17DC"/>
    <w:rsid w:val="004F2065"/>
    <w:rsid w:val="004F2691"/>
    <w:rsid w:val="004F2807"/>
    <w:rsid w:val="004F3A44"/>
    <w:rsid w:val="004F3A63"/>
    <w:rsid w:val="004F407A"/>
    <w:rsid w:val="004F4749"/>
    <w:rsid w:val="004F57E7"/>
    <w:rsid w:val="004F6840"/>
    <w:rsid w:val="004F6B2F"/>
    <w:rsid w:val="004F6E22"/>
    <w:rsid w:val="004F7FC3"/>
    <w:rsid w:val="005010AB"/>
    <w:rsid w:val="005010C3"/>
    <w:rsid w:val="00501862"/>
    <w:rsid w:val="00501C9F"/>
    <w:rsid w:val="00501EAD"/>
    <w:rsid w:val="00502A7F"/>
    <w:rsid w:val="00502F7B"/>
    <w:rsid w:val="00503733"/>
    <w:rsid w:val="00503C6C"/>
    <w:rsid w:val="00504732"/>
    <w:rsid w:val="00504AA1"/>
    <w:rsid w:val="005052D3"/>
    <w:rsid w:val="00506401"/>
    <w:rsid w:val="005069B1"/>
    <w:rsid w:val="005071F2"/>
    <w:rsid w:val="00507D50"/>
    <w:rsid w:val="005104CC"/>
    <w:rsid w:val="00510603"/>
    <w:rsid w:val="00510658"/>
    <w:rsid w:val="00511425"/>
    <w:rsid w:val="00511674"/>
    <w:rsid w:val="00513360"/>
    <w:rsid w:val="00513A7C"/>
    <w:rsid w:val="005145D0"/>
    <w:rsid w:val="0051469C"/>
    <w:rsid w:val="00515154"/>
    <w:rsid w:val="005151D3"/>
    <w:rsid w:val="005151F1"/>
    <w:rsid w:val="00515543"/>
    <w:rsid w:val="005176DE"/>
    <w:rsid w:val="00520662"/>
    <w:rsid w:val="00520950"/>
    <w:rsid w:val="00521215"/>
    <w:rsid w:val="0052173A"/>
    <w:rsid w:val="00522164"/>
    <w:rsid w:val="00522ACA"/>
    <w:rsid w:val="0052306E"/>
    <w:rsid w:val="00523299"/>
    <w:rsid w:val="00523A1E"/>
    <w:rsid w:val="005247F0"/>
    <w:rsid w:val="0052498B"/>
    <w:rsid w:val="00524A40"/>
    <w:rsid w:val="00524FEF"/>
    <w:rsid w:val="00526271"/>
    <w:rsid w:val="00526405"/>
    <w:rsid w:val="00526A52"/>
    <w:rsid w:val="00527FF9"/>
    <w:rsid w:val="00530631"/>
    <w:rsid w:val="0053071C"/>
    <w:rsid w:val="00530741"/>
    <w:rsid w:val="0053090B"/>
    <w:rsid w:val="00530D7E"/>
    <w:rsid w:val="0053164A"/>
    <w:rsid w:val="00531C86"/>
    <w:rsid w:val="005321E9"/>
    <w:rsid w:val="00532202"/>
    <w:rsid w:val="00533919"/>
    <w:rsid w:val="00535495"/>
    <w:rsid w:val="00535969"/>
    <w:rsid w:val="00535CE1"/>
    <w:rsid w:val="00536170"/>
    <w:rsid w:val="005362D5"/>
    <w:rsid w:val="00536E73"/>
    <w:rsid w:val="00537498"/>
    <w:rsid w:val="005414EC"/>
    <w:rsid w:val="00541580"/>
    <w:rsid w:val="0054278D"/>
    <w:rsid w:val="00542B6A"/>
    <w:rsid w:val="00542F0A"/>
    <w:rsid w:val="00543A62"/>
    <w:rsid w:val="00543C18"/>
    <w:rsid w:val="005447E8"/>
    <w:rsid w:val="00544E4F"/>
    <w:rsid w:val="0054622D"/>
    <w:rsid w:val="00547ADB"/>
    <w:rsid w:val="00550F90"/>
    <w:rsid w:val="0055148B"/>
    <w:rsid w:val="0055264F"/>
    <w:rsid w:val="00552755"/>
    <w:rsid w:val="00552DED"/>
    <w:rsid w:val="00553494"/>
    <w:rsid w:val="0055376F"/>
    <w:rsid w:val="005551DC"/>
    <w:rsid w:val="005565E4"/>
    <w:rsid w:val="005571F9"/>
    <w:rsid w:val="00557250"/>
    <w:rsid w:val="0056085B"/>
    <w:rsid w:val="00561000"/>
    <w:rsid w:val="005618C8"/>
    <w:rsid w:val="00561A2A"/>
    <w:rsid w:val="00561EFA"/>
    <w:rsid w:val="0056237B"/>
    <w:rsid w:val="00562A5E"/>
    <w:rsid w:val="00562D8F"/>
    <w:rsid w:val="00564196"/>
    <w:rsid w:val="005644DD"/>
    <w:rsid w:val="005650E8"/>
    <w:rsid w:val="00565141"/>
    <w:rsid w:val="00565170"/>
    <w:rsid w:val="00565D7C"/>
    <w:rsid w:val="00565DCE"/>
    <w:rsid w:val="005660E1"/>
    <w:rsid w:val="00566796"/>
    <w:rsid w:val="00566E69"/>
    <w:rsid w:val="00567388"/>
    <w:rsid w:val="005704CD"/>
    <w:rsid w:val="00570A16"/>
    <w:rsid w:val="00570A1D"/>
    <w:rsid w:val="00571000"/>
    <w:rsid w:val="00571213"/>
    <w:rsid w:val="00571731"/>
    <w:rsid w:val="00571D22"/>
    <w:rsid w:val="00572E63"/>
    <w:rsid w:val="00573CC5"/>
    <w:rsid w:val="005745AB"/>
    <w:rsid w:val="005745D9"/>
    <w:rsid w:val="0057475F"/>
    <w:rsid w:val="005748A5"/>
    <w:rsid w:val="00575967"/>
    <w:rsid w:val="00575A92"/>
    <w:rsid w:val="00575ECD"/>
    <w:rsid w:val="0057675E"/>
    <w:rsid w:val="00577E72"/>
    <w:rsid w:val="0058076A"/>
    <w:rsid w:val="00580873"/>
    <w:rsid w:val="00580FEE"/>
    <w:rsid w:val="0058129A"/>
    <w:rsid w:val="00582B80"/>
    <w:rsid w:val="00583B46"/>
    <w:rsid w:val="0058539B"/>
    <w:rsid w:val="0058577C"/>
    <w:rsid w:val="00585B8D"/>
    <w:rsid w:val="00585F2B"/>
    <w:rsid w:val="005862A9"/>
    <w:rsid w:val="0058656B"/>
    <w:rsid w:val="00586895"/>
    <w:rsid w:val="00586B30"/>
    <w:rsid w:val="00586D7D"/>
    <w:rsid w:val="0058740A"/>
    <w:rsid w:val="00587913"/>
    <w:rsid w:val="0059002B"/>
    <w:rsid w:val="00590A37"/>
    <w:rsid w:val="00590FA7"/>
    <w:rsid w:val="00591231"/>
    <w:rsid w:val="005915BA"/>
    <w:rsid w:val="00591753"/>
    <w:rsid w:val="00592BDE"/>
    <w:rsid w:val="00594842"/>
    <w:rsid w:val="00594973"/>
    <w:rsid w:val="00594C16"/>
    <w:rsid w:val="00595B68"/>
    <w:rsid w:val="005968DF"/>
    <w:rsid w:val="00596C11"/>
    <w:rsid w:val="00597326"/>
    <w:rsid w:val="00597621"/>
    <w:rsid w:val="00597A01"/>
    <w:rsid w:val="00597A13"/>
    <w:rsid w:val="00597DB1"/>
    <w:rsid w:val="00597E20"/>
    <w:rsid w:val="005A0354"/>
    <w:rsid w:val="005A0EF6"/>
    <w:rsid w:val="005A10AA"/>
    <w:rsid w:val="005A16DB"/>
    <w:rsid w:val="005A1735"/>
    <w:rsid w:val="005A1901"/>
    <w:rsid w:val="005A1FEE"/>
    <w:rsid w:val="005A21D8"/>
    <w:rsid w:val="005A36A6"/>
    <w:rsid w:val="005A38F6"/>
    <w:rsid w:val="005A39F7"/>
    <w:rsid w:val="005A45F8"/>
    <w:rsid w:val="005A536C"/>
    <w:rsid w:val="005A559D"/>
    <w:rsid w:val="005A5AF7"/>
    <w:rsid w:val="005A5C72"/>
    <w:rsid w:val="005A5DDB"/>
    <w:rsid w:val="005A60E4"/>
    <w:rsid w:val="005A6577"/>
    <w:rsid w:val="005A6656"/>
    <w:rsid w:val="005A667A"/>
    <w:rsid w:val="005A68FD"/>
    <w:rsid w:val="005A7194"/>
    <w:rsid w:val="005B0295"/>
    <w:rsid w:val="005B0301"/>
    <w:rsid w:val="005B0823"/>
    <w:rsid w:val="005B0DAD"/>
    <w:rsid w:val="005B139A"/>
    <w:rsid w:val="005B1AD0"/>
    <w:rsid w:val="005B1FC4"/>
    <w:rsid w:val="005B3175"/>
    <w:rsid w:val="005B3316"/>
    <w:rsid w:val="005B359D"/>
    <w:rsid w:val="005B3AFF"/>
    <w:rsid w:val="005B4824"/>
    <w:rsid w:val="005B5069"/>
    <w:rsid w:val="005B50AB"/>
    <w:rsid w:val="005B54CC"/>
    <w:rsid w:val="005B61C4"/>
    <w:rsid w:val="005B67DE"/>
    <w:rsid w:val="005B70A6"/>
    <w:rsid w:val="005B73EF"/>
    <w:rsid w:val="005B77D9"/>
    <w:rsid w:val="005B7886"/>
    <w:rsid w:val="005B7910"/>
    <w:rsid w:val="005B7A81"/>
    <w:rsid w:val="005B7DB4"/>
    <w:rsid w:val="005B7E8F"/>
    <w:rsid w:val="005C0281"/>
    <w:rsid w:val="005C0CBA"/>
    <w:rsid w:val="005C21CA"/>
    <w:rsid w:val="005C22FA"/>
    <w:rsid w:val="005C3861"/>
    <w:rsid w:val="005C5419"/>
    <w:rsid w:val="005C543A"/>
    <w:rsid w:val="005C56D6"/>
    <w:rsid w:val="005C57DB"/>
    <w:rsid w:val="005C67B9"/>
    <w:rsid w:val="005C6FCE"/>
    <w:rsid w:val="005C7601"/>
    <w:rsid w:val="005C7609"/>
    <w:rsid w:val="005C7A0C"/>
    <w:rsid w:val="005D0C49"/>
    <w:rsid w:val="005D0D6F"/>
    <w:rsid w:val="005D0E5B"/>
    <w:rsid w:val="005D12DB"/>
    <w:rsid w:val="005D19FF"/>
    <w:rsid w:val="005D1EFD"/>
    <w:rsid w:val="005D2711"/>
    <w:rsid w:val="005D2942"/>
    <w:rsid w:val="005D2A40"/>
    <w:rsid w:val="005D2A7D"/>
    <w:rsid w:val="005D2CE8"/>
    <w:rsid w:val="005D4938"/>
    <w:rsid w:val="005D5902"/>
    <w:rsid w:val="005D637F"/>
    <w:rsid w:val="005D6456"/>
    <w:rsid w:val="005D6BEE"/>
    <w:rsid w:val="005D6DF7"/>
    <w:rsid w:val="005D6E26"/>
    <w:rsid w:val="005D7404"/>
    <w:rsid w:val="005D773B"/>
    <w:rsid w:val="005D7F1C"/>
    <w:rsid w:val="005E1F57"/>
    <w:rsid w:val="005E247B"/>
    <w:rsid w:val="005E2DF9"/>
    <w:rsid w:val="005E45C9"/>
    <w:rsid w:val="005E4686"/>
    <w:rsid w:val="005E55FB"/>
    <w:rsid w:val="005E5640"/>
    <w:rsid w:val="005E5B5B"/>
    <w:rsid w:val="005E5E45"/>
    <w:rsid w:val="005E609C"/>
    <w:rsid w:val="005E60A6"/>
    <w:rsid w:val="005E61E4"/>
    <w:rsid w:val="005E622A"/>
    <w:rsid w:val="005E6992"/>
    <w:rsid w:val="005E6A5C"/>
    <w:rsid w:val="005E75AD"/>
    <w:rsid w:val="005E774E"/>
    <w:rsid w:val="005E7762"/>
    <w:rsid w:val="005E7AB0"/>
    <w:rsid w:val="005F04A0"/>
    <w:rsid w:val="005F0ECE"/>
    <w:rsid w:val="005F1327"/>
    <w:rsid w:val="005F1739"/>
    <w:rsid w:val="005F1E39"/>
    <w:rsid w:val="005F217A"/>
    <w:rsid w:val="005F2A6F"/>
    <w:rsid w:val="005F2C82"/>
    <w:rsid w:val="005F3C66"/>
    <w:rsid w:val="005F4A91"/>
    <w:rsid w:val="005F4E23"/>
    <w:rsid w:val="005F51B8"/>
    <w:rsid w:val="005F681C"/>
    <w:rsid w:val="005F6B1B"/>
    <w:rsid w:val="005F6ED0"/>
    <w:rsid w:val="005F6ED2"/>
    <w:rsid w:val="005F789D"/>
    <w:rsid w:val="005F7E14"/>
    <w:rsid w:val="0060119D"/>
    <w:rsid w:val="006013B3"/>
    <w:rsid w:val="006015AF"/>
    <w:rsid w:val="0060161B"/>
    <w:rsid w:val="006017E3"/>
    <w:rsid w:val="00601927"/>
    <w:rsid w:val="00602F73"/>
    <w:rsid w:val="0060357C"/>
    <w:rsid w:val="00603D77"/>
    <w:rsid w:val="006047FD"/>
    <w:rsid w:val="00604C4D"/>
    <w:rsid w:val="00605712"/>
    <w:rsid w:val="00605F2D"/>
    <w:rsid w:val="00606B73"/>
    <w:rsid w:val="00606C54"/>
    <w:rsid w:val="00606F15"/>
    <w:rsid w:val="006076F2"/>
    <w:rsid w:val="00611ABF"/>
    <w:rsid w:val="00612C66"/>
    <w:rsid w:val="0061369F"/>
    <w:rsid w:val="006139DE"/>
    <w:rsid w:val="00613BF0"/>
    <w:rsid w:val="00613E87"/>
    <w:rsid w:val="0061493F"/>
    <w:rsid w:val="00614E23"/>
    <w:rsid w:val="00615C83"/>
    <w:rsid w:val="0061669A"/>
    <w:rsid w:val="00616ED8"/>
    <w:rsid w:val="00617780"/>
    <w:rsid w:val="00617812"/>
    <w:rsid w:val="00617FE2"/>
    <w:rsid w:val="00620960"/>
    <w:rsid w:val="00620D70"/>
    <w:rsid w:val="00621702"/>
    <w:rsid w:val="006220FF"/>
    <w:rsid w:val="00622ED0"/>
    <w:rsid w:val="00623669"/>
    <w:rsid w:val="0062391E"/>
    <w:rsid w:val="006239F0"/>
    <w:rsid w:val="006240E4"/>
    <w:rsid w:val="00624F8A"/>
    <w:rsid w:val="00625A42"/>
    <w:rsid w:val="006262DF"/>
    <w:rsid w:val="006265E1"/>
    <w:rsid w:val="0062669E"/>
    <w:rsid w:val="0062692A"/>
    <w:rsid w:val="00626C51"/>
    <w:rsid w:val="006271A6"/>
    <w:rsid w:val="0062799B"/>
    <w:rsid w:val="00627A62"/>
    <w:rsid w:val="00627EAC"/>
    <w:rsid w:val="00630500"/>
    <w:rsid w:val="0063064D"/>
    <w:rsid w:val="00630A36"/>
    <w:rsid w:val="00631689"/>
    <w:rsid w:val="006320B8"/>
    <w:rsid w:val="0063273C"/>
    <w:rsid w:val="00632A8F"/>
    <w:rsid w:val="00632D46"/>
    <w:rsid w:val="00632F8A"/>
    <w:rsid w:val="006331B8"/>
    <w:rsid w:val="00633B97"/>
    <w:rsid w:val="00633D3A"/>
    <w:rsid w:val="006344E4"/>
    <w:rsid w:val="006344E7"/>
    <w:rsid w:val="00634C90"/>
    <w:rsid w:val="00634CB1"/>
    <w:rsid w:val="006354B9"/>
    <w:rsid w:val="00635A7F"/>
    <w:rsid w:val="00635D30"/>
    <w:rsid w:val="00635E1A"/>
    <w:rsid w:val="00635FDC"/>
    <w:rsid w:val="00636406"/>
    <w:rsid w:val="00636870"/>
    <w:rsid w:val="0063725C"/>
    <w:rsid w:val="00637520"/>
    <w:rsid w:val="00637B3D"/>
    <w:rsid w:val="00637CE7"/>
    <w:rsid w:val="006406B5"/>
    <w:rsid w:val="00641D73"/>
    <w:rsid w:val="00642725"/>
    <w:rsid w:val="00642A1F"/>
    <w:rsid w:val="0064358E"/>
    <w:rsid w:val="0064367B"/>
    <w:rsid w:val="006440DC"/>
    <w:rsid w:val="006452CE"/>
    <w:rsid w:val="00645E9B"/>
    <w:rsid w:val="0064664F"/>
    <w:rsid w:val="00646FC1"/>
    <w:rsid w:val="00646FEA"/>
    <w:rsid w:val="0064762E"/>
    <w:rsid w:val="00647CCD"/>
    <w:rsid w:val="00650099"/>
    <w:rsid w:val="006503FE"/>
    <w:rsid w:val="00650BEB"/>
    <w:rsid w:val="00651134"/>
    <w:rsid w:val="00651892"/>
    <w:rsid w:val="006523EF"/>
    <w:rsid w:val="00652662"/>
    <w:rsid w:val="00653E9B"/>
    <w:rsid w:val="0065495F"/>
    <w:rsid w:val="00655609"/>
    <w:rsid w:val="00655EEA"/>
    <w:rsid w:val="00655FE0"/>
    <w:rsid w:val="006565EC"/>
    <w:rsid w:val="006567BF"/>
    <w:rsid w:val="00656D65"/>
    <w:rsid w:val="006578BF"/>
    <w:rsid w:val="00657F64"/>
    <w:rsid w:val="00657FFD"/>
    <w:rsid w:val="00661303"/>
    <w:rsid w:val="00661580"/>
    <w:rsid w:val="00661748"/>
    <w:rsid w:val="00661A0F"/>
    <w:rsid w:val="00661DAB"/>
    <w:rsid w:val="00661F6C"/>
    <w:rsid w:val="00663B60"/>
    <w:rsid w:val="00663E0B"/>
    <w:rsid w:val="00663EEB"/>
    <w:rsid w:val="00665DEF"/>
    <w:rsid w:val="00666DF9"/>
    <w:rsid w:val="00666F3D"/>
    <w:rsid w:val="006675F6"/>
    <w:rsid w:val="006678B6"/>
    <w:rsid w:val="0066799F"/>
    <w:rsid w:val="0067058A"/>
    <w:rsid w:val="00670B82"/>
    <w:rsid w:val="00670EB0"/>
    <w:rsid w:val="00670F62"/>
    <w:rsid w:val="00671C9A"/>
    <w:rsid w:val="00671DAC"/>
    <w:rsid w:val="00671F3F"/>
    <w:rsid w:val="0067306C"/>
    <w:rsid w:val="00673518"/>
    <w:rsid w:val="00675855"/>
    <w:rsid w:val="00675DE7"/>
    <w:rsid w:val="00675F0C"/>
    <w:rsid w:val="00675F19"/>
    <w:rsid w:val="006763C8"/>
    <w:rsid w:val="00676A24"/>
    <w:rsid w:val="00676D5C"/>
    <w:rsid w:val="0067703F"/>
    <w:rsid w:val="00677D13"/>
    <w:rsid w:val="0068001C"/>
    <w:rsid w:val="00680988"/>
    <w:rsid w:val="00680E3A"/>
    <w:rsid w:val="00681C41"/>
    <w:rsid w:val="00683156"/>
    <w:rsid w:val="006831B6"/>
    <w:rsid w:val="006838CF"/>
    <w:rsid w:val="00683B4D"/>
    <w:rsid w:val="00684298"/>
    <w:rsid w:val="00684D1D"/>
    <w:rsid w:val="006856A3"/>
    <w:rsid w:val="006859D6"/>
    <w:rsid w:val="00687427"/>
    <w:rsid w:val="00687F24"/>
    <w:rsid w:val="00690149"/>
    <w:rsid w:val="006902B1"/>
    <w:rsid w:val="00690537"/>
    <w:rsid w:val="006916E8"/>
    <w:rsid w:val="0069247D"/>
    <w:rsid w:val="00693605"/>
    <w:rsid w:val="00693967"/>
    <w:rsid w:val="006946B1"/>
    <w:rsid w:val="00694709"/>
    <w:rsid w:val="00694724"/>
    <w:rsid w:val="0069522C"/>
    <w:rsid w:val="006959A2"/>
    <w:rsid w:val="00696660"/>
    <w:rsid w:val="00696C1C"/>
    <w:rsid w:val="00696C35"/>
    <w:rsid w:val="00696DC1"/>
    <w:rsid w:val="006A18D4"/>
    <w:rsid w:val="006A1A1B"/>
    <w:rsid w:val="006A1AC1"/>
    <w:rsid w:val="006A1FC7"/>
    <w:rsid w:val="006A22C8"/>
    <w:rsid w:val="006A2EDC"/>
    <w:rsid w:val="006A3589"/>
    <w:rsid w:val="006A3A88"/>
    <w:rsid w:val="006A3C7D"/>
    <w:rsid w:val="006A3FBC"/>
    <w:rsid w:val="006A4F3B"/>
    <w:rsid w:val="006A5360"/>
    <w:rsid w:val="006A5AAB"/>
    <w:rsid w:val="006A6E5F"/>
    <w:rsid w:val="006A7B30"/>
    <w:rsid w:val="006A7DAE"/>
    <w:rsid w:val="006B0C42"/>
    <w:rsid w:val="006B1001"/>
    <w:rsid w:val="006B251A"/>
    <w:rsid w:val="006B2654"/>
    <w:rsid w:val="006B2CF8"/>
    <w:rsid w:val="006B2D25"/>
    <w:rsid w:val="006B46A5"/>
    <w:rsid w:val="006B4E55"/>
    <w:rsid w:val="006B525B"/>
    <w:rsid w:val="006B5A34"/>
    <w:rsid w:val="006B5F27"/>
    <w:rsid w:val="006B6448"/>
    <w:rsid w:val="006B6A30"/>
    <w:rsid w:val="006B6AB5"/>
    <w:rsid w:val="006B6C63"/>
    <w:rsid w:val="006B78AB"/>
    <w:rsid w:val="006B7F06"/>
    <w:rsid w:val="006C0B93"/>
    <w:rsid w:val="006C1796"/>
    <w:rsid w:val="006C253B"/>
    <w:rsid w:val="006C25F5"/>
    <w:rsid w:val="006C2C72"/>
    <w:rsid w:val="006C315B"/>
    <w:rsid w:val="006C3BBC"/>
    <w:rsid w:val="006C4007"/>
    <w:rsid w:val="006C4D7A"/>
    <w:rsid w:val="006C5CC4"/>
    <w:rsid w:val="006C5EBF"/>
    <w:rsid w:val="006D0283"/>
    <w:rsid w:val="006D071C"/>
    <w:rsid w:val="006D0D30"/>
    <w:rsid w:val="006D1D52"/>
    <w:rsid w:val="006D2EEA"/>
    <w:rsid w:val="006D3121"/>
    <w:rsid w:val="006D3A95"/>
    <w:rsid w:val="006D3CE7"/>
    <w:rsid w:val="006D4AC0"/>
    <w:rsid w:val="006D50C6"/>
    <w:rsid w:val="006D53A6"/>
    <w:rsid w:val="006D6089"/>
    <w:rsid w:val="006D61A8"/>
    <w:rsid w:val="006D6B57"/>
    <w:rsid w:val="006D7025"/>
    <w:rsid w:val="006D70FD"/>
    <w:rsid w:val="006D7864"/>
    <w:rsid w:val="006D79E8"/>
    <w:rsid w:val="006E12E7"/>
    <w:rsid w:val="006E19EC"/>
    <w:rsid w:val="006E1D99"/>
    <w:rsid w:val="006E1EF0"/>
    <w:rsid w:val="006E1F73"/>
    <w:rsid w:val="006E37E1"/>
    <w:rsid w:val="006E3C6D"/>
    <w:rsid w:val="006E3FE2"/>
    <w:rsid w:val="006E4618"/>
    <w:rsid w:val="006E63FA"/>
    <w:rsid w:val="006E658B"/>
    <w:rsid w:val="006E6941"/>
    <w:rsid w:val="006E6C21"/>
    <w:rsid w:val="006E7A78"/>
    <w:rsid w:val="006E7ED6"/>
    <w:rsid w:val="006F00DB"/>
    <w:rsid w:val="006F0285"/>
    <w:rsid w:val="006F054C"/>
    <w:rsid w:val="006F0686"/>
    <w:rsid w:val="006F0757"/>
    <w:rsid w:val="006F082F"/>
    <w:rsid w:val="006F0B4A"/>
    <w:rsid w:val="006F1F08"/>
    <w:rsid w:val="006F2417"/>
    <w:rsid w:val="006F2946"/>
    <w:rsid w:val="006F3905"/>
    <w:rsid w:val="006F4A6F"/>
    <w:rsid w:val="006F5719"/>
    <w:rsid w:val="006F58F2"/>
    <w:rsid w:val="006F5954"/>
    <w:rsid w:val="006F6268"/>
    <w:rsid w:val="006F653B"/>
    <w:rsid w:val="006F6FC6"/>
    <w:rsid w:val="006F7324"/>
    <w:rsid w:val="006F7688"/>
    <w:rsid w:val="00700239"/>
    <w:rsid w:val="007007E8"/>
    <w:rsid w:val="00700C70"/>
    <w:rsid w:val="007017F3"/>
    <w:rsid w:val="00701CA3"/>
    <w:rsid w:val="00701E2D"/>
    <w:rsid w:val="007024DF"/>
    <w:rsid w:val="007030C5"/>
    <w:rsid w:val="00703142"/>
    <w:rsid w:val="0070392F"/>
    <w:rsid w:val="00703B06"/>
    <w:rsid w:val="00703F95"/>
    <w:rsid w:val="00704310"/>
    <w:rsid w:val="007046D5"/>
    <w:rsid w:val="007051F9"/>
    <w:rsid w:val="0070535B"/>
    <w:rsid w:val="00706430"/>
    <w:rsid w:val="007065CF"/>
    <w:rsid w:val="00706D88"/>
    <w:rsid w:val="0070749D"/>
    <w:rsid w:val="007078CC"/>
    <w:rsid w:val="007100BC"/>
    <w:rsid w:val="0071114B"/>
    <w:rsid w:val="00711539"/>
    <w:rsid w:val="00711AC9"/>
    <w:rsid w:val="007120A5"/>
    <w:rsid w:val="007132B3"/>
    <w:rsid w:val="00714485"/>
    <w:rsid w:val="00714CDF"/>
    <w:rsid w:val="0071537A"/>
    <w:rsid w:val="00715425"/>
    <w:rsid w:val="007156BE"/>
    <w:rsid w:val="00715F75"/>
    <w:rsid w:val="0071617E"/>
    <w:rsid w:val="00716FC7"/>
    <w:rsid w:val="007203F0"/>
    <w:rsid w:val="00720427"/>
    <w:rsid w:val="007207E7"/>
    <w:rsid w:val="00720987"/>
    <w:rsid w:val="0072154E"/>
    <w:rsid w:val="00721D1B"/>
    <w:rsid w:val="00721FDE"/>
    <w:rsid w:val="0072245F"/>
    <w:rsid w:val="00722724"/>
    <w:rsid w:val="0072295F"/>
    <w:rsid w:val="00722C9A"/>
    <w:rsid w:val="00722F02"/>
    <w:rsid w:val="00724224"/>
    <w:rsid w:val="00724845"/>
    <w:rsid w:val="00724D0C"/>
    <w:rsid w:val="007259AC"/>
    <w:rsid w:val="00725F68"/>
    <w:rsid w:val="00725FEE"/>
    <w:rsid w:val="0072628A"/>
    <w:rsid w:val="00726AA2"/>
    <w:rsid w:val="007271E6"/>
    <w:rsid w:val="0072721E"/>
    <w:rsid w:val="00727FED"/>
    <w:rsid w:val="0073267E"/>
    <w:rsid w:val="007326B7"/>
    <w:rsid w:val="00732E2D"/>
    <w:rsid w:val="00733377"/>
    <w:rsid w:val="0073373D"/>
    <w:rsid w:val="007338D7"/>
    <w:rsid w:val="00733F1E"/>
    <w:rsid w:val="007343BD"/>
    <w:rsid w:val="00736B62"/>
    <w:rsid w:val="00737993"/>
    <w:rsid w:val="00737A73"/>
    <w:rsid w:val="007404A3"/>
    <w:rsid w:val="00740F3F"/>
    <w:rsid w:val="00741215"/>
    <w:rsid w:val="00741B64"/>
    <w:rsid w:val="00741B86"/>
    <w:rsid w:val="007426B2"/>
    <w:rsid w:val="007430CC"/>
    <w:rsid w:val="007437D6"/>
    <w:rsid w:val="007439E2"/>
    <w:rsid w:val="00744D74"/>
    <w:rsid w:val="00746956"/>
    <w:rsid w:val="00746C85"/>
    <w:rsid w:val="00746C97"/>
    <w:rsid w:val="007476DD"/>
    <w:rsid w:val="00751420"/>
    <w:rsid w:val="0075168D"/>
    <w:rsid w:val="00751EBB"/>
    <w:rsid w:val="0075252A"/>
    <w:rsid w:val="0075262A"/>
    <w:rsid w:val="00753288"/>
    <w:rsid w:val="007532FB"/>
    <w:rsid w:val="00753585"/>
    <w:rsid w:val="00753836"/>
    <w:rsid w:val="00753868"/>
    <w:rsid w:val="007539FA"/>
    <w:rsid w:val="00753C0E"/>
    <w:rsid w:val="00753CAD"/>
    <w:rsid w:val="00753E8A"/>
    <w:rsid w:val="00754314"/>
    <w:rsid w:val="007550FE"/>
    <w:rsid w:val="00755A54"/>
    <w:rsid w:val="007561BE"/>
    <w:rsid w:val="007563DE"/>
    <w:rsid w:val="00756833"/>
    <w:rsid w:val="00756911"/>
    <w:rsid w:val="0075699F"/>
    <w:rsid w:val="00756F0C"/>
    <w:rsid w:val="0075765D"/>
    <w:rsid w:val="0075780A"/>
    <w:rsid w:val="007600DA"/>
    <w:rsid w:val="007606FB"/>
    <w:rsid w:val="007614AC"/>
    <w:rsid w:val="00761C10"/>
    <w:rsid w:val="00762722"/>
    <w:rsid w:val="0076356B"/>
    <w:rsid w:val="00763B6A"/>
    <w:rsid w:val="00764A0E"/>
    <w:rsid w:val="00764B70"/>
    <w:rsid w:val="00764F3E"/>
    <w:rsid w:val="0076579C"/>
    <w:rsid w:val="00765F7F"/>
    <w:rsid w:val="00766250"/>
    <w:rsid w:val="007663E4"/>
    <w:rsid w:val="0076702D"/>
    <w:rsid w:val="007674D2"/>
    <w:rsid w:val="007678A9"/>
    <w:rsid w:val="00767D8D"/>
    <w:rsid w:val="007704CA"/>
    <w:rsid w:val="007704D9"/>
    <w:rsid w:val="00770D46"/>
    <w:rsid w:val="00770E2B"/>
    <w:rsid w:val="00770EAD"/>
    <w:rsid w:val="0077178C"/>
    <w:rsid w:val="007721EF"/>
    <w:rsid w:val="00772536"/>
    <w:rsid w:val="00772DD4"/>
    <w:rsid w:val="00772EA5"/>
    <w:rsid w:val="00774276"/>
    <w:rsid w:val="00774FB5"/>
    <w:rsid w:val="007751CB"/>
    <w:rsid w:val="007762B0"/>
    <w:rsid w:val="0077660E"/>
    <w:rsid w:val="00776B6F"/>
    <w:rsid w:val="00776F7D"/>
    <w:rsid w:val="00777413"/>
    <w:rsid w:val="00777EC4"/>
    <w:rsid w:val="00780A1D"/>
    <w:rsid w:val="007823F0"/>
    <w:rsid w:val="00782912"/>
    <w:rsid w:val="007831E1"/>
    <w:rsid w:val="007836F1"/>
    <w:rsid w:val="007837F2"/>
    <w:rsid w:val="00783C64"/>
    <w:rsid w:val="00783EB2"/>
    <w:rsid w:val="00784722"/>
    <w:rsid w:val="00784E33"/>
    <w:rsid w:val="00785205"/>
    <w:rsid w:val="007852C5"/>
    <w:rsid w:val="0078660B"/>
    <w:rsid w:val="007908B1"/>
    <w:rsid w:val="007909F5"/>
    <w:rsid w:val="00791D01"/>
    <w:rsid w:val="007920A8"/>
    <w:rsid w:val="007922E3"/>
    <w:rsid w:val="00793062"/>
    <w:rsid w:val="0079328A"/>
    <w:rsid w:val="0079359C"/>
    <w:rsid w:val="00793E41"/>
    <w:rsid w:val="00793F98"/>
    <w:rsid w:val="00794344"/>
    <w:rsid w:val="007945B3"/>
    <w:rsid w:val="007949AE"/>
    <w:rsid w:val="00794BF4"/>
    <w:rsid w:val="00794DAF"/>
    <w:rsid w:val="0079527A"/>
    <w:rsid w:val="00795823"/>
    <w:rsid w:val="00796760"/>
    <w:rsid w:val="007970E2"/>
    <w:rsid w:val="0079748C"/>
    <w:rsid w:val="00797EB9"/>
    <w:rsid w:val="007A0A94"/>
    <w:rsid w:val="007A0C61"/>
    <w:rsid w:val="007A19C0"/>
    <w:rsid w:val="007A1F8A"/>
    <w:rsid w:val="007A2198"/>
    <w:rsid w:val="007A259F"/>
    <w:rsid w:val="007A2ADE"/>
    <w:rsid w:val="007A2C41"/>
    <w:rsid w:val="007A30C8"/>
    <w:rsid w:val="007A44E2"/>
    <w:rsid w:val="007A4583"/>
    <w:rsid w:val="007A4A58"/>
    <w:rsid w:val="007A539F"/>
    <w:rsid w:val="007A5A48"/>
    <w:rsid w:val="007A7221"/>
    <w:rsid w:val="007A7592"/>
    <w:rsid w:val="007A7946"/>
    <w:rsid w:val="007B0844"/>
    <w:rsid w:val="007B08F7"/>
    <w:rsid w:val="007B0CB1"/>
    <w:rsid w:val="007B0FC4"/>
    <w:rsid w:val="007B17E3"/>
    <w:rsid w:val="007B19AE"/>
    <w:rsid w:val="007B251D"/>
    <w:rsid w:val="007B270A"/>
    <w:rsid w:val="007B3444"/>
    <w:rsid w:val="007B3E71"/>
    <w:rsid w:val="007B42EB"/>
    <w:rsid w:val="007B505C"/>
    <w:rsid w:val="007B50FF"/>
    <w:rsid w:val="007B561B"/>
    <w:rsid w:val="007B59FC"/>
    <w:rsid w:val="007B5A77"/>
    <w:rsid w:val="007B66B5"/>
    <w:rsid w:val="007B70D8"/>
    <w:rsid w:val="007B71E6"/>
    <w:rsid w:val="007B763A"/>
    <w:rsid w:val="007B78D5"/>
    <w:rsid w:val="007B7EBC"/>
    <w:rsid w:val="007C1089"/>
    <w:rsid w:val="007C2722"/>
    <w:rsid w:val="007C2C20"/>
    <w:rsid w:val="007C2F9F"/>
    <w:rsid w:val="007C3F96"/>
    <w:rsid w:val="007C4321"/>
    <w:rsid w:val="007C46C9"/>
    <w:rsid w:val="007C4E47"/>
    <w:rsid w:val="007C4FD3"/>
    <w:rsid w:val="007C5400"/>
    <w:rsid w:val="007C56CA"/>
    <w:rsid w:val="007C5D62"/>
    <w:rsid w:val="007C6A95"/>
    <w:rsid w:val="007C6F2B"/>
    <w:rsid w:val="007C6FD2"/>
    <w:rsid w:val="007C71EE"/>
    <w:rsid w:val="007C7CDB"/>
    <w:rsid w:val="007D1CE1"/>
    <w:rsid w:val="007D2670"/>
    <w:rsid w:val="007D35A1"/>
    <w:rsid w:val="007D385A"/>
    <w:rsid w:val="007D3EB1"/>
    <w:rsid w:val="007D3FB7"/>
    <w:rsid w:val="007D4964"/>
    <w:rsid w:val="007D56C1"/>
    <w:rsid w:val="007D5A50"/>
    <w:rsid w:val="007D5F57"/>
    <w:rsid w:val="007D6783"/>
    <w:rsid w:val="007D69E7"/>
    <w:rsid w:val="007D6C9B"/>
    <w:rsid w:val="007E084A"/>
    <w:rsid w:val="007E0C95"/>
    <w:rsid w:val="007E1922"/>
    <w:rsid w:val="007E2F5B"/>
    <w:rsid w:val="007E333D"/>
    <w:rsid w:val="007E41AD"/>
    <w:rsid w:val="007E42E4"/>
    <w:rsid w:val="007E5136"/>
    <w:rsid w:val="007E52F9"/>
    <w:rsid w:val="007E5844"/>
    <w:rsid w:val="007E5D50"/>
    <w:rsid w:val="007E5EFF"/>
    <w:rsid w:val="007E680E"/>
    <w:rsid w:val="007E686E"/>
    <w:rsid w:val="007E68E2"/>
    <w:rsid w:val="007E6A4D"/>
    <w:rsid w:val="007E6C33"/>
    <w:rsid w:val="007E6FA0"/>
    <w:rsid w:val="007E75CC"/>
    <w:rsid w:val="007E7D6D"/>
    <w:rsid w:val="007F1DAD"/>
    <w:rsid w:val="007F20F8"/>
    <w:rsid w:val="007F3C5C"/>
    <w:rsid w:val="007F4419"/>
    <w:rsid w:val="007F5B60"/>
    <w:rsid w:val="007F6031"/>
    <w:rsid w:val="007F6B9D"/>
    <w:rsid w:val="007F6D00"/>
    <w:rsid w:val="007F76B8"/>
    <w:rsid w:val="0080054F"/>
    <w:rsid w:val="00800A87"/>
    <w:rsid w:val="00800ED3"/>
    <w:rsid w:val="008013AF"/>
    <w:rsid w:val="00801401"/>
    <w:rsid w:val="008019DA"/>
    <w:rsid w:val="008035F6"/>
    <w:rsid w:val="00803901"/>
    <w:rsid w:val="00804288"/>
    <w:rsid w:val="00804547"/>
    <w:rsid w:val="0080483D"/>
    <w:rsid w:val="008057FD"/>
    <w:rsid w:val="00805EA9"/>
    <w:rsid w:val="0080616C"/>
    <w:rsid w:val="00806691"/>
    <w:rsid w:val="008075FD"/>
    <w:rsid w:val="00807C5B"/>
    <w:rsid w:val="00807CE6"/>
    <w:rsid w:val="00810196"/>
    <w:rsid w:val="008104B5"/>
    <w:rsid w:val="0081059F"/>
    <w:rsid w:val="008105CD"/>
    <w:rsid w:val="00810DBC"/>
    <w:rsid w:val="0081121E"/>
    <w:rsid w:val="0081127F"/>
    <w:rsid w:val="008115DE"/>
    <w:rsid w:val="008124D9"/>
    <w:rsid w:val="008134BE"/>
    <w:rsid w:val="008151C9"/>
    <w:rsid w:val="00815656"/>
    <w:rsid w:val="00816878"/>
    <w:rsid w:val="008173FE"/>
    <w:rsid w:val="00817DEC"/>
    <w:rsid w:val="0082020A"/>
    <w:rsid w:val="00820B93"/>
    <w:rsid w:val="00820C1F"/>
    <w:rsid w:val="0082113E"/>
    <w:rsid w:val="0082197F"/>
    <w:rsid w:val="00821FDC"/>
    <w:rsid w:val="00822EB8"/>
    <w:rsid w:val="008231E3"/>
    <w:rsid w:val="00823C39"/>
    <w:rsid w:val="0082403A"/>
    <w:rsid w:val="008246C1"/>
    <w:rsid w:val="00825758"/>
    <w:rsid w:val="00825A7E"/>
    <w:rsid w:val="00825D2D"/>
    <w:rsid w:val="00825F4F"/>
    <w:rsid w:val="0082616B"/>
    <w:rsid w:val="008267FF"/>
    <w:rsid w:val="00826AAC"/>
    <w:rsid w:val="008275A8"/>
    <w:rsid w:val="00827E42"/>
    <w:rsid w:val="00830A8E"/>
    <w:rsid w:val="00830B41"/>
    <w:rsid w:val="00830CAC"/>
    <w:rsid w:val="0083102A"/>
    <w:rsid w:val="00831468"/>
    <w:rsid w:val="00834258"/>
    <w:rsid w:val="00834647"/>
    <w:rsid w:val="00834896"/>
    <w:rsid w:val="008349A2"/>
    <w:rsid w:val="00834A1F"/>
    <w:rsid w:val="0083515F"/>
    <w:rsid w:val="00835884"/>
    <w:rsid w:val="00835AEE"/>
    <w:rsid w:val="00835DB1"/>
    <w:rsid w:val="00836E01"/>
    <w:rsid w:val="008374CA"/>
    <w:rsid w:val="0083763A"/>
    <w:rsid w:val="00841714"/>
    <w:rsid w:val="00841741"/>
    <w:rsid w:val="008419A5"/>
    <w:rsid w:val="00841DAF"/>
    <w:rsid w:val="0084287E"/>
    <w:rsid w:val="008428AE"/>
    <w:rsid w:val="008430BF"/>
    <w:rsid w:val="0084310C"/>
    <w:rsid w:val="00844426"/>
    <w:rsid w:val="00844713"/>
    <w:rsid w:val="008447EE"/>
    <w:rsid w:val="00845026"/>
    <w:rsid w:val="00845D0E"/>
    <w:rsid w:val="0084657A"/>
    <w:rsid w:val="00846A6C"/>
    <w:rsid w:val="00846E4C"/>
    <w:rsid w:val="0084723F"/>
    <w:rsid w:val="00847310"/>
    <w:rsid w:val="00851405"/>
    <w:rsid w:val="00851A16"/>
    <w:rsid w:val="00851A90"/>
    <w:rsid w:val="008528E4"/>
    <w:rsid w:val="0085321A"/>
    <w:rsid w:val="00854122"/>
    <w:rsid w:val="0085416E"/>
    <w:rsid w:val="008542D5"/>
    <w:rsid w:val="00854D72"/>
    <w:rsid w:val="00854F5C"/>
    <w:rsid w:val="00855104"/>
    <w:rsid w:val="00855179"/>
    <w:rsid w:val="00855E42"/>
    <w:rsid w:val="0085736E"/>
    <w:rsid w:val="00857983"/>
    <w:rsid w:val="00857E66"/>
    <w:rsid w:val="008603D6"/>
    <w:rsid w:val="008605FF"/>
    <w:rsid w:val="00862900"/>
    <w:rsid w:val="0086295D"/>
    <w:rsid w:val="00863555"/>
    <w:rsid w:val="0086418D"/>
    <w:rsid w:val="0086424E"/>
    <w:rsid w:val="008643DE"/>
    <w:rsid w:val="008653F5"/>
    <w:rsid w:val="00865899"/>
    <w:rsid w:val="00865A86"/>
    <w:rsid w:val="008664DD"/>
    <w:rsid w:val="008665AF"/>
    <w:rsid w:val="008668C0"/>
    <w:rsid w:val="0086725A"/>
    <w:rsid w:val="00867A29"/>
    <w:rsid w:val="00867EA1"/>
    <w:rsid w:val="00867FA9"/>
    <w:rsid w:val="0087021D"/>
    <w:rsid w:val="00870B23"/>
    <w:rsid w:val="008718FD"/>
    <w:rsid w:val="00871DEE"/>
    <w:rsid w:val="00871E72"/>
    <w:rsid w:val="008736DA"/>
    <w:rsid w:val="00873C8D"/>
    <w:rsid w:val="00874A40"/>
    <w:rsid w:val="00874CFE"/>
    <w:rsid w:val="00874E2B"/>
    <w:rsid w:val="00876E6E"/>
    <w:rsid w:val="00877467"/>
    <w:rsid w:val="008776F4"/>
    <w:rsid w:val="00877FDB"/>
    <w:rsid w:val="008806AE"/>
    <w:rsid w:val="008809B0"/>
    <w:rsid w:val="0088158B"/>
    <w:rsid w:val="008822A2"/>
    <w:rsid w:val="00883141"/>
    <w:rsid w:val="008836C4"/>
    <w:rsid w:val="00883854"/>
    <w:rsid w:val="00883A44"/>
    <w:rsid w:val="008846BB"/>
    <w:rsid w:val="008853CC"/>
    <w:rsid w:val="00885500"/>
    <w:rsid w:val="00885CE9"/>
    <w:rsid w:val="00885F57"/>
    <w:rsid w:val="00886C66"/>
    <w:rsid w:val="008878AE"/>
    <w:rsid w:val="00890B06"/>
    <w:rsid w:val="00891058"/>
    <w:rsid w:val="00891A4C"/>
    <w:rsid w:val="00891A5E"/>
    <w:rsid w:val="008926ED"/>
    <w:rsid w:val="0089295B"/>
    <w:rsid w:val="00893171"/>
    <w:rsid w:val="00893A24"/>
    <w:rsid w:val="008949D3"/>
    <w:rsid w:val="00894F4B"/>
    <w:rsid w:val="00895D49"/>
    <w:rsid w:val="0089726F"/>
    <w:rsid w:val="008972D0"/>
    <w:rsid w:val="008975FC"/>
    <w:rsid w:val="008979C4"/>
    <w:rsid w:val="00897CF7"/>
    <w:rsid w:val="008A0374"/>
    <w:rsid w:val="008A0755"/>
    <w:rsid w:val="008A0897"/>
    <w:rsid w:val="008A1267"/>
    <w:rsid w:val="008A1B38"/>
    <w:rsid w:val="008A1D1C"/>
    <w:rsid w:val="008A1E8E"/>
    <w:rsid w:val="008A2AE5"/>
    <w:rsid w:val="008A3285"/>
    <w:rsid w:val="008A4666"/>
    <w:rsid w:val="008A4754"/>
    <w:rsid w:val="008A47B2"/>
    <w:rsid w:val="008A4812"/>
    <w:rsid w:val="008A4871"/>
    <w:rsid w:val="008A686A"/>
    <w:rsid w:val="008A6DCB"/>
    <w:rsid w:val="008A70E1"/>
    <w:rsid w:val="008B0194"/>
    <w:rsid w:val="008B0D01"/>
    <w:rsid w:val="008B1799"/>
    <w:rsid w:val="008B1940"/>
    <w:rsid w:val="008B1E4B"/>
    <w:rsid w:val="008B2278"/>
    <w:rsid w:val="008B3079"/>
    <w:rsid w:val="008B3BA6"/>
    <w:rsid w:val="008B42F6"/>
    <w:rsid w:val="008B48B3"/>
    <w:rsid w:val="008B4EC1"/>
    <w:rsid w:val="008B52EE"/>
    <w:rsid w:val="008B57F0"/>
    <w:rsid w:val="008B7124"/>
    <w:rsid w:val="008B7677"/>
    <w:rsid w:val="008B7B14"/>
    <w:rsid w:val="008B7B6F"/>
    <w:rsid w:val="008C016B"/>
    <w:rsid w:val="008C08C5"/>
    <w:rsid w:val="008C0EEE"/>
    <w:rsid w:val="008C0F8A"/>
    <w:rsid w:val="008C1183"/>
    <w:rsid w:val="008C12CD"/>
    <w:rsid w:val="008C17F0"/>
    <w:rsid w:val="008C2064"/>
    <w:rsid w:val="008C280A"/>
    <w:rsid w:val="008C3342"/>
    <w:rsid w:val="008C362C"/>
    <w:rsid w:val="008C6052"/>
    <w:rsid w:val="008C60C0"/>
    <w:rsid w:val="008C6334"/>
    <w:rsid w:val="008C641C"/>
    <w:rsid w:val="008C67BE"/>
    <w:rsid w:val="008C6F91"/>
    <w:rsid w:val="008C72A0"/>
    <w:rsid w:val="008C7441"/>
    <w:rsid w:val="008C74B3"/>
    <w:rsid w:val="008D03A7"/>
    <w:rsid w:val="008D11AC"/>
    <w:rsid w:val="008D17E3"/>
    <w:rsid w:val="008D1857"/>
    <w:rsid w:val="008D2F34"/>
    <w:rsid w:val="008D354F"/>
    <w:rsid w:val="008D3D36"/>
    <w:rsid w:val="008D5374"/>
    <w:rsid w:val="008D649D"/>
    <w:rsid w:val="008D6A59"/>
    <w:rsid w:val="008D703F"/>
    <w:rsid w:val="008E0EEC"/>
    <w:rsid w:val="008E0EFD"/>
    <w:rsid w:val="008E11DF"/>
    <w:rsid w:val="008E1ED1"/>
    <w:rsid w:val="008E2687"/>
    <w:rsid w:val="008E2F1A"/>
    <w:rsid w:val="008E3CD6"/>
    <w:rsid w:val="008E4242"/>
    <w:rsid w:val="008E483C"/>
    <w:rsid w:val="008E6176"/>
    <w:rsid w:val="008E7921"/>
    <w:rsid w:val="008E79CD"/>
    <w:rsid w:val="008F013A"/>
    <w:rsid w:val="008F03ED"/>
    <w:rsid w:val="008F053A"/>
    <w:rsid w:val="008F08AA"/>
    <w:rsid w:val="008F1369"/>
    <w:rsid w:val="008F1FE2"/>
    <w:rsid w:val="008F2237"/>
    <w:rsid w:val="008F2262"/>
    <w:rsid w:val="008F2A22"/>
    <w:rsid w:val="008F439F"/>
    <w:rsid w:val="008F4535"/>
    <w:rsid w:val="008F4590"/>
    <w:rsid w:val="008F4DE6"/>
    <w:rsid w:val="008F59E0"/>
    <w:rsid w:val="008F5FF3"/>
    <w:rsid w:val="008F71E2"/>
    <w:rsid w:val="008F725B"/>
    <w:rsid w:val="008F7AB2"/>
    <w:rsid w:val="008F7F09"/>
    <w:rsid w:val="009001F1"/>
    <w:rsid w:val="00900DBB"/>
    <w:rsid w:val="0090176C"/>
    <w:rsid w:val="00901ED4"/>
    <w:rsid w:val="00902CF9"/>
    <w:rsid w:val="009042E4"/>
    <w:rsid w:val="009045D7"/>
    <w:rsid w:val="009053CF"/>
    <w:rsid w:val="009058A6"/>
    <w:rsid w:val="00905F15"/>
    <w:rsid w:val="0090663E"/>
    <w:rsid w:val="009066D1"/>
    <w:rsid w:val="009068A5"/>
    <w:rsid w:val="00906BDC"/>
    <w:rsid w:val="00907044"/>
    <w:rsid w:val="0090716C"/>
    <w:rsid w:val="00910D49"/>
    <w:rsid w:val="009113E9"/>
    <w:rsid w:val="009118D0"/>
    <w:rsid w:val="00911B82"/>
    <w:rsid w:val="00911F12"/>
    <w:rsid w:val="0091291E"/>
    <w:rsid w:val="0091355D"/>
    <w:rsid w:val="00914E27"/>
    <w:rsid w:val="00915611"/>
    <w:rsid w:val="0091562C"/>
    <w:rsid w:val="00915E4B"/>
    <w:rsid w:val="009167AC"/>
    <w:rsid w:val="00916BB1"/>
    <w:rsid w:val="00916DA4"/>
    <w:rsid w:val="00917064"/>
    <w:rsid w:val="009170BE"/>
    <w:rsid w:val="009170C7"/>
    <w:rsid w:val="009200FF"/>
    <w:rsid w:val="00920CD8"/>
    <w:rsid w:val="00920DBF"/>
    <w:rsid w:val="009221AD"/>
    <w:rsid w:val="00923464"/>
    <w:rsid w:val="00923BB8"/>
    <w:rsid w:val="009242C4"/>
    <w:rsid w:val="009258EF"/>
    <w:rsid w:val="009258FA"/>
    <w:rsid w:val="0092601B"/>
    <w:rsid w:val="00926324"/>
    <w:rsid w:val="00926B52"/>
    <w:rsid w:val="00927523"/>
    <w:rsid w:val="009302AF"/>
    <w:rsid w:val="0093049F"/>
    <w:rsid w:val="009304F8"/>
    <w:rsid w:val="00930A59"/>
    <w:rsid w:val="00930FDA"/>
    <w:rsid w:val="009310F1"/>
    <w:rsid w:val="009318E4"/>
    <w:rsid w:val="009319DB"/>
    <w:rsid w:val="00931FAF"/>
    <w:rsid w:val="009326D9"/>
    <w:rsid w:val="00932E9A"/>
    <w:rsid w:val="00933517"/>
    <w:rsid w:val="009342E4"/>
    <w:rsid w:val="0093436F"/>
    <w:rsid w:val="00934C3E"/>
    <w:rsid w:val="00934EDE"/>
    <w:rsid w:val="00935C59"/>
    <w:rsid w:val="00935F38"/>
    <w:rsid w:val="00936343"/>
    <w:rsid w:val="009403DF"/>
    <w:rsid w:val="009405B5"/>
    <w:rsid w:val="00940617"/>
    <w:rsid w:val="00941C5C"/>
    <w:rsid w:val="00941EDF"/>
    <w:rsid w:val="00942520"/>
    <w:rsid w:val="00942560"/>
    <w:rsid w:val="0094310B"/>
    <w:rsid w:val="009432CD"/>
    <w:rsid w:val="0094371E"/>
    <w:rsid w:val="009440B6"/>
    <w:rsid w:val="009447F8"/>
    <w:rsid w:val="0094535D"/>
    <w:rsid w:val="009455D1"/>
    <w:rsid w:val="00945A8C"/>
    <w:rsid w:val="00945C14"/>
    <w:rsid w:val="0094749B"/>
    <w:rsid w:val="009476F3"/>
    <w:rsid w:val="00947B24"/>
    <w:rsid w:val="00947F96"/>
    <w:rsid w:val="00950543"/>
    <w:rsid w:val="009505C4"/>
    <w:rsid w:val="00950DE7"/>
    <w:rsid w:val="00951236"/>
    <w:rsid w:val="00952018"/>
    <w:rsid w:val="00952972"/>
    <w:rsid w:val="00952F6E"/>
    <w:rsid w:val="009539D7"/>
    <w:rsid w:val="00953FE4"/>
    <w:rsid w:val="009556A0"/>
    <w:rsid w:val="00955F1C"/>
    <w:rsid w:val="00957190"/>
    <w:rsid w:val="00962881"/>
    <w:rsid w:val="00962A99"/>
    <w:rsid w:val="00962EC2"/>
    <w:rsid w:val="00964236"/>
    <w:rsid w:val="009642CF"/>
    <w:rsid w:val="00964972"/>
    <w:rsid w:val="00965088"/>
    <w:rsid w:val="0096574D"/>
    <w:rsid w:val="00965A8C"/>
    <w:rsid w:val="0096667E"/>
    <w:rsid w:val="0096754F"/>
    <w:rsid w:val="00967BBF"/>
    <w:rsid w:val="0097053F"/>
    <w:rsid w:val="0097151B"/>
    <w:rsid w:val="00971DCC"/>
    <w:rsid w:val="00972AE3"/>
    <w:rsid w:val="00972FC6"/>
    <w:rsid w:val="00975B79"/>
    <w:rsid w:val="00976802"/>
    <w:rsid w:val="00977054"/>
    <w:rsid w:val="00977B13"/>
    <w:rsid w:val="00980820"/>
    <w:rsid w:val="009813E9"/>
    <w:rsid w:val="00981C2B"/>
    <w:rsid w:val="00981E69"/>
    <w:rsid w:val="00982A70"/>
    <w:rsid w:val="00983449"/>
    <w:rsid w:val="009836E6"/>
    <w:rsid w:val="0098384B"/>
    <w:rsid w:val="0098384F"/>
    <w:rsid w:val="00984702"/>
    <w:rsid w:val="00984E54"/>
    <w:rsid w:val="00986F65"/>
    <w:rsid w:val="009870E0"/>
    <w:rsid w:val="00987265"/>
    <w:rsid w:val="009876CB"/>
    <w:rsid w:val="00987B57"/>
    <w:rsid w:val="00987FF1"/>
    <w:rsid w:val="009906E8"/>
    <w:rsid w:val="00990ED0"/>
    <w:rsid w:val="00992062"/>
    <w:rsid w:val="00994CC6"/>
    <w:rsid w:val="00994CED"/>
    <w:rsid w:val="00997077"/>
    <w:rsid w:val="00997101"/>
    <w:rsid w:val="009977A9"/>
    <w:rsid w:val="00997C80"/>
    <w:rsid w:val="00997D91"/>
    <w:rsid w:val="009A063F"/>
    <w:rsid w:val="009A13C6"/>
    <w:rsid w:val="009A14D9"/>
    <w:rsid w:val="009A1854"/>
    <w:rsid w:val="009A247D"/>
    <w:rsid w:val="009A3555"/>
    <w:rsid w:val="009A35C5"/>
    <w:rsid w:val="009A4371"/>
    <w:rsid w:val="009A4BD9"/>
    <w:rsid w:val="009A64AA"/>
    <w:rsid w:val="009A69D8"/>
    <w:rsid w:val="009A725B"/>
    <w:rsid w:val="009B0BBC"/>
    <w:rsid w:val="009B0C4F"/>
    <w:rsid w:val="009B1492"/>
    <w:rsid w:val="009B288F"/>
    <w:rsid w:val="009B2AA5"/>
    <w:rsid w:val="009B2AEF"/>
    <w:rsid w:val="009B2EDF"/>
    <w:rsid w:val="009B3618"/>
    <w:rsid w:val="009B42E8"/>
    <w:rsid w:val="009B4882"/>
    <w:rsid w:val="009B4EFE"/>
    <w:rsid w:val="009B4FA5"/>
    <w:rsid w:val="009B5748"/>
    <w:rsid w:val="009B61A3"/>
    <w:rsid w:val="009B67FD"/>
    <w:rsid w:val="009B6E57"/>
    <w:rsid w:val="009B738E"/>
    <w:rsid w:val="009B7A4C"/>
    <w:rsid w:val="009B7A72"/>
    <w:rsid w:val="009C111A"/>
    <w:rsid w:val="009C1305"/>
    <w:rsid w:val="009C1714"/>
    <w:rsid w:val="009C1C36"/>
    <w:rsid w:val="009C1EC3"/>
    <w:rsid w:val="009C2274"/>
    <w:rsid w:val="009C249D"/>
    <w:rsid w:val="009C2ADC"/>
    <w:rsid w:val="009C30C7"/>
    <w:rsid w:val="009C375D"/>
    <w:rsid w:val="009C3DDE"/>
    <w:rsid w:val="009C3E35"/>
    <w:rsid w:val="009C4BA6"/>
    <w:rsid w:val="009C5309"/>
    <w:rsid w:val="009C58A3"/>
    <w:rsid w:val="009C5A6C"/>
    <w:rsid w:val="009C6349"/>
    <w:rsid w:val="009C6C22"/>
    <w:rsid w:val="009C794C"/>
    <w:rsid w:val="009D07D0"/>
    <w:rsid w:val="009D0D97"/>
    <w:rsid w:val="009D1069"/>
    <w:rsid w:val="009D1B74"/>
    <w:rsid w:val="009D364F"/>
    <w:rsid w:val="009D3A36"/>
    <w:rsid w:val="009D3ACE"/>
    <w:rsid w:val="009D3F20"/>
    <w:rsid w:val="009D3FA4"/>
    <w:rsid w:val="009D515E"/>
    <w:rsid w:val="009D5C62"/>
    <w:rsid w:val="009D6EBA"/>
    <w:rsid w:val="009D7467"/>
    <w:rsid w:val="009D78A3"/>
    <w:rsid w:val="009E0142"/>
    <w:rsid w:val="009E0209"/>
    <w:rsid w:val="009E0D93"/>
    <w:rsid w:val="009E16DC"/>
    <w:rsid w:val="009E1EC6"/>
    <w:rsid w:val="009E27D0"/>
    <w:rsid w:val="009E2B4C"/>
    <w:rsid w:val="009E2CF2"/>
    <w:rsid w:val="009E337B"/>
    <w:rsid w:val="009E4A56"/>
    <w:rsid w:val="009E4CB3"/>
    <w:rsid w:val="009E4F44"/>
    <w:rsid w:val="009E5442"/>
    <w:rsid w:val="009E60C6"/>
    <w:rsid w:val="009E66BB"/>
    <w:rsid w:val="009E69B2"/>
    <w:rsid w:val="009E6E79"/>
    <w:rsid w:val="009E7FE5"/>
    <w:rsid w:val="009F02F6"/>
    <w:rsid w:val="009F031A"/>
    <w:rsid w:val="009F2BB0"/>
    <w:rsid w:val="009F593E"/>
    <w:rsid w:val="009F5CDA"/>
    <w:rsid w:val="009F5E02"/>
    <w:rsid w:val="009F6AB6"/>
    <w:rsid w:val="009F77EC"/>
    <w:rsid w:val="009F7E51"/>
    <w:rsid w:val="00A00259"/>
    <w:rsid w:val="00A00450"/>
    <w:rsid w:val="00A0058C"/>
    <w:rsid w:val="00A005C2"/>
    <w:rsid w:val="00A00F38"/>
    <w:rsid w:val="00A01663"/>
    <w:rsid w:val="00A01BCD"/>
    <w:rsid w:val="00A0209A"/>
    <w:rsid w:val="00A02CDA"/>
    <w:rsid w:val="00A02F25"/>
    <w:rsid w:val="00A045FD"/>
    <w:rsid w:val="00A047C6"/>
    <w:rsid w:val="00A0495F"/>
    <w:rsid w:val="00A04BA7"/>
    <w:rsid w:val="00A04DA0"/>
    <w:rsid w:val="00A05A09"/>
    <w:rsid w:val="00A0757A"/>
    <w:rsid w:val="00A07FF6"/>
    <w:rsid w:val="00A104CC"/>
    <w:rsid w:val="00A10574"/>
    <w:rsid w:val="00A106C7"/>
    <w:rsid w:val="00A10C25"/>
    <w:rsid w:val="00A11E76"/>
    <w:rsid w:val="00A12481"/>
    <w:rsid w:val="00A125AA"/>
    <w:rsid w:val="00A13160"/>
    <w:rsid w:val="00A1335C"/>
    <w:rsid w:val="00A166BF"/>
    <w:rsid w:val="00A17618"/>
    <w:rsid w:val="00A20A64"/>
    <w:rsid w:val="00A20AB8"/>
    <w:rsid w:val="00A2105E"/>
    <w:rsid w:val="00A2275A"/>
    <w:rsid w:val="00A22C40"/>
    <w:rsid w:val="00A23198"/>
    <w:rsid w:val="00A2356E"/>
    <w:rsid w:val="00A238EF"/>
    <w:rsid w:val="00A23913"/>
    <w:rsid w:val="00A246D4"/>
    <w:rsid w:val="00A249E2"/>
    <w:rsid w:val="00A259F1"/>
    <w:rsid w:val="00A25ACE"/>
    <w:rsid w:val="00A26551"/>
    <w:rsid w:val="00A26C74"/>
    <w:rsid w:val="00A26D3B"/>
    <w:rsid w:val="00A26D81"/>
    <w:rsid w:val="00A273FF"/>
    <w:rsid w:val="00A30083"/>
    <w:rsid w:val="00A302D5"/>
    <w:rsid w:val="00A309D7"/>
    <w:rsid w:val="00A30A62"/>
    <w:rsid w:val="00A316B6"/>
    <w:rsid w:val="00A31B23"/>
    <w:rsid w:val="00A31D3D"/>
    <w:rsid w:val="00A3276A"/>
    <w:rsid w:val="00A32791"/>
    <w:rsid w:val="00A32A16"/>
    <w:rsid w:val="00A32A5E"/>
    <w:rsid w:val="00A32FD1"/>
    <w:rsid w:val="00A334C1"/>
    <w:rsid w:val="00A33B66"/>
    <w:rsid w:val="00A33D8B"/>
    <w:rsid w:val="00A34BC2"/>
    <w:rsid w:val="00A35348"/>
    <w:rsid w:val="00A35555"/>
    <w:rsid w:val="00A3564D"/>
    <w:rsid w:val="00A36122"/>
    <w:rsid w:val="00A367D6"/>
    <w:rsid w:val="00A37B66"/>
    <w:rsid w:val="00A40AE9"/>
    <w:rsid w:val="00A40EF4"/>
    <w:rsid w:val="00A410B1"/>
    <w:rsid w:val="00A41243"/>
    <w:rsid w:val="00A414CD"/>
    <w:rsid w:val="00A41D3F"/>
    <w:rsid w:val="00A421D9"/>
    <w:rsid w:val="00A424EE"/>
    <w:rsid w:val="00A42C51"/>
    <w:rsid w:val="00A42F27"/>
    <w:rsid w:val="00A442A7"/>
    <w:rsid w:val="00A44B0E"/>
    <w:rsid w:val="00A44F49"/>
    <w:rsid w:val="00A452D8"/>
    <w:rsid w:val="00A458E8"/>
    <w:rsid w:val="00A5029F"/>
    <w:rsid w:val="00A50606"/>
    <w:rsid w:val="00A5087F"/>
    <w:rsid w:val="00A508D7"/>
    <w:rsid w:val="00A51038"/>
    <w:rsid w:val="00A52788"/>
    <w:rsid w:val="00A547B7"/>
    <w:rsid w:val="00A551CA"/>
    <w:rsid w:val="00A556A6"/>
    <w:rsid w:val="00A55C2C"/>
    <w:rsid w:val="00A56836"/>
    <w:rsid w:val="00A569BB"/>
    <w:rsid w:val="00A56C8A"/>
    <w:rsid w:val="00A57A0F"/>
    <w:rsid w:val="00A60B58"/>
    <w:rsid w:val="00A60DEB"/>
    <w:rsid w:val="00A60F39"/>
    <w:rsid w:val="00A622CC"/>
    <w:rsid w:val="00A63411"/>
    <w:rsid w:val="00A641B1"/>
    <w:rsid w:val="00A6457F"/>
    <w:rsid w:val="00A64F54"/>
    <w:rsid w:val="00A65AAA"/>
    <w:rsid w:val="00A66ABD"/>
    <w:rsid w:val="00A6733D"/>
    <w:rsid w:val="00A6782D"/>
    <w:rsid w:val="00A701C7"/>
    <w:rsid w:val="00A7074B"/>
    <w:rsid w:val="00A70C57"/>
    <w:rsid w:val="00A7126D"/>
    <w:rsid w:val="00A71593"/>
    <w:rsid w:val="00A71836"/>
    <w:rsid w:val="00A71C60"/>
    <w:rsid w:val="00A71D44"/>
    <w:rsid w:val="00A72845"/>
    <w:rsid w:val="00A72847"/>
    <w:rsid w:val="00A729DA"/>
    <w:rsid w:val="00A76310"/>
    <w:rsid w:val="00A76C44"/>
    <w:rsid w:val="00A80160"/>
    <w:rsid w:val="00A81C6E"/>
    <w:rsid w:val="00A81FEF"/>
    <w:rsid w:val="00A82E01"/>
    <w:rsid w:val="00A840BF"/>
    <w:rsid w:val="00A846A0"/>
    <w:rsid w:val="00A84B64"/>
    <w:rsid w:val="00A8534A"/>
    <w:rsid w:val="00A858A6"/>
    <w:rsid w:val="00A85C7B"/>
    <w:rsid w:val="00A86037"/>
    <w:rsid w:val="00A86EAC"/>
    <w:rsid w:val="00A87689"/>
    <w:rsid w:val="00A878D7"/>
    <w:rsid w:val="00A87905"/>
    <w:rsid w:val="00A87D30"/>
    <w:rsid w:val="00A909EA"/>
    <w:rsid w:val="00A91B76"/>
    <w:rsid w:val="00A91BD8"/>
    <w:rsid w:val="00A9289C"/>
    <w:rsid w:val="00A92E52"/>
    <w:rsid w:val="00A930EE"/>
    <w:rsid w:val="00A93317"/>
    <w:rsid w:val="00A93A58"/>
    <w:rsid w:val="00A94A3F"/>
    <w:rsid w:val="00A95F15"/>
    <w:rsid w:val="00A96132"/>
    <w:rsid w:val="00A962DD"/>
    <w:rsid w:val="00A9659A"/>
    <w:rsid w:val="00A96772"/>
    <w:rsid w:val="00AA0260"/>
    <w:rsid w:val="00AA08DC"/>
    <w:rsid w:val="00AA1B88"/>
    <w:rsid w:val="00AA1C04"/>
    <w:rsid w:val="00AA2CBD"/>
    <w:rsid w:val="00AA4E0F"/>
    <w:rsid w:val="00AA60DE"/>
    <w:rsid w:val="00AA6F86"/>
    <w:rsid w:val="00AA7157"/>
    <w:rsid w:val="00AA7FC7"/>
    <w:rsid w:val="00AB0D92"/>
    <w:rsid w:val="00AB168B"/>
    <w:rsid w:val="00AB2408"/>
    <w:rsid w:val="00AB2ECF"/>
    <w:rsid w:val="00AB3B7C"/>
    <w:rsid w:val="00AB409B"/>
    <w:rsid w:val="00AB4814"/>
    <w:rsid w:val="00AB4866"/>
    <w:rsid w:val="00AB4A7D"/>
    <w:rsid w:val="00AB54B4"/>
    <w:rsid w:val="00AB77BA"/>
    <w:rsid w:val="00AC03E1"/>
    <w:rsid w:val="00AC09B1"/>
    <w:rsid w:val="00AC0D55"/>
    <w:rsid w:val="00AC153F"/>
    <w:rsid w:val="00AC1CCE"/>
    <w:rsid w:val="00AC1CD3"/>
    <w:rsid w:val="00AC2599"/>
    <w:rsid w:val="00AC2BBC"/>
    <w:rsid w:val="00AC3743"/>
    <w:rsid w:val="00AC4457"/>
    <w:rsid w:val="00AC5AF1"/>
    <w:rsid w:val="00AC5E19"/>
    <w:rsid w:val="00AC648C"/>
    <w:rsid w:val="00AC66A2"/>
    <w:rsid w:val="00AC697B"/>
    <w:rsid w:val="00AC6BD4"/>
    <w:rsid w:val="00AD0306"/>
    <w:rsid w:val="00AD2073"/>
    <w:rsid w:val="00AD3EEF"/>
    <w:rsid w:val="00AD3F6E"/>
    <w:rsid w:val="00AD512D"/>
    <w:rsid w:val="00AD5279"/>
    <w:rsid w:val="00AD5975"/>
    <w:rsid w:val="00AD59AB"/>
    <w:rsid w:val="00AD688E"/>
    <w:rsid w:val="00AD6940"/>
    <w:rsid w:val="00AD7387"/>
    <w:rsid w:val="00AD7865"/>
    <w:rsid w:val="00AD7D25"/>
    <w:rsid w:val="00AD7D59"/>
    <w:rsid w:val="00AE1156"/>
    <w:rsid w:val="00AE1163"/>
    <w:rsid w:val="00AE119A"/>
    <w:rsid w:val="00AE205B"/>
    <w:rsid w:val="00AE2345"/>
    <w:rsid w:val="00AE2908"/>
    <w:rsid w:val="00AE2EBB"/>
    <w:rsid w:val="00AE35A0"/>
    <w:rsid w:val="00AE430C"/>
    <w:rsid w:val="00AE4493"/>
    <w:rsid w:val="00AE46C2"/>
    <w:rsid w:val="00AE4826"/>
    <w:rsid w:val="00AE48BA"/>
    <w:rsid w:val="00AE5333"/>
    <w:rsid w:val="00AE5454"/>
    <w:rsid w:val="00AE5722"/>
    <w:rsid w:val="00AE61DF"/>
    <w:rsid w:val="00AE6311"/>
    <w:rsid w:val="00AE68AC"/>
    <w:rsid w:val="00AE6AFA"/>
    <w:rsid w:val="00AE73CE"/>
    <w:rsid w:val="00AE7849"/>
    <w:rsid w:val="00AE78F2"/>
    <w:rsid w:val="00AF00AE"/>
    <w:rsid w:val="00AF1E10"/>
    <w:rsid w:val="00AF23EA"/>
    <w:rsid w:val="00AF26F0"/>
    <w:rsid w:val="00AF2FAA"/>
    <w:rsid w:val="00AF350C"/>
    <w:rsid w:val="00AF4FA5"/>
    <w:rsid w:val="00AF5C68"/>
    <w:rsid w:val="00AF5DBD"/>
    <w:rsid w:val="00AF64F0"/>
    <w:rsid w:val="00AF6964"/>
    <w:rsid w:val="00AF7857"/>
    <w:rsid w:val="00B001EC"/>
    <w:rsid w:val="00B00319"/>
    <w:rsid w:val="00B0065E"/>
    <w:rsid w:val="00B00727"/>
    <w:rsid w:val="00B00828"/>
    <w:rsid w:val="00B0181C"/>
    <w:rsid w:val="00B0212B"/>
    <w:rsid w:val="00B026EC"/>
    <w:rsid w:val="00B02BBD"/>
    <w:rsid w:val="00B046A3"/>
    <w:rsid w:val="00B053FA"/>
    <w:rsid w:val="00B05AE2"/>
    <w:rsid w:val="00B066E9"/>
    <w:rsid w:val="00B069F9"/>
    <w:rsid w:val="00B07413"/>
    <w:rsid w:val="00B109D9"/>
    <w:rsid w:val="00B10E9D"/>
    <w:rsid w:val="00B11274"/>
    <w:rsid w:val="00B11330"/>
    <w:rsid w:val="00B11541"/>
    <w:rsid w:val="00B12122"/>
    <w:rsid w:val="00B122AA"/>
    <w:rsid w:val="00B1272F"/>
    <w:rsid w:val="00B12A32"/>
    <w:rsid w:val="00B13F95"/>
    <w:rsid w:val="00B15099"/>
    <w:rsid w:val="00B15D11"/>
    <w:rsid w:val="00B15D8B"/>
    <w:rsid w:val="00B15F9F"/>
    <w:rsid w:val="00B15FEB"/>
    <w:rsid w:val="00B16B57"/>
    <w:rsid w:val="00B16CB3"/>
    <w:rsid w:val="00B171E4"/>
    <w:rsid w:val="00B175E0"/>
    <w:rsid w:val="00B17BD7"/>
    <w:rsid w:val="00B17D3A"/>
    <w:rsid w:val="00B17FD0"/>
    <w:rsid w:val="00B20756"/>
    <w:rsid w:val="00B20A2C"/>
    <w:rsid w:val="00B2129C"/>
    <w:rsid w:val="00B21B49"/>
    <w:rsid w:val="00B21C51"/>
    <w:rsid w:val="00B22455"/>
    <w:rsid w:val="00B2265B"/>
    <w:rsid w:val="00B22DB2"/>
    <w:rsid w:val="00B22F4D"/>
    <w:rsid w:val="00B2447C"/>
    <w:rsid w:val="00B2484D"/>
    <w:rsid w:val="00B24DB5"/>
    <w:rsid w:val="00B24DD0"/>
    <w:rsid w:val="00B253F8"/>
    <w:rsid w:val="00B25536"/>
    <w:rsid w:val="00B25B11"/>
    <w:rsid w:val="00B26795"/>
    <w:rsid w:val="00B26C62"/>
    <w:rsid w:val="00B272AE"/>
    <w:rsid w:val="00B27FEB"/>
    <w:rsid w:val="00B303A0"/>
    <w:rsid w:val="00B316D2"/>
    <w:rsid w:val="00B31AF1"/>
    <w:rsid w:val="00B329DC"/>
    <w:rsid w:val="00B32C1B"/>
    <w:rsid w:val="00B32FC9"/>
    <w:rsid w:val="00B3308D"/>
    <w:rsid w:val="00B33FFF"/>
    <w:rsid w:val="00B34CEA"/>
    <w:rsid w:val="00B36540"/>
    <w:rsid w:val="00B36971"/>
    <w:rsid w:val="00B36B3A"/>
    <w:rsid w:val="00B3701A"/>
    <w:rsid w:val="00B37478"/>
    <w:rsid w:val="00B374FA"/>
    <w:rsid w:val="00B37585"/>
    <w:rsid w:val="00B376F3"/>
    <w:rsid w:val="00B404CB"/>
    <w:rsid w:val="00B40BA3"/>
    <w:rsid w:val="00B41254"/>
    <w:rsid w:val="00B41275"/>
    <w:rsid w:val="00B4131B"/>
    <w:rsid w:val="00B41C0B"/>
    <w:rsid w:val="00B42598"/>
    <w:rsid w:val="00B459A9"/>
    <w:rsid w:val="00B45E19"/>
    <w:rsid w:val="00B4666C"/>
    <w:rsid w:val="00B469BF"/>
    <w:rsid w:val="00B46A47"/>
    <w:rsid w:val="00B471CF"/>
    <w:rsid w:val="00B50A1E"/>
    <w:rsid w:val="00B510A2"/>
    <w:rsid w:val="00B51246"/>
    <w:rsid w:val="00B5176D"/>
    <w:rsid w:val="00B51AC4"/>
    <w:rsid w:val="00B52876"/>
    <w:rsid w:val="00B52BE6"/>
    <w:rsid w:val="00B52D67"/>
    <w:rsid w:val="00B52F86"/>
    <w:rsid w:val="00B532AB"/>
    <w:rsid w:val="00B53398"/>
    <w:rsid w:val="00B53562"/>
    <w:rsid w:val="00B53F48"/>
    <w:rsid w:val="00B541B2"/>
    <w:rsid w:val="00B5457C"/>
    <w:rsid w:val="00B54921"/>
    <w:rsid w:val="00B54EC5"/>
    <w:rsid w:val="00B56B9A"/>
    <w:rsid w:val="00B5712F"/>
    <w:rsid w:val="00B5720A"/>
    <w:rsid w:val="00B601BE"/>
    <w:rsid w:val="00B60EFA"/>
    <w:rsid w:val="00B615E9"/>
    <w:rsid w:val="00B623A2"/>
    <w:rsid w:val="00B623B1"/>
    <w:rsid w:val="00B62803"/>
    <w:rsid w:val="00B6348C"/>
    <w:rsid w:val="00B63A81"/>
    <w:rsid w:val="00B63E2F"/>
    <w:rsid w:val="00B642AC"/>
    <w:rsid w:val="00B64E2B"/>
    <w:rsid w:val="00B6615D"/>
    <w:rsid w:val="00B669A7"/>
    <w:rsid w:val="00B66AF6"/>
    <w:rsid w:val="00B66F4D"/>
    <w:rsid w:val="00B67C4D"/>
    <w:rsid w:val="00B67FB4"/>
    <w:rsid w:val="00B70085"/>
    <w:rsid w:val="00B703C9"/>
    <w:rsid w:val="00B71CC7"/>
    <w:rsid w:val="00B727AA"/>
    <w:rsid w:val="00B72A2A"/>
    <w:rsid w:val="00B72AEF"/>
    <w:rsid w:val="00B72ED6"/>
    <w:rsid w:val="00B7318E"/>
    <w:rsid w:val="00B731FD"/>
    <w:rsid w:val="00B74057"/>
    <w:rsid w:val="00B7476C"/>
    <w:rsid w:val="00B7491F"/>
    <w:rsid w:val="00B74E42"/>
    <w:rsid w:val="00B75048"/>
    <w:rsid w:val="00B75928"/>
    <w:rsid w:val="00B76367"/>
    <w:rsid w:val="00B763A0"/>
    <w:rsid w:val="00B774F2"/>
    <w:rsid w:val="00B77605"/>
    <w:rsid w:val="00B7769C"/>
    <w:rsid w:val="00B778B9"/>
    <w:rsid w:val="00B77982"/>
    <w:rsid w:val="00B77B78"/>
    <w:rsid w:val="00B77B7B"/>
    <w:rsid w:val="00B80E12"/>
    <w:rsid w:val="00B828F4"/>
    <w:rsid w:val="00B8363C"/>
    <w:rsid w:val="00B836A0"/>
    <w:rsid w:val="00B84436"/>
    <w:rsid w:val="00B84B8F"/>
    <w:rsid w:val="00B84C14"/>
    <w:rsid w:val="00B8541D"/>
    <w:rsid w:val="00B862E5"/>
    <w:rsid w:val="00B873DE"/>
    <w:rsid w:val="00B87AC9"/>
    <w:rsid w:val="00B90593"/>
    <w:rsid w:val="00B90E13"/>
    <w:rsid w:val="00B90E95"/>
    <w:rsid w:val="00B91D91"/>
    <w:rsid w:val="00B92E02"/>
    <w:rsid w:val="00B9384F"/>
    <w:rsid w:val="00B93C58"/>
    <w:rsid w:val="00B947D6"/>
    <w:rsid w:val="00B94F35"/>
    <w:rsid w:val="00B96419"/>
    <w:rsid w:val="00B966B3"/>
    <w:rsid w:val="00B96DC0"/>
    <w:rsid w:val="00B96F5E"/>
    <w:rsid w:val="00B9720D"/>
    <w:rsid w:val="00B97690"/>
    <w:rsid w:val="00B976CC"/>
    <w:rsid w:val="00B979AA"/>
    <w:rsid w:val="00B979CD"/>
    <w:rsid w:val="00BA03F1"/>
    <w:rsid w:val="00BA0E0C"/>
    <w:rsid w:val="00BA14C2"/>
    <w:rsid w:val="00BA19D4"/>
    <w:rsid w:val="00BA1E77"/>
    <w:rsid w:val="00BA1E93"/>
    <w:rsid w:val="00BA241A"/>
    <w:rsid w:val="00BA279A"/>
    <w:rsid w:val="00BA2803"/>
    <w:rsid w:val="00BA436F"/>
    <w:rsid w:val="00BA5E48"/>
    <w:rsid w:val="00BA64A2"/>
    <w:rsid w:val="00BA70D5"/>
    <w:rsid w:val="00BA73C8"/>
    <w:rsid w:val="00BA7B65"/>
    <w:rsid w:val="00BB0E7F"/>
    <w:rsid w:val="00BB0EAB"/>
    <w:rsid w:val="00BB12B6"/>
    <w:rsid w:val="00BB1CFA"/>
    <w:rsid w:val="00BB29B1"/>
    <w:rsid w:val="00BB3104"/>
    <w:rsid w:val="00BB49C6"/>
    <w:rsid w:val="00BB4D95"/>
    <w:rsid w:val="00BB4DD6"/>
    <w:rsid w:val="00BB51D4"/>
    <w:rsid w:val="00BB52B9"/>
    <w:rsid w:val="00BB6A2E"/>
    <w:rsid w:val="00BB73A0"/>
    <w:rsid w:val="00BB753D"/>
    <w:rsid w:val="00BB7B89"/>
    <w:rsid w:val="00BB7C0F"/>
    <w:rsid w:val="00BC07A5"/>
    <w:rsid w:val="00BC1729"/>
    <w:rsid w:val="00BC1AEF"/>
    <w:rsid w:val="00BC3314"/>
    <w:rsid w:val="00BC3547"/>
    <w:rsid w:val="00BC39B2"/>
    <w:rsid w:val="00BC40E2"/>
    <w:rsid w:val="00BC41F6"/>
    <w:rsid w:val="00BC4298"/>
    <w:rsid w:val="00BC44F3"/>
    <w:rsid w:val="00BC4E16"/>
    <w:rsid w:val="00BC555A"/>
    <w:rsid w:val="00BC558D"/>
    <w:rsid w:val="00BC5B22"/>
    <w:rsid w:val="00BC5E3D"/>
    <w:rsid w:val="00BC5E78"/>
    <w:rsid w:val="00BC6EAB"/>
    <w:rsid w:val="00BC6F5B"/>
    <w:rsid w:val="00BD00EC"/>
    <w:rsid w:val="00BD0E58"/>
    <w:rsid w:val="00BD12F6"/>
    <w:rsid w:val="00BD1457"/>
    <w:rsid w:val="00BD171B"/>
    <w:rsid w:val="00BD22B1"/>
    <w:rsid w:val="00BD30A3"/>
    <w:rsid w:val="00BD3526"/>
    <w:rsid w:val="00BD354A"/>
    <w:rsid w:val="00BD41F6"/>
    <w:rsid w:val="00BD4468"/>
    <w:rsid w:val="00BD5802"/>
    <w:rsid w:val="00BD7A53"/>
    <w:rsid w:val="00BD7C55"/>
    <w:rsid w:val="00BD7F15"/>
    <w:rsid w:val="00BE0CAA"/>
    <w:rsid w:val="00BE1612"/>
    <w:rsid w:val="00BE1631"/>
    <w:rsid w:val="00BE32C8"/>
    <w:rsid w:val="00BE3A23"/>
    <w:rsid w:val="00BE4611"/>
    <w:rsid w:val="00BE54DE"/>
    <w:rsid w:val="00BE6BF6"/>
    <w:rsid w:val="00BE762D"/>
    <w:rsid w:val="00BE7CFC"/>
    <w:rsid w:val="00BE7D10"/>
    <w:rsid w:val="00BF1047"/>
    <w:rsid w:val="00BF12FA"/>
    <w:rsid w:val="00BF1788"/>
    <w:rsid w:val="00BF1855"/>
    <w:rsid w:val="00BF2619"/>
    <w:rsid w:val="00BF3416"/>
    <w:rsid w:val="00BF399B"/>
    <w:rsid w:val="00BF4A1F"/>
    <w:rsid w:val="00BF528C"/>
    <w:rsid w:val="00BF5D7E"/>
    <w:rsid w:val="00BF7118"/>
    <w:rsid w:val="00C01915"/>
    <w:rsid w:val="00C01F98"/>
    <w:rsid w:val="00C01FAF"/>
    <w:rsid w:val="00C02A17"/>
    <w:rsid w:val="00C03222"/>
    <w:rsid w:val="00C03269"/>
    <w:rsid w:val="00C034D1"/>
    <w:rsid w:val="00C03CE7"/>
    <w:rsid w:val="00C03E45"/>
    <w:rsid w:val="00C04375"/>
    <w:rsid w:val="00C04F27"/>
    <w:rsid w:val="00C05B40"/>
    <w:rsid w:val="00C05B88"/>
    <w:rsid w:val="00C05F42"/>
    <w:rsid w:val="00C0609A"/>
    <w:rsid w:val="00C06315"/>
    <w:rsid w:val="00C0663A"/>
    <w:rsid w:val="00C073E9"/>
    <w:rsid w:val="00C07ACA"/>
    <w:rsid w:val="00C07C89"/>
    <w:rsid w:val="00C10B27"/>
    <w:rsid w:val="00C10BD8"/>
    <w:rsid w:val="00C10D5C"/>
    <w:rsid w:val="00C11290"/>
    <w:rsid w:val="00C11E39"/>
    <w:rsid w:val="00C1213A"/>
    <w:rsid w:val="00C1229F"/>
    <w:rsid w:val="00C12EC2"/>
    <w:rsid w:val="00C13189"/>
    <w:rsid w:val="00C135A4"/>
    <w:rsid w:val="00C141B6"/>
    <w:rsid w:val="00C1455E"/>
    <w:rsid w:val="00C149B6"/>
    <w:rsid w:val="00C14B30"/>
    <w:rsid w:val="00C14E22"/>
    <w:rsid w:val="00C16AC0"/>
    <w:rsid w:val="00C176D6"/>
    <w:rsid w:val="00C17B4E"/>
    <w:rsid w:val="00C2071D"/>
    <w:rsid w:val="00C2079C"/>
    <w:rsid w:val="00C20B4E"/>
    <w:rsid w:val="00C21C4A"/>
    <w:rsid w:val="00C22456"/>
    <w:rsid w:val="00C22541"/>
    <w:rsid w:val="00C226F7"/>
    <w:rsid w:val="00C23B7D"/>
    <w:rsid w:val="00C23D06"/>
    <w:rsid w:val="00C248A3"/>
    <w:rsid w:val="00C24C97"/>
    <w:rsid w:val="00C25B2A"/>
    <w:rsid w:val="00C2697E"/>
    <w:rsid w:val="00C26EDE"/>
    <w:rsid w:val="00C27642"/>
    <w:rsid w:val="00C27A89"/>
    <w:rsid w:val="00C27C3E"/>
    <w:rsid w:val="00C3020C"/>
    <w:rsid w:val="00C304CF"/>
    <w:rsid w:val="00C308C9"/>
    <w:rsid w:val="00C30FC0"/>
    <w:rsid w:val="00C33D46"/>
    <w:rsid w:val="00C33E73"/>
    <w:rsid w:val="00C3402B"/>
    <w:rsid w:val="00C3477F"/>
    <w:rsid w:val="00C34962"/>
    <w:rsid w:val="00C35330"/>
    <w:rsid w:val="00C36E36"/>
    <w:rsid w:val="00C36E3F"/>
    <w:rsid w:val="00C3738E"/>
    <w:rsid w:val="00C3742B"/>
    <w:rsid w:val="00C37477"/>
    <w:rsid w:val="00C3778F"/>
    <w:rsid w:val="00C404A6"/>
    <w:rsid w:val="00C41B16"/>
    <w:rsid w:val="00C41CE4"/>
    <w:rsid w:val="00C4270B"/>
    <w:rsid w:val="00C43F30"/>
    <w:rsid w:val="00C4542E"/>
    <w:rsid w:val="00C45F6E"/>
    <w:rsid w:val="00C46384"/>
    <w:rsid w:val="00C46C74"/>
    <w:rsid w:val="00C47379"/>
    <w:rsid w:val="00C47DF9"/>
    <w:rsid w:val="00C5062C"/>
    <w:rsid w:val="00C51DB3"/>
    <w:rsid w:val="00C527E3"/>
    <w:rsid w:val="00C52F49"/>
    <w:rsid w:val="00C52FF8"/>
    <w:rsid w:val="00C5302A"/>
    <w:rsid w:val="00C53C8A"/>
    <w:rsid w:val="00C53CDE"/>
    <w:rsid w:val="00C5452F"/>
    <w:rsid w:val="00C55081"/>
    <w:rsid w:val="00C5717F"/>
    <w:rsid w:val="00C577BC"/>
    <w:rsid w:val="00C57B0F"/>
    <w:rsid w:val="00C60390"/>
    <w:rsid w:val="00C604A1"/>
    <w:rsid w:val="00C60569"/>
    <w:rsid w:val="00C60AA3"/>
    <w:rsid w:val="00C60BF9"/>
    <w:rsid w:val="00C61607"/>
    <w:rsid w:val="00C61AAA"/>
    <w:rsid w:val="00C61C63"/>
    <w:rsid w:val="00C6422F"/>
    <w:rsid w:val="00C64A91"/>
    <w:rsid w:val="00C650E9"/>
    <w:rsid w:val="00C6585F"/>
    <w:rsid w:val="00C65DEB"/>
    <w:rsid w:val="00C664F4"/>
    <w:rsid w:val="00C6699A"/>
    <w:rsid w:val="00C66A72"/>
    <w:rsid w:val="00C67037"/>
    <w:rsid w:val="00C67706"/>
    <w:rsid w:val="00C67F9E"/>
    <w:rsid w:val="00C71090"/>
    <w:rsid w:val="00C716ED"/>
    <w:rsid w:val="00C717E7"/>
    <w:rsid w:val="00C71840"/>
    <w:rsid w:val="00C719CA"/>
    <w:rsid w:val="00C72298"/>
    <w:rsid w:val="00C7294B"/>
    <w:rsid w:val="00C7335B"/>
    <w:rsid w:val="00C74411"/>
    <w:rsid w:val="00C74E08"/>
    <w:rsid w:val="00C7517C"/>
    <w:rsid w:val="00C75ABA"/>
    <w:rsid w:val="00C75C7E"/>
    <w:rsid w:val="00C75DD8"/>
    <w:rsid w:val="00C762ED"/>
    <w:rsid w:val="00C76506"/>
    <w:rsid w:val="00C771A5"/>
    <w:rsid w:val="00C775A5"/>
    <w:rsid w:val="00C7784E"/>
    <w:rsid w:val="00C77860"/>
    <w:rsid w:val="00C77F30"/>
    <w:rsid w:val="00C80149"/>
    <w:rsid w:val="00C804EC"/>
    <w:rsid w:val="00C809FB"/>
    <w:rsid w:val="00C81DBF"/>
    <w:rsid w:val="00C8494D"/>
    <w:rsid w:val="00C84C1C"/>
    <w:rsid w:val="00C863FA"/>
    <w:rsid w:val="00C8640C"/>
    <w:rsid w:val="00C871BD"/>
    <w:rsid w:val="00C87B04"/>
    <w:rsid w:val="00C87D3A"/>
    <w:rsid w:val="00C90DFF"/>
    <w:rsid w:val="00C911EC"/>
    <w:rsid w:val="00C913BB"/>
    <w:rsid w:val="00C91F2B"/>
    <w:rsid w:val="00C91F5A"/>
    <w:rsid w:val="00C91FAF"/>
    <w:rsid w:val="00C931D3"/>
    <w:rsid w:val="00C942D3"/>
    <w:rsid w:val="00C962F7"/>
    <w:rsid w:val="00C96513"/>
    <w:rsid w:val="00C96557"/>
    <w:rsid w:val="00C968AB"/>
    <w:rsid w:val="00C96992"/>
    <w:rsid w:val="00C97069"/>
    <w:rsid w:val="00C97839"/>
    <w:rsid w:val="00CA094F"/>
    <w:rsid w:val="00CA0C96"/>
    <w:rsid w:val="00CA0EE2"/>
    <w:rsid w:val="00CA131C"/>
    <w:rsid w:val="00CA1A16"/>
    <w:rsid w:val="00CA2404"/>
    <w:rsid w:val="00CA32CE"/>
    <w:rsid w:val="00CA49DC"/>
    <w:rsid w:val="00CA5260"/>
    <w:rsid w:val="00CA6345"/>
    <w:rsid w:val="00CA6556"/>
    <w:rsid w:val="00CA6D51"/>
    <w:rsid w:val="00CA78F5"/>
    <w:rsid w:val="00CB049F"/>
    <w:rsid w:val="00CB1134"/>
    <w:rsid w:val="00CB198C"/>
    <w:rsid w:val="00CB2A08"/>
    <w:rsid w:val="00CB344A"/>
    <w:rsid w:val="00CB452D"/>
    <w:rsid w:val="00CB4748"/>
    <w:rsid w:val="00CB4A25"/>
    <w:rsid w:val="00CB560D"/>
    <w:rsid w:val="00CB5F88"/>
    <w:rsid w:val="00CB614D"/>
    <w:rsid w:val="00CB6375"/>
    <w:rsid w:val="00CB7661"/>
    <w:rsid w:val="00CB7975"/>
    <w:rsid w:val="00CB79BD"/>
    <w:rsid w:val="00CC0472"/>
    <w:rsid w:val="00CC0984"/>
    <w:rsid w:val="00CC0A42"/>
    <w:rsid w:val="00CC211B"/>
    <w:rsid w:val="00CC317E"/>
    <w:rsid w:val="00CC3721"/>
    <w:rsid w:val="00CC37C3"/>
    <w:rsid w:val="00CC426A"/>
    <w:rsid w:val="00CC444B"/>
    <w:rsid w:val="00CC5178"/>
    <w:rsid w:val="00CC68D4"/>
    <w:rsid w:val="00CC6E2E"/>
    <w:rsid w:val="00CC7688"/>
    <w:rsid w:val="00CC78CF"/>
    <w:rsid w:val="00CD0271"/>
    <w:rsid w:val="00CD097D"/>
    <w:rsid w:val="00CD09C0"/>
    <w:rsid w:val="00CD12FC"/>
    <w:rsid w:val="00CD1AB6"/>
    <w:rsid w:val="00CD1FE5"/>
    <w:rsid w:val="00CD203B"/>
    <w:rsid w:val="00CD25BE"/>
    <w:rsid w:val="00CD316B"/>
    <w:rsid w:val="00CD3D33"/>
    <w:rsid w:val="00CD45F2"/>
    <w:rsid w:val="00CD4BA5"/>
    <w:rsid w:val="00CD4C17"/>
    <w:rsid w:val="00CD57BD"/>
    <w:rsid w:val="00CD6552"/>
    <w:rsid w:val="00CD729A"/>
    <w:rsid w:val="00CE0469"/>
    <w:rsid w:val="00CE07FC"/>
    <w:rsid w:val="00CE0A34"/>
    <w:rsid w:val="00CE0E6D"/>
    <w:rsid w:val="00CE1E63"/>
    <w:rsid w:val="00CE21C6"/>
    <w:rsid w:val="00CE2889"/>
    <w:rsid w:val="00CE2899"/>
    <w:rsid w:val="00CE2D80"/>
    <w:rsid w:val="00CE2F9C"/>
    <w:rsid w:val="00CE378D"/>
    <w:rsid w:val="00CE3EFF"/>
    <w:rsid w:val="00CE42FD"/>
    <w:rsid w:val="00CE437F"/>
    <w:rsid w:val="00CE46D3"/>
    <w:rsid w:val="00CE4D42"/>
    <w:rsid w:val="00CE4D99"/>
    <w:rsid w:val="00CE529D"/>
    <w:rsid w:val="00CE5FEE"/>
    <w:rsid w:val="00CE6335"/>
    <w:rsid w:val="00CE64EF"/>
    <w:rsid w:val="00CE69DD"/>
    <w:rsid w:val="00CE7041"/>
    <w:rsid w:val="00CE707A"/>
    <w:rsid w:val="00CE7139"/>
    <w:rsid w:val="00CE75C7"/>
    <w:rsid w:val="00CE7BAB"/>
    <w:rsid w:val="00CF03BB"/>
    <w:rsid w:val="00CF0533"/>
    <w:rsid w:val="00CF0F3D"/>
    <w:rsid w:val="00CF2EF0"/>
    <w:rsid w:val="00CF3197"/>
    <w:rsid w:val="00CF35C1"/>
    <w:rsid w:val="00CF375A"/>
    <w:rsid w:val="00CF3E26"/>
    <w:rsid w:val="00CF43F6"/>
    <w:rsid w:val="00CF4610"/>
    <w:rsid w:val="00CF498E"/>
    <w:rsid w:val="00CF4A3F"/>
    <w:rsid w:val="00CF59F1"/>
    <w:rsid w:val="00CF5C2A"/>
    <w:rsid w:val="00CF60A1"/>
    <w:rsid w:val="00CF6737"/>
    <w:rsid w:val="00CF7D4C"/>
    <w:rsid w:val="00D00DF6"/>
    <w:rsid w:val="00D0117B"/>
    <w:rsid w:val="00D0134A"/>
    <w:rsid w:val="00D01ABF"/>
    <w:rsid w:val="00D025D5"/>
    <w:rsid w:val="00D02D9D"/>
    <w:rsid w:val="00D02DEB"/>
    <w:rsid w:val="00D02F25"/>
    <w:rsid w:val="00D034CF"/>
    <w:rsid w:val="00D04244"/>
    <w:rsid w:val="00D04A91"/>
    <w:rsid w:val="00D04F5C"/>
    <w:rsid w:val="00D0690B"/>
    <w:rsid w:val="00D06DD3"/>
    <w:rsid w:val="00D102BA"/>
    <w:rsid w:val="00D1031A"/>
    <w:rsid w:val="00D10787"/>
    <w:rsid w:val="00D12F97"/>
    <w:rsid w:val="00D14EC6"/>
    <w:rsid w:val="00D14F0B"/>
    <w:rsid w:val="00D151E5"/>
    <w:rsid w:val="00D15F1B"/>
    <w:rsid w:val="00D16319"/>
    <w:rsid w:val="00D16468"/>
    <w:rsid w:val="00D1682D"/>
    <w:rsid w:val="00D16AEB"/>
    <w:rsid w:val="00D177B9"/>
    <w:rsid w:val="00D17C08"/>
    <w:rsid w:val="00D202FB"/>
    <w:rsid w:val="00D20A7C"/>
    <w:rsid w:val="00D21737"/>
    <w:rsid w:val="00D21F84"/>
    <w:rsid w:val="00D22ECC"/>
    <w:rsid w:val="00D2319D"/>
    <w:rsid w:val="00D238FD"/>
    <w:rsid w:val="00D2394A"/>
    <w:rsid w:val="00D248C6"/>
    <w:rsid w:val="00D24B70"/>
    <w:rsid w:val="00D24EBC"/>
    <w:rsid w:val="00D25EB9"/>
    <w:rsid w:val="00D264B8"/>
    <w:rsid w:val="00D267A4"/>
    <w:rsid w:val="00D27D1F"/>
    <w:rsid w:val="00D30579"/>
    <w:rsid w:val="00D30F8A"/>
    <w:rsid w:val="00D31108"/>
    <w:rsid w:val="00D315DF"/>
    <w:rsid w:val="00D316BB"/>
    <w:rsid w:val="00D317D7"/>
    <w:rsid w:val="00D32591"/>
    <w:rsid w:val="00D32C0B"/>
    <w:rsid w:val="00D33ECA"/>
    <w:rsid w:val="00D34456"/>
    <w:rsid w:val="00D34554"/>
    <w:rsid w:val="00D348EE"/>
    <w:rsid w:val="00D34BEE"/>
    <w:rsid w:val="00D34FAF"/>
    <w:rsid w:val="00D377E8"/>
    <w:rsid w:val="00D37F01"/>
    <w:rsid w:val="00D402F1"/>
    <w:rsid w:val="00D408A0"/>
    <w:rsid w:val="00D41E33"/>
    <w:rsid w:val="00D41FD2"/>
    <w:rsid w:val="00D4211C"/>
    <w:rsid w:val="00D424C3"/>
    <w:rsid w:val="00D428AC"/>
    <w:rsid w:val="00D43E67"/>
    <w:rsid w:val="00D444DD"/>
    <w:rsid w:val="00D45570"/>
    <w:rsid w:val="00D45685"/>
    <w:rsid w:val="00D45D58"/>
    <w:rsid w:val="00D45FC1"/>
    <w:rsid w:val="00D46288"/>
    <w:rsid w:val="00D467DB"/>
    <w:rsid w:val="00D46D95"/>
    <w:rsid w:val="00D46FEA"/>
    <w:rsid w:val="00D478CD"/>
    <w:rsid w:val="00D500CF"/>
    <w:rsid w:val="00D5089A"/>
    <w:rsid w:val="00D52B98"/>
    <w:rsid w:val="00D531D9"/>
    <w:rsid w:val="00D53C46"/>
    <w:rsid w:val="00D54117"/>
    <w:rsid w:val="00D542D7"/>
    <w:rsid w:val="00D5446A"/>
    <w:rsid w:val="00D55047"/>
    <w:rsid w:val="00D5513D"/>
    <w:rsid w:val="00D56021"/>
    <w:rsid w:val="00D567F7"/>
    <w:rsid w:val="00D56F17"/>
    <w:rsid w:val="00D57D1E"/>
    <w:rsid w:val="00D60C4C"/>
    <w:rsid w:val="00D611E6"/>
    <w:rsid w:val="00D618D9"/>
    <w:rsid w:val="00D63440"/>
    <w:rsid w:val="00D63B35"/>
    <w:rsid w:val="00D640F4"/>
    <w:rsid w:val="00D64513"/>
    <w:rsid w:val="00D65956"/>
    <w:rsid w:val="00D6597E"/>
    <w:rsid w:val="00D65B90"/>
    <w:rsid w:val="00D6600A"/>
    <w:rsid w:val="00D668E2"/>
    <w:rsid w:val="00D6716E"/>
    <w:rsid w:val="00D67B41"/>
    <w:rsid w:val="00D67D92"/>
    <w:rsid w:val="00D70350"/>
    <w:rsid w:val="00D71599"/>
    <w:rsid w:val="00D717C5"/>
    <w:rsid w:val="00D7233D"/>
    <w:rsid w:val="00D723F9"/>
    <w:rsid w:val="00D731B9"/>
    <w:rsid w:val="00D732C3"/>
    <w:rsid w:val="00D74355"/>
    <w:rsid w:val="00D744B7"/>
    <w:rsid w:val="00D74E85"/>
    <w:rsid w:val="00D755A0"/>
    <w:rsid w:val="00D758AE"/>
    <w:rsid w:val="00D75A1D"/>
    <w:rsid w:val="00D75D92"/>
    <w:rsid w:val="00D75E4F"/>
    <w:rsid w:val="00D76797"/>
    <w:rsid w:val="00D76A88"/>
    <w:rsid w:val="00D77ACC"/>
    <w:rsid w:val="00D77D61"/>
    <w:rsid w:val="00D80864"/>
    <w:rsid w:val="00D811F5"/>
    <w:rsid w:val="00D813C0"/>
    <w:rsid w:val="00D81A93"/>
    <w:rsid w:val="00D81E9E"/>
    <w:rsid w:val="00D8288A"/>
    <w:rsid w:val="00D83901"/>
    <w:rsid w:val="00D8406A"/>
    <w:rsid w:val="00D84A70"/>
    <w:rsid w:val="00D851CC"/>
    <w:rsid w:val="00D8597D"/>
    <w:rsid w:val="00D85A72"/>
    <w:rsid w:val="00D876EA"/>
    <w:rsid w:val="00D876EB"/>
    <w:rsid w:val="00D8778A"/>
    <w:rsid w:val="00D87EBB"/>
    <w:rsid w:val="00D90932"/>
    <w:rsid w:val="00D9140C"/>
    <w:rsid w:val="00D91B08"/>
    <w:rsid w:val="00D91D89"/>
    <w:rsid w:val="00D92BE6"/>
    <w:rsid w:val="00D933B8"/>
    <w:rsid w:val="00D93DB9"/>
    <w:rsid w:val="00D94CA7"/>
    <w:rsid w:val="00D951EA"/>
    <w:rsid w:val="00D955A6"/>
    <w:rsid w:val="00D95FAF"/>
    <w:rsid w:val="00D961F9"/>
    <w:rsid w:val="00D96721"/>
    <w:rsid w:val="00D96A4C"/>
    <w:rsid w:val="00D96DAA"/>
    <w:rsid w:val="00DA1508"/>
    <w:rsid w:val="00DA242B"/>
    <w:rsid w:val="00DA28BC"/>
    <w:rsid w:val="00DA39AC"/>
    <w:rsid w:val="00DA4201"/>
    <w:rsid w:val="00DA44DE"/>
    <w:rsid w:val="00DA4C6F"/>
    <w:rsid w:val="00DA4FB5"/>
    <w:rsid w:val="00DA51DC"/>
    <w:rsid w:val="00DA64D7"/>
    <w:rsid w:val="00DA712F"/>
    <w:rsid w:val="00DA7521"/>
    <w:rsid w:val="00DA7658"/>
    <w:rsid w:val="00DA7675"/>
    <w:rsid w:val="00DB07F4"/>
    <w:rsid w:val="00DB14E0"/>
    <w:rsid w:val="00DB19E8"/>
    <w:rsid w:val="00DB2F9A"/>
    <w:rsid w:val="00DB33CD"/>
    <w:rsid w:val="00DB3A3A"/>
    <w:rsid w:val="00DB401E"/>
    <w:rsid w:val="00DB46DD"/>
    <w:rsid w:val="00DB47A2"/>
    <w:rsid w:val="00DB4A3E"/>
    <w:rsid w:val="00DB4EC5"/>
    <w:rsid w:val="00DB530D"/>
    <w:rsid w:val="00DB542A"/>
    <w:rsid w:val="00DB5BB7"/>
    <w:rsid w:val="00DB6452"/>
    <w:rsid w:val="00DB7D05"/>
    <w:rsid w:val="00DC0576"/>
    <w:rsid w:val="00DC0764"/>
    <w:rsid w:val="00DC0E42"/>
    <w:rsid w:val="00DC1629"/>
    <w:rsid w:val="00DC1875"/>
    <w:rsid w:val="00DC205D"/>
    <w:rsid w:val="00DC2D71"/>
    <w:rsid w:val="00DC39E7"/>
    <w:rsid w:val="00DC4796"/>
    <w:rsid w:val="00DC5146"/>
    <w:rsid w:val="00DC596D"/>
    <w:rsid w:val="00DC699D"/>
    <w:rsid w:val="00DC6F2F"/>
    <w:rsid w:val="00DC7455"/>
    <w:rsid w:val="00DC7A25"/>
    <w:rsid w:val="00DD10EE"/>
    <w:rsid w:val="00DD1475"/>
    <w:rsid w:val="00DD226C"/>
    <w:rsid w:val="00DD249C"/>
    <w:rsid w:val="00DD24C1"/>
    <w:rsid w:val="00DD2C3E"/>
    <w:rsid w:val="00DD3452"/>
    <w:rsid w:val="00DD3F03"/>
    <w:rsid w:val="00DD5522"/>
    <w:rsid w:val="00DD5805"/>
    <w:rsid w:val="00DD635B"/>
    <w:rsid w:val="00DD6633"/>
    <w:rsid w:val="00DD7E38"/>
    <w:rsid w:val="00DD7FCB"/>
    <w:rsid w:val="00DE04BD"/>
    <w:rsid w:val="00DE0619"/>
    <w:rsid w:val="00DE17DB"/>
    <w:rsid w:val="00DE1D0F"/>
    <w:rsid w:val="00DE2172"/>
    <w:rsid w:val="00DE2ED2"/>
    <w:rsid w:val="00DE2EDC"/>
    <w:rsid w:val="00DE3DAA"/>
    <w:rsid w:val="00DE3EE9"/>
    <w:rsid w:val="00DE4203"/>
    <w:rsid w:val="00DE483B"/>
    <w:rsid w:val="00DE48FB"/>
    <w:rsid w:val="00DE4C98"/>
    <w:rsid w:val="00DE4E6F"/>
    <w:rsid w:val="00DE548C"/>
    <w:rsid w:val="00DE5C1B"/>
    <w:rsid w:val="00DE5F36"/>
    <w:rsid w:val="00DE7718"/>
    <w:rsid w:val="00DE7980"/>
    <w:rsid w:val="00DE7CD4"/>
    <w:rsid w:val="00DF2B21"/>
    <w:rsid w:val="00DF3367"/>
    <w:rsid w:val="00DF33F4"/>
    <w:rsid w:val="00DF34C2"/>
    <w:rsid w:val="00DF398F"/>
    <w:rsid w:val="00DF3CD4"/>
    <w:rsid w:val="00DF4B46"/>
    <w:rsid w:val="00DF540C"/>
    <w:rsid w:val="00DF5816"/>
    <w:rsid w:val="00DF5D34"/>
    <w:rsid w:val="00DF64BF"/>
    <w:rsid w:val="00DF6CD3"/>
    <w:rsid w:val="00DF7415"/>
    <w:rsid w:val="00DF74E9"/>
    <w:rsid w:val="00DF78B6"/>
    <w:rsid w:val="00E0001D"/>
    <w:rsid w:val="00E013E1"/>
    <w:rsid w:val="00E02928"/>
    <w:rsid w:val="00E03632"/>
    <w:rsid w:val="00E03B6A"/>
    <w:rsid w:val="00E0458F"/>
    <w:rsid w:val="00E0520D"/>
    <w:rsid w:val="00E058F5"/>
    <w:rsid w:val="00E05943"/>
    <w:rsid w:val="00E07154"/>
    <w:rsid w:val="00E073A2"/>
    <w:rsid w:val="00E10EFA"/>
    <w:rsid w:val="00E11E95"/>
    <w:rsid w:val="00E12971"/>
    <w:rsid w:val="00E13132"/>
    <w:rsid w:val="00E1380B"/>
    <w:rsid w:val="00E13906"/>
    <w:rsid w:val="00E13A63"/>
    <w:rsid w:val="00E13B46"/>
    <w:rsid w:val="00E141CB"/>
    <w:rsid w:val="00E14D85"/>
    <w:rsid w:val="00E15803"/>
    <w:rsid w:val="00E15CD0"/>
    <w:rsid w:val="00E16C80"/>
    <w:rsid w:val="00E16E23"/>
    <w:rsid w:val="00E17563"/>
    <w:rsid w:val="00E2053D"/>
    <w:rsid w:val="00E20A2C"/>
    <w:rsid w:val="00E21B0F"/>
    <w:rsid w:val="00E21EB3"/>
    <w:rsid w:val="00E2232D"/>
    <w:rsid w:val="00E23181"/>
    <w:rsid w:val="00E237EB"/>
    <w:rsid w:val="00E23E3C"/>
    <w:rsid w:val="00E2606D"/>
    <w:rsid w:val="00E262C4"/>
    <w:rsid w:val="00E262D8"/>
    <w:rsid w:val="00E263C5"/>
    <w:rsid w:val="00E2673B"/>
    <w:rsid w:val="00E26B62"/>
    <w:rsid w:val="00E26C6E"/>
    <w:rsid w:val="00E272DA"/>
    <w:rsid w:val="00E30006"/>
    <w:rsid w:val="00E30CBB"/>
    <w:rsid w:val="00E3208E"/>
    <w:rsid w:val="00E3225D"/>
    <w:rsid w:val="00E32498"/>
    <w:rsid w:val="00E3385D"/>
    <w:rsid w:val="00E33A60"/>
    <w:rsid w:val="00E3451A"/>
    <w:rsid w:val="00E34F40"/>
    <w:rsid w:val="00E35034"/>
    <w:rsid w:val="00E359AF"/>
    <w:rsid w:val="00E36062"/>
    <w:rsid w:val="00E361D3"/>
    <w:rsid w:val="00E36518"/>
    <w:rsid w:val="00E365E7"/>
    <w:rsid w:val="00E36822"/>
    <w:rsid w:val="00E36C56"/>
    <w:rsid w:val="00E37A4B"/>
    <w:rsid w:val="00E40064"/>
    <w:rsid w:val="00E400C6"/>
    <w:rsid w:val="00E4035D"/>
    <w:rsid w:val="00E40389"/>
    <w:rsid w:val="00E410DB"/>
    <w:rsid w:val="00E419FF"/>
    <w:rsid w:val="00E41F17"/>
    <w:rsid w:val="00E42222"/>
    <w:rsid w:val="00E422EA"/>
    <w:rsid w:val="00E428F6"/>
    <w:rsid w:val="00E42F12"/>
    <w:rsid w:val="00E4346F"/>
    <w:rsid w:val="00E439FD"/>
    <w:rsid w:val="00E43F18"/>
    <w:rsid w:val="00E4483B"/>
    <w:rsid w:val="00E44AED"/>
    <w:rsid w:val="00E45405"/>
    <w:rsid w:val="00E454C6"/>
    <w:rsid w:val="00E4562A"/>
    <w:rsid w:val="00E45850"/>
    <w:rsid w:val="00E460D2"/>
    <w:rsid w:val="00E4795C"/>
    <w:rsid w:val="00E47B5A"/>
    <w:rsid w:val="00E50BF0"/>
    <w:rsid w:val="00E511CA"/>
    <w:rsid w:val="00E51231"/>
    <w:rsid w:val="00E5124C"/>
    <w:rsid w:val="00E51A01"/>
    <w:rsid w:val="00E541BF"/>
    <w:rsid w:val="00E54518"/>
    <w:rsid w:val="00E548F4"/>
    <w:rsid w:val="00E54BB8"/>
    <w:rsid w:val="00E55485"/>
    <w:rsid w:val="00E55B51"/>
    <w:rsid w:val="00E55BB3"/>
    <w:rsid w:val="00E55CEE"/>
    <w:rsid w:val="00E564F8"/>
    <w:rsid w:val="00E56839"/>
    <w:rsid w:val="00E569C0"/>
    <w:rsid w:val="00E57357"/>
    <w:rsid w:val="00E57C8B"/>
    <w:rsid w:val="00E57D03"/>
    <w:rsid w:val="00E607D0"/>
    <w:rsid w:val="00E60AE4"/>
    <w:rsid w:val="00E60AE5"/>
    <w:rsid w:val="00E616AE"/>
    <w:rsid w:val="00E61987"/>
    <w:rsid w:val="00E61CAB"/>
    <w:rsid w:val="00E61E69"/>
    <w:rsid w:val="00E62E31"/>
    <w:rsid w:val="00E633A2"/>
    <w:rsid w:val="00E63477"/>
    <w:rsid w:val="00E6379F"/>
    <w:rsid w:val="00E63F28"/>
    <w:rsid w:val="00E64F89"/>
    <w:rsid w:val="00E650B2"/>
    <w:rsid w:val="00E65714"/>
    <w:rsid w:val="00E65BFC"/>
    <w:rsid w:val="00E65C79"/>
    <w:rsid w:val="00E65CDC"/>
    <w:rsid w:val="00E6610B"/>
    <w:rsid w:val="00E6636A"/>
    <w:rsid w:val="00E6758C"/>
    <w:rsid w:val="00E67FA0"/>
    <w:rsid w:val="00E709AD"/>
    <w:rsid w:val="00E70A02"/>
    <w:rsid w:val="00E70C09"/>
    <w:rsid w:val="00E712A4"/>
    <w:rsid w:val="00E72293"/>
    <w:rsid w:val="00E72405"/>
    <w:rsid w:val="00E72446"/>
    <w:rsid w:val="00E7251C"/>
    <w:rsid w:val="00E7257E"/>
    <w:rsid w:val="00E72758"/>
    <w:rsid w:val="00E744B3"/>
    <w:rsid w:val="00E75C06"/>
    <w:rsid w:val="00E76B40"/>
    <w:rsid w:val="00E8007B"/>
    <w:rsid w:val="00E80F56"/>
    <w:rsid w:val="00E810F4"/>
    <w:rsid w:val="00E828BA"/>
    <w:rsid w:val="00E8294B"/>
    <w:rsid w:val="00E82CFC"/>
    <w:rsid w:val="00E835C5"/>
    <w:rsid w:val="00E839FF"/>
    <w:rsid w:val="00E83A2A"/>
    <w:rsid w:val="00E83FC0"/>
    <w:rsid w:val="00E85A70"/>
    <w:rsid w:val="00E8693B"/>
    <w:rsid w:val="00E87259"/>
    <w:rsid w:val="00E87F0F"/>
    <w:rsid w:val="00E906C2"/>
    <w:rsid w:val="00E90777"/>
    <w:rsid w:val="00E9077F"/>
    <w:rsid w:val="00E90861"/>
    <w:rsid w:val="00E923CB"/>
    <w:rsid w:val="00E92860"/>
    <w:rsid w:val="00E930A4"/>
    <w:rsid w:val="00E935AE"/>
    <w:rsid w:val="00E93604"/>
    <w:rsid w:val="00E950FC"/>
    <w:rsid w:val="00E9550A"/>
    <w:rsid w:val="00E9792F"/>
    <w:rsid w:val="00E97A73"/>
    <w:rsid w:val="00EA0A09"/>
    <w:rsid w:val="00EA122D"/>
    <w:rsid w:val="00EA1294"/>
    <w:rsid w:val="00EA1441"/>
    <w:rsid w:val="00EA170E"/>
    <w:rsid w:val="00EA1AA2"/>
    <w:rsid w:val="00EA1EA1"/>
    <w:rsid w:val="00EA21C0"/>
    <w:rsid w:val="00EA29B3"/>
    <w:rsid w:val="00EA39FB"/>
    <w:rsid w:val="00EA3B68"/>
    <w:rsid w:val="00EA44B1"/>
    <w:rsid w:val="00EA44C7"/>
    <w:rsid w:val="00EA48EA"/>
    <w:rsid w:val="00EA5CD1"/>
    <w:rsid w:val="00EA5F46"/>
    <w:rsid w:val="00EA63D4"/>
    <w:rsid w:val="00EA7D3D"/>
    <w:rsid w:val="00EB048E"/>
    <w:rsid w:val="00EB0ED2"/>
    <w:rsid w:val="00EB12A5"/>
    <w:rsid w:val="00EB1468"/>
    <w:rsid w:val="00EB1CF0"/>
    <w:rsid w:val="00EB2DAC"/>
    <w:rsid w:val="00EB3401"/>
    <w:rsid w:val="00EB4605"/>
    <w:rsid w:val="00EB46B7"/>
    <w:rsid w:val="00EB4790"/>
    <w:rsid w:val="00EB4EA9"/>
    <w:rsid w:val="00EB513F"/>
    <w:rsid w:val="00EB54ED"/>
    <w:rsid w:val="00EB5C46"/>
    <w:rsid w:val="00EB6CBE"/>
    <w:rsid w:val="00EB7162"/>
    <w:rsid w:val="00EB7730"/>
    <w:rsid w:val="00EB7ADA"/>
    <w:rsid w:val="00EB7B24"/>
    <w:rsid w:val="00EC00BB"/>
    <w:rsid w:val="00EC0214"/>
    <w:rsid w:val="00EC0505"/>
    <w:rsid w:val="00EC056D"/>
    <w:rsid w:val="00EC0608"/>
    <w:rsid w:val="00EC0F93"/>
    <w:rsid w:val="00EC1EC5"/>
    <w:rsid w:val="00EC2339"/>
    <w:rsid w:val="00EC2680"/>
    <w:rsid w:val="00EC2B66"/>
    <w:rsid w:val="00EC2BDF"/>
    <w:rsid w:val="00EC316A"/>
    <w:rsid w:val="00EC3C91"/>
    <w:rsid w:val="00EC487F"/>
    <w:rsid w:val="00EC4C58"/>
    <w:rsid w:val="00EC4E0F"/>
    <w:rsid w:val="00EC5715"/>
    <w:rsid w:val="00EC597F"/>
    <w:rsid w:val="00EC6385"/>
    <w:rsid w:val="00EC6E94"/>
    <w:rsid w:val="00EC7541"/>
    <w:rsid w:val="00EC7968"/>
    <w:rsid w:val="00EC7976"/>
    <w:rsid w:val="00EC7F9D"/>
    <w:rsid w:val="00ED009C"/>
    <w:rsid w:val="00ED0647"/>
    <w:rsid w:val="00ED0656"/>
    <w:rsid w:val="00ED09AF"/>
    <w:rsid w:val="00ED0ED3"/>
    <w:rsid w:val="00ED19EA"/>
    <w:rsid w:val="00ED3E0B"/>
    <w:rsid w:val="00ED3FFA"/>
    <w:rsid w:val="00ED41F7"/>
    <w:rsid w:val="00ED6D6F"/>
    <w:rsid w:val="00ED7027"/>
    <w:rsid w:val="00ED7844"/>
    <w:rsid w:val="00ED786E"/>
    <w:rsid w:val="00ED7A44"/>
    <w:rsid w:val="00EE01D9"/>
    <w:rsid w:val="00EE0722"/>
    <w:rsid w:val="00EE07AA"/>
    <w:rsid w:val="00EE08E2"/>
    <w:rsid w:val="00EE0DC9"/>
    <w:rsid w:val="00EE2280"/>
    <w:rsid w:val="00EE23CE"/>
    <w:rsid w:val="00EE2BD1"/>
    <w:rsid w:val="00EE3125"/>
    <w:rsid w:val="00EE3C7B"/>
    <w:rsid w:val="00EE4B43"/>
    <w:rsid w:val="00EE4DC0"/>
    <w:rsid w:val="00EE5590"/>
    <w:rsid w:val="00EE5D48"/>
    <w:rsid w:val="00EE64AA"/>
    <w:rsid w:val="00EE6910"/>
    <w:rsid w:val="00EE6C69"/>
    <w:rsid w:val="00EE6D09"/>
    <w:rsid w:val="00EE73F3"/>
    <w:rsid w:val="00EF03AD"/>
    <w:rsid w:val="00EF0624"/>
    <w:rsid w:val="00EF0E09"/>
    <w:rsid w:val="00EF12BF"/>
    <w:rsid w:val="00EF1679"/>
    <w:rsid w:val="00EF1D11"/>
    <w:rsid w:val="00EF4AC9"/>
    <w:rsid w:val="00EF59E9"/>
    <w:rsid w:val="00EF5F6D"/>
    <w:rsid w:val="00EF604D"/>
    <w:rsid w:val="00EF61B6"/>
    <w:rsid w:val="00EF631E"/>
    <w:rsid w:val="00EF7DAC"/>
    <w:rsid w:val="00EF7FA3"/>
    <w:rsid w:val="00F0147A"/>
    <w:rsid w:val="00F017F0"/>
    <w:rsid w:val="00F01B9E"/>
    <w:rsid w:val="00F01CF4"/>
    <w:rsid w:val="00F01F9C"/>
    <w:rsid w:val="00F02751"/>
    <w:rsid w:val="00F03028"/>
    <w:rsid w:val="00F03544"/>
    <w:rsid w:val="00F03A56"/>
    <w:rsid w:val="00F03D75"/>
    <w:rsid w:val="00F04A61"/>
    <w:rsid w:val="00F04D66"/>
    <w:rsid w:val="00F04F28"/>
    <w:rsid w:val="00F0540A"/>
    <w:rsid w:val="00F0599B"/>
    <w:rsid w:val="00F05DA8"/>
    <w:rsid w:val="00F06BEE"/>
    <w:rsid w:val="00F07C4A"/>
    <w:rsid w:val="00F10A95"/>
    <w:rsid w:val="00F111AF"/>
    <w:rsid w:val="00F112EB"/>
    <w:rsid w:val="00F124CB"/>
    <w:rsid w:val="00F128DA"/>
    <w:rsid w:val="00F12978"/>
    <w:rsid w:val="00F13171"/>
    <w:rsid w:val="00F1319E"/>
    <w:rsid w:val="00F1330F"/>
    <w:rsid w:val="00F1498B"/>
    <w:rsid w:val="00F149BC"/>
    <w:rsid w:val="00F14C3C"/>
    <w:rsid w:val="00F14E09"/>
    <w:rsid w:val="00F1696F"/>
    <w:rsid w:val="00F16E14"/>
    <w:rsid w:val="00F2065F"/>
    <w:rsid w:val="00F20CBE"/>
    <w:rsid w:val="00F211DF"/>
    <w:rsid w:val="00F21E9C"/>
    <w:rsid w:val="00F224F2"/>
    <w:rsid w:val="00F23820"/>
    <w:rsid w:val="00F238C0"/>
    <w:rsid w:val="00F23A7C"/>
    <w:rsid w:val="00F24059"/>
    <w:rsid w:val="00F24890"/>
    <w:rsid w:val="00F2495B"/>
    <w:rsid w:val="00F24FA4"/>
    <w:rsid w:val="00F255DD"/>
    <w:rsid w:val="00F25B2C"/>
    <w:rsid w:val="00F25B3E"/>
    <w:rsid w:val="00F25DF6"/>
    <w:rsid w:val="00F25E0A"/>
    <w:rsid w:val="00F264F8"/>
    <w:rsid w:val="00F2677F"/>
    <w:rsid w:val="00F2688D"/>
    <w:rsid w:val="00F2716E"/>
    <w:rsid w:val="00F301A3"/>
    <w:rsid w:val="00F3074F"/>
    <w:rsid w:val="00F3083B"/>
    <w:rsid w:val="00F31178"/>
    <w:rsid w:val="00F31202"/>
    <w:rsid w:val="00F317F5"/>
    <w:rsid w:val="00F34B78"/>
    <w:rsid w:val="00F3528F"/>
    <w:rsid w:val="00F35BD9"/>
    <w:rsid w:val="00F368BA"/>
    <w:rsid w:val="00F3696B"/>
    <w:rsid w:val="00F37052"/>
    <w:rsid w:val="00F376B8"/>
    <w:rsid w:val="00F40511"/>
    <w:rsid w:val="00F41D70"/>
    <w:rsid w:val="00F42392"/>
    <w:rsid w:val="00F42D64"/>
    <w:rsid w:val="00F42DB3"/>
    <w:rsid w:val="00F438EF"/>
    <w:rsid w:val="00F43EAB"/>
    <w:rsid w:val="00F4405F"/>
    <w:rsid w:val="00F440B1"/>
    <w:rsid w:val="00F44C79"/>
    <w:rsid w:val="00F4575E"/>
    <w:rsid w:val="00F45A0C"/>
    <w:rsid w:val="00F45A6C"/>
    <w:rsid w:val="00F4722D"/>
    <w:rsid w:val="00F47C7F"/>
    <w:rsid w:val="00F47ED2"/>
    <w:rsid w:val="00F515B8"/>
    <w:rsid w:val="00F518A4"/>
    <w:rsid w:val="00F51CA3"/>
    <w:rsid w:val="00F51F03"/>
    <w:rsid w:val="00F535CD"/>
    <w:rsid w:val="00F54A01"/>
    <w:rsid w:val="00F57E9C"/>
    <w:rsid w:val="00F603EF"/>
    <w:rsid w:val="00F604A2"/>
    <w:rsid w:val="00F607EE"/>
    <w:rsid w:val="00F61044"/>
    <w:rsid w:val="00F61218"/>
    <w:rsid w:val="00F62A49"/>
    <w:rsid w:val="00F63100"/>
    <w:rsid w:val="00F64D49"/>
    <w:rsid w:val="00F64DBF"/>
    <w:rsid w:val="00F64EF8"/>
    <w:rsid w:val="00F652F6"/>
    <w:rsid w:val="00F6560A"/>
    <w:rsid w:val="00F65829"/>
    <w:rsid w:val="00F65CFF"/>
    <w:rsid w:val="00F66183"/>
    <w:rsid w:val="00F66B8C"/>
    <w:rsid w:val="00F7032C"/>
    <w:rsid w:val="00F7036B"/>
    <w:rsid w:val="00F703A1"/>
    <w:rsid w:val="00F7071F"/>
    <w:rsid w:val="00F7073F"/>
    <w:rsid w:val="00F7098F"/>
    <w:rsid w:val="00F70A7A"/>
    <w:rsid w:val="00F713B2"/>
    <w:rsid w:val="00F71ABB"/>
    <w:rsid w:val="00F72140"/>
    <w:rsid w:val="00F72D71"/>
    <w:rsid w:val="00F739D8"/>
    <w:rsid w:val="00F73F02"/>
    <w:rsid w:val="00F74011"/>
    <w:rsid w:val="00F74901"/>
    <w:rsid w:val="00F762BD"/>
    <w:rsid w:val="00F769CB"/>
    <w:rsid w:val="00F77333"/>
    <w:rsid w:val="00F77449"/>
    <w:rsid w:val="00F7775F"/>
    <w:rsid w:val="00F77899"/>
    <w:rsid w:val="00F807F7"/>
    <w:rsid w:val="00F80A11"/>
    <w:rsid w:val="00F816A1"/>
    <w:rsid w:val="00F820DE"/>
    <w:rsid w:val="00F8223B"/>
    <w:rsid w:val="00F822DA"/>
    <w:rsid w:val="00F822EF"/>
    <w:rsid w:val="00F8233F"/>
    <w:rsid w:val="00F82FA1"/>
    <w:rsid w:val="00F838F3"/>
    <w:rsid w:val="00F84189"/>
    <w:rsid w:val="00F8432B"/>
    <w:rsid w:val="00F84717"/>
    <w:rsid w:val="00F85464"/>
    <w:rsid w:val="00F855B2"/>
    <w:rsid w:val="00F85C08"/>
    <w:rsid w:val="00F85F43"/>
    <w:rsid w:val="00F860E0"/>
    <w:rsid w:val="00F86391"/>
    <w:rsid w:val="00F871AE"/>
    <w:rsid w:val="00F87E71"/>
    <w:rsid w:val="00F902C5"/>
    <w:rsid w:val="00F909F6"/>
    <w:rsid w:val="00F90A49"/>
    <w:rsid w:val="00F90EF9"/>
    <w:rsid w:val="00F914BF"/>
    <w:rsid w:val="00F9167E"/>
    <w:rsid w:val="00F92C36"/>
    <w:rsid w:val="00F92F24"/>
    <w:rsid w:val="00F93590"/>
    <w:rsid w:val="00F93B2F"/>
    <w:rsid w:val="00F94188"/>
    <w:rsid w:val="00F947E7"/>
    <w:rsid w:val="00F94BEA"/>
    <w:rsid w:val="00F94BEB"/>
    <w:rsid w:val="00F95397"/>
    <w:rsid w:val="00F958F1"/>
    <w:rsid w:val="00F959BB"/>
    <w:rsid w:val="00F9673B"/>
    <w:rsid w:val="00F969F6"/>
    <w:rsid w:val="00F96B39"/>
    <w:rsid w:val="00FA034C"/>
    <w:rsid w:val="00FA053A"/>
    <w:rsid w:val="00FA0EF0"/>
    <w:rsid w:val="00FA111D"/>
    <w:rsid w:val="00FA1834"/>
    <w:rsid w:val="00FA1C0E"/>
    <w:rsid w:val="00FA299E"/>
    <w:rsid w:val="00FA2C50"/>
    <w:rsid w:val="00FA37C3"/>
    <w:rsid w:val="00FA4505"/>
    <w:rsid w:val="00FA4589"/>
    <w:rsid w:val="00FA48D4"/>
    <w:rsid w:val="00FA5241"/>
    <w:rsid w:val="00FA543B"/>
    <w:rsid w:val="00FA600A"/>
    <w:rsid w:val="00FA6A07"/>
    <w:rsid w:val="00FA7DC4"/>
    <w:rsid w:val="00FA7FFE"/>
    <w:rsid w:val="00FB00EE"/>
    <w:rsid w:val="00FB0AFA"/>
    <w:rsid w:val="00FB2073"/>
    <w:rsid w:val="00FB219D"/>
    <w:rsid w:val="00FB29B6"/>
    <w:rsid w:val="00FB3A18"/>
    <w:rsid w:val="00FB3FA7"/>
    <w:rsid w:val="00FB424E"/>
    <w:rsid w:val="00FB43B8"/>
    <w:rsid w:val="00FB4F30"/>
    <w:rsid w:val="00FB59D9"/>
    <w:rsid w:val="00FB709D"/>
    <w:rsid w:val="00FB7535"/>
    <w:rsid w:val="00FB76A8"/>
    <w:rsid w:val="00FB7DAA"/>
    <w:rsid w:val="00FC075C"/>
    <w:rsid w:val="00FC0EC2"/>
    <w:rsid w:val="00FC147D"/>
    <w:rsid w:val="00FC2444"/>
    <w:rsid w:val="00FC363B"/>
    <w:rsid w:val="00FC45E0"/>
    <w:rsid w:val="00FC4A82"/>
    <w:rsid w:val="00FC4E8E"/>
    <w:rsid w:val="00FC504B"/>
    <w:rsid w:val="00FC544F"/>
    <w:rsid w:val="00FC57BB"/>
    <w:rsid w:val="00FC6228"/>
    <w:rsid w:val="00FC66A2"/>
    <w:rsid w:val="00FC73BE"/>
    <w:rsid w:val="00FC744C"/>
    <w:rsid w:val="00FC7A26"/>
    <w:rsid w:val="00FD0133"/>
    <w:rsid w:val="00FD06D8"/>
    <w:rsid w:val="00FD0EE0"/>
    <w:rsid w:val="00FD1286"/>
    <w:rsid w:val="00FD138B"/>
    <w:rsid w:val="00FD14D7"/>
    <w:rsid w:val="00FD14E6"/>
    <w:rsid w:val="00FD1A27"/>
    <w:rsid w:val="00FD2EF2"/>
    <w:rsid w:val="00FD3425"/>
    <w:rsid w:val="00FD3865"/>
    <w:rsid w:val="00FD3ADB"/>
    <w:rsid w:val="00FD3CF8"/>
    <w:rsid w:val="00FD3DF1"/>
    <w:rsid w:val="00FD536E"/>
    <w:rsid w:val="00FD574C"/>
    <w:rsid w:val="00FD60E0"/>
    <w:rsid w:val="00FD660E"/>
    <w:rsid w:val="00FD68A6"/>
    <w:rsid w:val="00FD6B32"/>
    <w:rsid w:val="00FD7507"/>
    <w:rsid w:val="00FD7D65"/>
    <w:rsid w:val="00FD7F35"/>
    <w:rsid w:val="00FE036E"/>
    <w:rsid w:val="00FE07C2"/>
    <w:rsid w:val="00FE0D39"/>
    <w:rsid w:val="00FE0E64"/>
    <w:rsid w:val="00FE178E"/>
    <w:rsid w:val="00FE356E"/>
    <w:rsid w:val="00FE3643"/>
    <w:rsid w:val="00FE4632"/>
    <w:rsid w:val="00FE4A71"/>
    <w:rsid w:val="00FE5252"/>
    <w:rsid w:val="00FE6B94"/>
    <w:rsid w:val="00FE781D"/>
    <w:rsid w:val="00FF01A8"/>
    <w:rsid w:val="00FF12B5"/>
    <w:rsid w:val="00FF299E"/>
    <w:rsid w:val="00FF2C91"/>
    <w:rsid w:val="00FF2DCD"/>
    <w:rsid w:val="00FF2FB5"/>
    <w:rsid w:val="00FF3398"/>
    <w:rsid w:val="00FF38E8"/>
    <w:rsid w:val="00FF3BB7"/>
    <w:rsid w:val="00FF6528"/>
    <w:rsid w:val="00FF6E81"/>
    <w:rsid w:val="00FF6F3A"/>
    <w:rsid w:val="00FF73ED"/>
    <w:rsid w:val="00FF7678"/>
    <w:rsid w:val="00FF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F6E889"/>
  <w15:chartTrackingRefBased/>
  <w15:docId w15:val="{E7807AF6-8B2F-0A47-B0C5-3E6E60956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8384B"/>
    <w:pPr>
      <w:spacing w:line="360" w:lineRule="auto"/>
      <w:ind w:firstLine="851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2234DC"/>
    <w:pPr>
      <w:keepNext/>
      <w:pageBreakBefore/>
      <w:numPr>
        <w:numId w:val="2"/>
      </w:numPr>
      <w:ind w:left="0" w:firstLine="851"/>
      <w:outlineLvl w:val="0"/>
    </w:pPr>
    <w:rPr>
      <w:rFonts w:ascii="Times" w:eastAsiaTheme="majorEastAsia" w:hAnsi="Times" w:cs="Times New Roman (Заголовки (сло"/>
      <w:b/>
      <w:caps/>
      <w:color w:val="000000" w:themeColor="text1"/>
      <w:sz w:val="32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B469BF"/>
    <w:pPr>
      <w:keepNext/>
      <w:keepLines/>
      <w:numPr>
        <w:ilvl w:val="1"/>
        <w:numId w:val="2"/>
      </w:numPr>
      <w:spacing w:before="4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DB542A"/>
    <w:pPr>
      <w:keepNext/>
      <w:keepLines/>
      <w:numPr>
        <w:ilvl w:val="2"/>
        <w:numId w:val="2"/>
      </w:numPr>
      <w:spacing w:before="420"/>
      <w:outlineLvl w:val="2"/>
    </w:pPr>
    <w:rPr>
      <w:rFonts w:eastAsiaTheme="majorEastAsia" w:cstheme="majorBidi"/>
      <w:color w:val="000000" w:themeColor="text1"/>
    </w:rPr>
  </w:style>
  <w:style w:type="paragraph" w:styleId="4">
    <w:name w:val="heading 4"/>
    <w:basedOn w:val="a2"/>
    <w:next w:val="a2"/>
    <w:link w:val="40"/>
    <w:uiPriority w:val="9"/>
    <w:unhideWhenUsed/>
    <w:qFormat/>
    <w:rsid w:val="00B469BF"/>
    <w:pPr>
      <w:keepNext/>
      <w:keepLines/>
      <w:numPr>
        <w:ilvl w:val="3"/>
        <w:numId w:val="2"/>
      </w:numPr>
      <w:spacing w:before="420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2"/>
    <w:next w:val="a2"/>
    <w:link w:val="50"/>
    <w:uiPriority w:val="9"/>
    <w:unhideWhenUsed/>
    <w:qFormat/>
    <w:rsid w:val="00B469BF"/>
    <w:pPr>
      <w:keepNext/>
      <w:keepLines/>
      <w:numPr>
        <w:ilvl w:val="4"/>
        <w:numId w:val="2"/>
      </w:numPr>
      <w:spacing w:before="420"/>
      <w:outlineLvl w:val="4"/>
    </w:pPr>
    <w:rPr>
      <w:rFonts w:eastAsiaTheme="majorEastAsia" w:cstheme="majorBidi"/>
      <w:i/>
      <w:color w:val="000000" w:themeColor="text1"/>
    </w:rPr>
  </w:style>
  <w:style w:type="paragraph" w:styleId="6">
    <w:name w:val="heading 6"/>
    <w:basedOn w:val="a2"/>
    <w:next w:val="a2"/>
    <w:link w:val="60"/>
    <w:uiPriority w:val="9"/>
    <w:unhideWhenUsed/>
    <w:qFormat/>
    <w:rsid w:val="00B469BF"/>
    <w:pPr>
      <w:keepNext/>
      <w:keepLines/>
      <w:numPr>
        <w:ilvl w:val="5"/>
        <w:numId w:val="2"/>
      </w:numPr>
      <w:outlineLvl w:val="5"/>
    </w:pPr>
    <w:rPr>
      <w:rFonts w:eastAsiaTheme="majorEastAsia" w:cstheme="majorBidi"/>
      <w:i/>
      <w:color w:val="000000" w:themeColor="text1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B469B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B469B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B469B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qFormat/>
    <w:rsid w:val="002E6E8D"/>
    <w:pPr>
      <w:contextualSpacing/>
    </w:pPr>
  </w:style>
  <w:style w:type="paragraph" w:styleId="a7">
    <w:name w:val="No Spacing"/>
    <w:link w:val="a8"/>
    <w:uiPriority w:val="1"/>
    <w:qFormat/>
    <w:rsid w:val="007F4419"/>
    <w:pPr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3"/>
    <w:link w:val="1"/>
    <w:uiPriority w:val="9"/>
    <w:rsid w:val="002234DC"/>
    <w:rPr>
      <w:rFonts w:ascii="Times" w:eastAsiaTheme="majorEastAsia" w:hAnsi="Times" w:cs="Times New Roman (Заголовки (сло"/>
      <w:b/>
      <w:caps/>
      <w:color w:val="000000" w:themeColor="text1"/>
      <w:sz w:val="32"/>
      <w:szCs w:val="32"/>
      <w:lang w:eastAsia="ru-RU"/>
    </w:rPr>
  </w:style>
  <w:style w:type="paragraph" w:styleId="a9">
    <w:name w:val="Title"/>
    <w:basedOn w:val="a2"/>
    <w:next w:val="a2"/>
    <w:link w:val="aa"/>
    <w:uiPriority w:val="10"/>
    <w:rsid w:val="00C771A5"/>
    <w:pPr>
      <w:keepNext/>
      <w:pageBreakBefore/>
      <w:ind w:firstLine="0"/>
      <w:contextualSpacing/>
      <w:jc w:val="left"/>
    </w:pPr>
    <w:rPr>
      <w:rFonts w:eastAsiaTheme="majorEastAsia" w:cs="Times New Roman (Заголовки (сло"/>
      <w:b/>
      <w:caps/>
      <w:spacing w:val="-10"/>
      <w:kern w:val="28"/>
      <w:sz w:val="32"/>
      <w:szCs w:val="56"/>
    </w:rPr>
  </w:style>
  <w:style w:type="character" w:customStyle="1" w:styleId="20">
    <w:name w:val="Заголовок 2 Знак"/>
    <w:basedOn w:val="a3"/>
    <w:link w:val="2"/>
    <w:uiPriority w:val="9"/>
    <w:rsid w:val="00C771A5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DB542A"/>
    <w:rPr>
      <w:rFonts w:ascii="Times New Roman" w:eastAsiaTheme="majorEastAsia" w:hAnsi="Times New Roman" w:cstheme="majorBidi"/>
      <w:color w:val="000000" w:themeColor="text1"/>
      <w:sz w:val="28"/>
      <w:lang w:eastAsia="ru-RU"/>
    </w:rPr>
  </w:style>
  <w:style w:type="character" w:customStyle="1" w:styleId="40">
    <w:name w:val="Заголовок 4 Знак"/>
    <w:basedOn w:val="a3"/>
    <w:link w:val="4"/>
    <w:uiPriority w:val="9"/>
    <w:rsid w:val="00C771A5"/>
    <w:rPr>
      <w:rFonts w:ascii="Times New Roman" w:eastAsiaTheme="majorEastAsia" w:hAnsi="Times New Roman" w:cstheme="majorBidi"/>
      <w:iCs/>
      <w:color w:val="000000" w:themeColor="text1"/>
      <w:sz w:val="28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C771A5"/>
    <w:rPr>
      <w:rFonts w:ascii="Times New Roman" w:eastAsiaTheme="majorEastAsia" w:hAnsi="Times New Roman" w:cstheme="majorBidi"/>
      <w:i/>
      <w:color w:val="000000" w:themeColor="text1"/>
      <w:sz w:val="28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2E6E8D"/>
    <w:rPr>
      <w:rFonts w:ascii="Times New Roman" w:eastAsiaTheme="majorEastAsia" w:hAnsi="Times New Roman" w:cstheme="majorBidi"/>
      <w:i/>
      <w:color w:val="000000" w:themeColor="text1"/>
      <w:sz w:val="28"/>
      <w:lang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7F4419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7F441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7F44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customStyle="1" w:styleId="aa">
    <w:name w:val="Заголовок Знак"/>
    <w:basedOn w:val="a3"/>
    <w:link w:val="a9"/>
    <w:uiPriority w:val="10"/>
    <w:rsid w:val="00C771A5"/>
    <w:rPr>
      <w:rFonts w:ascii="Times New Roman" w:eastAsiaTheme="majorEastAsia" w:hAnsi="Times New Roman" w:cs="Times New Roman (Заголовки (сло"/>
      <w:b/>
      <w:caps/>
      <w:spacing w:val="-10"/>
      <w:kern w:val="28"/>
      <w:sz w:val="32"/>
      <w:szCs w:val="56"/>
      <w:lang w:eastAsia="ru-RU"/>
    </w:rPr>
  </w:style>
  <w:style w:type="paragraph" w:styleId="ab">
    <w:name w:val="Subtitle"/>
    <w:basedOn w:val="a2"/>
    <w:next w:val="a2"/>
    <w:link w:val="ac"/>
    <w:uiPriority w:val="11"/>
    <w:rsid w:val="007F4419"/>
    <w:pPr>
      <w:numPr>
        <w:ilvl w:val="1"/>
      </w:numPr>
      <w:ind w:firstLine="851"/>
    </w:pPr>
    <w:rPr>
      <w:rFonts w:eastAsiaTheme="minorEastAsia"/>
      <w:i/>
      <w:color w:val="5A5A5A" w:themeColor="text1" w:themeTint="A5"/>
      <w:spacing w:val="15"/>
      <w:szCs w:val="22"/>
    </w:rPr>
  </w:style>
  <w:style w:type="character" w:customStyle="1" w:styleId="ac">
    <w:name w:val="Подзаголовок Знак"/>
    <w:basedOn w:val="a3"/>
    <w:link w:val="ab"/>
    <w:uiPriority w:val="11"/>
    <w:rsid w:val="007F4419"/>
    <w:rPr>
      <w:rFonts w:ascii="Times New Roman" w:eastAsiaTheme="minorEastAsia" w:hAnsi="Times New Roman"/>
      <w:i/>
      <w:color w:val="5A5A5A" w:themeColor="text1" w:themeTint="A5"/>
      <w:spacing w:val="15"/>
      <w:sz w:val="28"/>
      <w:szCs w:val="22"/>
    </w:rPr>
  </w:style>
  <w:style w:type="character" w:styleId="ad">
    <w:name w:val="Intense Emphasis"/>
    <w:basedOn w:val="a3"/>
    <w:uiPriority w:val="21"/>
    <w:rsid w:val="007F4419"/>
    <w:rPr>
      <w:rFonts w:ascii="Times New Roman" w:hAnsi="Times New Roman"/>
      <w:i/>
      <w:iCs/>
      <w:color w:val="000000" w:themeColor="text1"/>
      <w:sz w:val="28"/>
      <w:u w:val="single"/>
    </w:rPr>
  </w:style>
  <w:style w:type="paragraph" w:styleId="ae">
    <w:name w:val="Intense Quote"/>
    <w:basedOn w:val="a2"/>
    <w:next w:val="a2"/>
    <w:link w:val="af"/>
    <w:uiPriority w:val="30"/>
    <w:rsid w:val="007F4419"/>
    <w:pPr>
      <w:spacing w:before="240" w:after="240"/>
      <w:ind w:left="851" w:right="851" w:firstLine="0"/>
      <w:jc w:val="center"/>
    </w:pPr>
    <w:rPr>
      <w:b/>
      <w:i/>
      <w:iCs/>
      <w:color w:val="000000" w:themeColor="text1"/>
    </w:rPr>
  </w:style>
  <w:style w:type="character" w:customStyle="1" w:styleId="af">
    <w:name w:val="Выделенная цитата Знак"/>
    <w:basedOn w:val="a3"/>
    <w:link w:val="ae"/>
    <w:uiPriority w:val="30"/>
    <w:rsid w:val="007F4419"/>
    <w:rPr>
      <w:rFonts w:ascii="Times New Roman" w:hAnsi="Times New Roman"/>
      <w:b/>
      <w:i/>
      <w:iCs/>
      <w:color w:val="000000" w:themeColor="text1"/>
      <w:sz w:val="28"/>
    </w:rPr>
  </w:style>
  <w:style w:type="paragraph" w:styleId="21">
    <w:name w:val="Quote"/>
    <w:basedOn w:val="a2"/>
    <w:next w:val="a2"/>
    <w:link w:val="22"/>
    <w:uiPriority w:val="29"/>
    <w:rsid w:val="007F4419"/>
    <w:pPr>
      <w:spacing w:before="200" w:after="160"/>
      <w:ind w:left="862" w:right="862" w:firstLine="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3"/>
    <w:link w:val="21"/>
    <w:uiPriority w:val="29"/>
    <w:rsid w:val="007F4419"/>
    <w:rPr>
      <w:rFonts w:ascii="Times New Roman" w:hAnsi="Times New Roman"/>
      <w:i/>
      <w:iCs/>
      <w:color w:val="404040" w:themeColor="text1" w:themeTint="BF"/>
      <w:sz w:val="28"/>
    </w:rPr>
  </w:style>
  <w:style w:type="paragraph" w:styleId="af0">
    <w:name w:val="TOC Heading"/>
    <w:basedOn w:val="1"/>
    <w:next w:val="a2"/>
    <w:uiPriority w:val="39"/>
    <w:unhideWhenUsed/>
    <w:qFormat/>
    <w:rsid w:val="007F4419"/>
    <w:pPr>
      <w:numPr>
        <w:numId w:val="0"/>
      </w:numPr>
      <w:outlineLvl w:val="9"/>
    </w:pPr>
    <w:rPr>
      <w:rFonts w:ascii="Times New Roman" w:hAnsi="Times New Roman"/>
      <w:sz w:val="28"/>
    </w:rPr>
  </w:style>
  <w:style w:type="paragraph" w:styleId="23">
    <w:name w:val="toc 2"/>
    <w:basedOn w:val="a2"/>
    <w:next w:val="a2"/>
    <w:autoRedefine/>
    <w:uiPriority w:val="39"/>
    <w:unhideWhenUsed/>
    <w:rsid w:val="0097053F"/>
    <w:pPr>
      <w:tabs>
        <w:tab w:val="left" w:pos="1680"/>
        <w:tab w:val="right" w:leader="dot" w:pos="9345"/>
      </w:tabs>
      <w:spacing w:before="240" w:after="120" w:line="240" w:lineRule="auto"/>
      <w:jc w:val="left"/>
    </w:pPr>
    <w:rPr>
      <w:rFonts w:cstheme="minorHAnsi"/>
      <w:bCs/>
      <w:szCs w:val="20"/>
    </w:rPr>
  </w:style>
  <w:style w:type="paragraph" w:styleId="11">
    <w:name w:val="toc 1"/>
    <w:basedOn w:val="a2"/>
    <w:next w:val="a2"/>
    <w:autoRedefine/>
    <w:uiPriority w:val="39"/>
    <w:unhideWhenUsed/>
    <w:rsid w:val="0097053F"/>
    <w:pPr>
      <w:tabs>
        <w:tab w:val="right" w:leader="dot" w:pos="9345"/>
      </w:tabs>
      <w:spacing w:before="120"/>
      <w:ind w:firstLine="709"/>
      <w:jc w:val="left"/>
    </w:pPr>
    <w:rPr>
      <w:rFonts w:cstheme="majorHAnsi"/>
      <w:bCs/>
      <w:caps/>
    </w:rPr>
  </w:style>
  <w:style w:type="paragraph" w:styleId="31">
    <w:name w:val="toc 3"/>
    <w:basedOn w:val="a2"/>
    <w:next w:val="a2"/>
    <w:autoRedefine/>
    <w:uiPriority w:val="39"/>
    <w:unhideWhenUsed/>
    <w:rsid w:val="0097053F"/>
    <w:pPr>
      <w:ind w:left="278"/>
      <w:jc w:val="left"/>
    </w:pPr>
    <w:rPr>
      <w:rFonts w:cstheme="minorHAnsi"/>
      <w:szCs w:val="20"/>
    </w:rPr>
  </w:style>
  <w:style w:type="paragraph" w:styleId="41">
    <w:name w:val="toc 4"/>
    <w:basedOn w:val="a2"/>
    <w:next w:val="a2"/>
    <w:autoRedefine/>
    <w:uiPriority w:val="39"/>
    <w:unhideWhenUsed/>
    <w:rsid w:val="007F4419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2"/>
    <w:next w:val="a2"/>
    <w:autoRedefine/>
    <w:uiPriority w:val="39"/>
    <w:unhideWhenUsed/>
    <w:rsid w:val="007F4419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character" w:styleId="af1">
    <w:name w:val="Intense Reference"/>
    <w:basedOn w:val="a3"/>
    <w:uiPriority w:val="32"/>
    <w:rsid w:val="007F4419"/>
    <w:rPr>
      <w:rFonts w:ascii="Times New Roman" w:hAnsi="Times New Roman"/>
      <w:b/>
      <w:bCs/>
      <w:smallCaps/>
      <w:color w:val="000000" w:themeColor="text1"/>
      <w:spacing w:val="5"/>
      <w:sz w:val="28"/>
    </w:rPr>
  </w:style>
  <w:style w:type="paragraph" w:styleId="af2">
    <w:name w:val="caption"/>
    <w:basedOn w:val="a2"/>
    <w:next w:val="a2"/>
    <w:uiPriority w:val="35"/>
    <w:unhideWhenUsed/>
    <w:qFormat/>
    <w:rsid w:val="002E6E8D"/>
    <w:pPr>
      <w:ind w:firstLine="0"/>
    </w:pPr>
    <w:rPr>
      <w:iCs/>
      <w:color w:val="000000" w:themeColor="text1"/>
      <w:szCs w:val="18"/>
    </w:rPr>
  </w:style>
  <w:style w:type="paragraph" w:styleId="a0">
    <w:name w:val="Bibliography"/>
    <w:basedOn w:val="a2"/>
    <w:next w:val="a2"/>
    <w:uiPriority w:val="37"/>
    <w:semiHidden/>
    <w:unhideWhenUsed/>
    <w:qFormat/>
    <w:rsid w:val="002E6E8D"/>
    <w:pPr>
      <w:numPr>
        <w:numId w:val="3"/>
      </w:numPr>
    </w:pPr>
  </w:style>
  <w:style w:type="character" w:styleId="af3">
    <w:name w:val="Hyperlink"/>
    <w:basedOn w:val="a3"/>
    <w:uiPriority w:val="99"/>
    <w:unhideWhenUsed/>
    <w:rsid w:val="002E6E8D"/>
    <w:rPr>
      <w:rFonts w:ascii="Times New Roman" w:hAnsi="Times New Roman"/>
      <w:color w:val="000000" w:themeColor="text1"/>
      <w:sz w:val="28"/>
      <w:u w:val="single"/>
    </w:rPr>
  </w:style>
  <w:style w:type="paragraph" w:styleId="a">
    <w:name w:val="List Bullet"/>
    <w:basedOn w:val="a2"/>
    <w:uiPriority w:val="99"/>
    <w:unhideWhenUsed/>
    <w:qFormat/>
    <w:rsid w:val="002E6E8D"/>
    <w:pPr>
      <w:numPr>
        <w:numId w:val="1"/>
      </w:numPr>
      <w:tabs>
        <w:tab w:val="clear" w:pos="851"/>
      </w:tabs>
      <w:contextualSpacing/>
    </w:pPr>
  </w:style>
  <w:style w:type="paragraph" w:styleId="a1">
    <w:name w:val="List Number"/>
    <w:basedOn w:val="a2"/>
    <w:uiPriority w:val="99"/>
    <w:unhideWhenUsed/>
    <w:qFormat/>
    <w:rsid w:val="002E6E8D"/>
    <w:pPr>
      <w:numPr>
        <w:numId w:val="4"/>
      </w:numPr>
      <w:contextualSpacing/>
    </w:pPr>
  </w:style>
  <w:style w:type="character" w:styleId="HTML">
    <w:name w:val="HTML Sample"/>
    <w:basedOn w:val="a3"/>
    <w:uiPriority w:val="99"/>
    <w:unhideWhenUsed/>
    <w:qFormat/>
    <w:rsid w:val="00135E17"/>
    <w:rPr>
      <w:rFonts w:ascii="Courier New" w:hAnsi="Courier New" w:cs="Consolas"/>
      <w:sz w:val="24"/>
      <w:szCs w:val="24"/>
    </w:rPr>
  </w:style>
  <w:style w:type="character" w:styleId="HTML0">
    <w:name w:val="HTML Definition"/>
    <w:basedOn w:val="a3"/>
    <w:uiPriority w:val="99"/>
    <w:unhideWhenUsed/>
    <w:rsid w:val="002E6E8D"/>
    <w:rPr>
      <w:rFonts w:ascii="Times New Roman" w:hAnsi="Times New Roman"/>
      <w:i/>
      <w:iCs/>
      <w:sz w:val="28"/>
    </w:rPr>
  </w:style>
  <w:style w:type="character" w:styleId="HTML1">
    <w:name w:val="HTML Variable"/>
    <w:basedOn w:val="a3"/>
    <w:uiPriority w:val="99"/>
    <w:unhideWhenUsed/>
    <w:rsid w:val="002E6E8D"/>
    <w:rPr>
      <w:rFonts w:ascii="Times New Roman" w:hAnsi="Times New Roman"/>
      <w:i/>
      <w:iCs/>
      <w:sz w:val="28"/>
    </w:rPr>
  </w:style>
  <w:style w:type="character" w:styleId="HTML2">
    <w:name w:val="HTML Typewriter"/>
    <w:basedOn w:val="a3"/>
    <w:uiPriority w:val="99"/>
    <w:unhideWhenUsed/>
    <w:rsid w:val="002E6E8D"/>
    <w:rPr>
      <w:rFonts w:ascii="Consolas" w:hAnsi="Consolas" w:cs="Consolas"/>
      <w:sz w:val="20"/>
      <w:szCs w:val="20"/>
    </w:rPr>
  </w:style>
  <w:style w:type="character" w:styleId="HTML3">
    <w:name w:val="HTML Code"/>
    <w:basedOn w:val="a3"/>
    <w:uiPriority w:val="99"/>
    <w:semiHidden/>
    <w:unhideWhenUsed/>
    <w:rsid w:val="002E6E8D"/>
    <w:rPr>
      <w:rFonts w:ascii="Consolas" w:hAnsi="Consolas" w:cs="Consolas"/>
      <w:sz w:val="28"/>
      <w:szCs w:val="20"/>
    </w:rPr>
  </w:style>
  <w:style w:type="paragraph" w:customStyle="1" w:styleId="af4">
    <w:name w:val="Код"/>
    <w:basedOn w:val="a2"/>
    <w:next w:val="a2"/>
    <w:qFormat/>
    <w:rsid w:val="00630A36"/>
    <w:pPr>
      <w:spacing w:before="180" w:after="180" w:line="240" w:lineRule="auto"/>
      <w:ind w:firstLine="0"/>
      <w:jc w:val="left"/>
    </w:pPr>
    <w:rPr>
      <w:rFonts w:ascii="Courier New" w:hAnsi="Courier New"/>
      <w:lang w:val="en-US"/>
    </w:rPr>
  </w:style>
  <w:style w:type="paragraph" w:customStyle="1" w:styleId="af5">
    <w:name w:val="Рисунок"/>
    <w:basedOn w:val="a2"/>
    <w:next w:val="a2"/>
    <w:qFormat/>
    <w:rsid w:val="0069522C"/>
    <w:pPr>
      <w:ind w:firstLine="0"/>
      <w:jc w:val="center"/>
    </w:pPr>
    <w:rPr>
      <w:sz w:val="24"/>
    </w:rPr>
  </w:style>
  <w:style w:type="paragraph" w:customStyle="1" w:styleId="af6">
    <w:name w:val="Примечание"/>
    <w:basedOn w:val="a2"/>
    <w:rsid w:val="00C6699A"/>
    <w:rPr>
      <w:iCs/>
      <w:szCs w:val="20"/>
    </w:rPr>
  </w:style>
  <w:style w:type="paragraph" w:styleId="af7">
    <w:name w:val="header"/>
    <w:basedOn w:val="a2"/>
    <w:link w:val="af8"/>
    <w:uiPriority w:val="99"/>
    <w:unhideWhenUsed/>
    <w:rsid w:val="00C6699A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Верхний колонтитул Знак"/>
    <w:basedOn w:val="a3"/>
    <w:link w:val="af7"/>
    <w:uiPriority w:val="99"/>
    <w:rsid w:val="00C6699A"/>
    <w:rPr>
      <w:rFonts w:ascii="Times New Roman" w:eastAsia="Times New Roman" w:hAnsi="Times New Roman" w:cs="Times New Roman"/>
      <w:sz w:val="28"/>
      <w:lang w:eastAsia="ru-RU"/>
    </w:rPr>
  </w:style>
  <w:style w:type="paragraph" w:styleId="af9">
    <w:name w:val="footer"/>
    <w:basedOn w:val="a2"/>
    <w:link w:val="afa"/>
    <w:uiPriority w:val="99"/>
    <w:unhideWhenUsed/>
    <w:rsid w:val="00C6699A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basedOn w:val="a3"/>
    <w:link w:val="af9"/>
    <w:uiPriority w:val="99"/>
    <w:rsid w:val="00C6699A"/>
    <w:rPr>
      <w:rFonts w:ascii="Times New Roman" w:eastAsia="Times New Roman" w:hAnsi="Times New Roman" w:cs="Times New Roman"/>
      <w:sz w:val="28"/>
      <w:lang w:eastAsia="ru-RU"/>
    </w:rPr>
  </w:style>
  <w:style w:type="character" w:styleId="afb">
    <w:name w:val="page number"/>
    <w:basedOn w:val="a3"/>
    <w:uiPriority w:val="99"/>
    <w:semiHidden/>
    <w:unhideWhenUsed/>
    <w:rsid w:val="00C6699A"/>
  </w:style>
  <w:style w:type="paragraph" w:styleId="61">
    <w:name w:val="toc 6"/>
    <w:basedOn w:val="a2"/>
    <w:next w:val="a2"/>
    <w:autoRedefine/>
    <w:uiPriority w:val="39"/>
    <w:unhideWhenUsed/>
    <w:rsid w:val="00C771A5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2"/>
    <w:next w:val="a2"/>
    <w:autoRedefine/>
    <w:uiPriority w:val="39"/>
    <w:unhideWhenUsed/>
    <w:rsid w:val="00C771A5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2"/>
    <w:next w:val="a2"/>
    <w:autoRedefine/>
    <w:uiPriority w:val="39"/>
    <w:unhideWhenUsed/>
    <w:rsid w:val="00C771A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2"/>
    <w:next w:val="a2"/>
    <w:autoRedefine/>
    <w:uiPriority w:val="39"/>
    <w:unhideWhenUsed/>
    <w:rsid w:val="00C771A5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character" w:styleId="afc">
    <w:name w:val="Subtle Emphasis"/>
    <w:basedOn w:val="a3"/>
    <w:uiPriority w:val="19"/>
    <w:rsid w:val="00C771A5"/>
    <w:rPr>
      <w:i/>
      <w:iCs/>
      <w:color w:val="404040" w:themeColor="text1" w:themeTint="BF"/>
    </w:rPr>
  </w:style>
  <w:style w:type="character" w:styleId="afd">
    <w:name w:val="Strong"/>
    <w:basedOn w:val="a3"/>
    <w:uiPriority w:val="22"/>
    <w:rsid w:val="00C771A5"/>
    <w:rPr>
      <w:b/>
      <w:bCs/>
    </w:rPr>
  </w:style>
  <w:style w:type="character" w:styleId="afe">
    <w:name w:val="Subtle Reference"/>
    <w:basedOn w:val="a3"/>
    <w:uiPriority w:val="31"/>
    <w:rsid w:val="00C771A5"/>
    <w:rPr>
      <w:smallCaps/>
      <w:color w:val="5A5A5A" w:themeColor="text1" w:themeTint="A5"/>
    </w:rPr>
  </w:style>
  <w:style w:type="character" w:styleId="aff">
    <w:name w:val="Emphasis"/>
    <w:basedOn w:val="a3"/>
    <w:uiPriority w:val="20"/>
    <w:rsid w:val="00C771A5"/>
    <w:rPr>
      <w:i/>
      <w:iCs/>
    </w:rPr>
  </w:style>
  <w:style w:type="character" w:styleId="aff0">
    <w:name w:val="Book Title"/>
    <w:basedOn w:val="a3"/>
    <w:uiPriority w:val="33"/>
    <w:rsid w:val="00C771A5"/>
    <w:rPr>
      <w:b/>
      <w:bCs/>
      <w:i/>
      <w:iCs/>
      <w:spacing w:val="5"/>
    </w:rPr>
  </w:style>
  <w:style w:type="character" w:customStyle="1" w:styleId="12">
    <w:name w:val="Неразрешенное упоминание1"/>
    <w:basedOn w:val="a3"/>
    <w:uiPriority w:val="99"/>
    <w:semiHidden/>
    <w:unhideWhenUsed/>
    <w:rsid w:val="00AA1B88"/>
    <w:rPr>
      <w:color w:val="605E5C"/>
      <w:shd w:val="clear" w:color="auto" w:fill="E1DFDD"/>
    </w:rPr>
  </w:style>
  <w:style w:type="character" w:customStyle="1" w:styleId="a8">
    <w:name w:val="Без интервала Знак"/>
    <w:basedOn w:val="a3"/>
    <w:link w:val="a7"/>
    <w:uiPriority w:val="1"/>
    <w:rsid w:val="00C7784E"/>
    <w:rPr>
      <w:rFonts w:ascii="Times New Roman" w:hAnsi="Times New Roman"/>
      <w:sz w:val="28"/>
    </w:rPr>
  </w:style>
  <w:style w:type="paragraph" w:styleId="aff1">
    <w:name w:val="Balloon Text"/>
    <w:basedOn w:val="a2"/>
    <w:link w:val="aff2"/>
    <w:uiPriority w:val="99"/>
    <w:semiHidden/>
    <w:unhideWhenUsed/>
    <w:rsid w:val="008C74B3"/>
    <w:pPr>
      <w:spacing w:line="240" w:lineRule="auto"/>
    </w:pPr>
    <w:rPr>
      <w:sz w:val="18"/>
      <w:szCs w:val="18"/>
    </w:rPr>
  </w:style>
  <w:style w:type="character" w:customStyle="1" w:styleId="aff2">
    <w:name w:val="Текст выноски Знак"/>
    <w:basedOn w:val="a3"/>
    <w:link w:val="aff1"/>
    <w:uiPriority w:val="99"/>
    <w:semiHidden/>
    <w:rsid w:val="008C74B3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HTML4">
    <w:name w:val="HTML Preformatted"/>
    <w:basedOn w:val="a2"/>
    <w:link w:val="HTML5"/>
    <w:uiPriority w:val="99"/>
    <w:semiHidden/>
    <w:unhideWhenUsed/>
    <w:rsid w:val="00B966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5">
    <w:name w:val="Стандартный HTML Знак"/>
    <w:basedOn w:val="a3"/>
    <w:link w:val="HTML4"/>
    <w:uiPriority w:val="99"/>
    <w:semiHidden/>
    <w:rsid w:val="00B966B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">
    <w:name w:val="p"/>
    <w:basedOn w:val="a3"/>
    <w:rsid w:val="00B966B3"/>
  </w:style>
  <w:style w:type="character" w:customStyle="1" w:styleId="w">
    <w:name w:val="w"/>
    <w:basedOn w:val="a3"/>
    <w:rsid w:val="00B966B3"/>
  </w:style>
  <w:style w:type="character" w:customStyle="1" w:styleId="nl">
    <w:name w:val="nl"/>
    <w:basedOn w:val="a3"/>
    <w:rsid w:val="00B966B3"/>
  </w:style>
  <w:style w:type="character" w:customStyle="1" w:styleId="s2">
    <w:name w:val="s2"/>
    <w:basedOn w:val="a3"/>
    <w:rsid w:val="00B966B3"/>
  </w:style>
  <w:style w:type="character" w:customStyle="1" w:styleId="mi">
    <w:name w:val="mi"/>
    <w:basedOn w:val="a3"/>
    <w:rsid w:val="00B966B3"/>
  </w:style>
  <w:style w:type="table" w:styleId="aff3">
    <w:name w:val="Table Grid"/>
    <w:basedOn w:val="a4"/>
    <w:rsid w:val="000A2C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b">
    <w:name w:val="nb"/>
    <w:basedOn w:val="a3"/>
    <w:rsid w:val="004131B7"/>
  </w:style>
  <w:style w:type="character" w:customStyle="1" w:styleId="apple-converted-space">
    <w:name w:val="apple-converted-space"/>
    <w:basedOn w:val="a3"/>
    <w:rsid w:val="004131B7"/>
  </w:style>
  <w:style w:type="character" w:customStyle="1" w:styleId="sh">
    <w:name w:val="sh"/>
    <w:basedOn w:val="a3"/>
    <w:rsid w:val="004131B7"/>
  </w:style>
  <w:style w:type="character" w:customStyle="1" w:styleId="line">
    <w:name w:val="line"/>
    <w:basedOn w:val="a3"/>
    <w:rsid w:val="004131B7"/>
  </w:style>
  <w:style w:type="character" w:customStyle="1" w:styleId="nt">
    <w:name w:val="nt"/>
    <w:basedOn w:val="a3"/>
    <w:rsid w:val="004131B7"/>
  </w:style>
  <w:style w:type="character" w:customStyle="1" w:styleId="o">
    <w:name w:val="o"/>
    <w:basedOn w:val="a3"/>
    <w:rsid w:val="004131B7"/>
  </w:style>
  <w:style w:type="character" w:customStyle="1" w:styleId="no">
    <w:name w:val="no"/>
    <w:basedOn w:val="a3"/>
    <w:rsid w:val="004131B7"/>
  </w:style>
  <w:style w:type="paragraph" w:customStyle="1" w:styleId="Standard">
    <w:name w:val="Standard"/>
    <w:rsid w:val="00E90777"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lang w:val="en-US" w:eastAsia="zh-CN" w:bidi="hi-IN"/>
    </w:rPr>
  </w:style>
  <w:style w:type="paragraph" w:customStyle="1" w:styleId="PreformattedText">
    <w:name w:val="Preformatted Text"/>
    <w:basedOn w:val="Standard"/>
    <w:rsid w:val="00E90777"/>
    <w:rPr>
      <w:rFonts w:ascii="Liberation Mono" w:eastAsia="Noto Sans Mono CJK SC" w:hAnsi="Liberation Mono" w:cs="Liberation Mono"/>
      <w:sz w:val="20"/>
      <w:szCs w:val="20"/>
    </w:rPr>
  </w:style>
  <w:style w:type="character" w:customStyle="1" w:styleId="SourceText">
    <w:name w:val="Source Text"/>
    <w:rsid w:val="00E90777"/>
    <w:rPr>
      <w:rFonts w:ascii="Liberation Mono" w:eastAsia="Noto Sans Mono CJK SC" w:hAnsi="Liberation Mono" w:cs="Liberation Mono"/>
    </w:rPr>
  </w:style>
  <w:style w:type="character" w:styleId="aff4">
    <w:name w:val="annotation reference"/>
    <w:basedOn w:val="a3"/>
    <w:uiPriority w:val="99"/>
    <w:semiHidden/>
    <w:unhideWhenUsed/>
    <w:rsid w:val="004C4B1C"/>
    <w:rPr>
      <w:sz w:val="16"/>
      <w:szCs w:val="16"/>
    </w:rPr>
  </w:style>
  <w:style w:type="paragraph" w:styleId="aff5">
    <w:name w:val="annotation text"/>
    <w:basedOn w:val="a2"/>
    <w:link w:val="aff6"/>
    <w:uiPriority w:val="99"/>
    <w:semiHidden/>
    <w:unhideWhenUsed/>
    <w:rsid w:val="004C4B1C"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basedOn w:val="a3"/>
    <w:link w:val="aff5"/>
    <w:uiPriority w:val="99"/>
    <w:semiHidden/>
    <w:rsid w:val="004C4B1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4C4B1C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4C4B1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9">
    <w:name w:val="endnote text"/>
    <w:basedOn w:val="a2"/>
    <w:link w:val="affa"/>
    <w:uiPriority w:val="99"/>
    <w:semiHidden/>
    <w:unhideWhenUsed/>
    <w:rsid w:val="00326FCE"/>
    <w:pPr>
      <w:spacing w:line="240" w:lineRule="auto"/>
    </w:pPr>
    <w:rPr>
      <w:sz w:val="20"/>
      <w:szCs w:val="20"/>
    </w:rPr>
  </w:style>
  <w:style w:type="character" w:customStyle="1" w:styleId="affa">
    <w:name w:val="Текст концевой сноски Знак"/>
    <w:basedOn w:val="a3"/>
    <w:link w:val="aff9"/>
    <w:uiPriority w:val="99"/>
    <w:semiHidden/>
    <w:rsid w:val="00326FC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b">
    <w:name w:val="endnote reference"/>
    <w:basedOn w:val="a3"/>
    <w:uiPriority w:val="99"/>
    <w:semiHidden/>
    <w:unhideWhenUsed/>
    <w:rsid w:val="00326FCE"/>
    <w:rPr>
      <w:vertAlign w:val="superscript"/>
    </w:rPr>
  </w:style>
  <w:style w:type="character" w:customStyle="1" w:styleId="viiyi">
    <w:name w:val="viiyi"/>
    <w:basedOn w:val="a3"/>
    <w:rsid w:val="00EA5CD1"/>
  </w:style>
  <w:style w:type="character" w:customStyle="1" w:styleId="jlqj4b">
    <w:name w:val="jlqj4b"/>
    <w:basedOn w:val="a3"/>
    <w:rsid w:val="00EA5CD1"/>
  </w:style>
  <w:style w:type="character" w:styleId="affc">
    <w:name w:val="FollowedHyperlink"/>
    <w:basedOn w:val="a3"/>
    <w:uiPriority w:val="99"/>
    <w:semiHidden/>
    <w:unhideWhenUsed/>
    <w:rsid w:val="00CA131C"/>
    <w:rPr>
      <w:color w:val="954F72" w:themeColor="followedHyperlink"/>
      <w:u w:val="single"/>
    </w:rPr>
  </w:style>
  <w:style w:type="character" w:styleId="affd">
    <w:name w:val="Unresolved Mention"/>
    <w:basedOn w:val="a3"/>
    <w:uiPriority w:val="99"/>
    <w:semiHidden/>
    <w:unhideWhenUsed/>
    <w:rsid w:val="00476782"/>
    <w:rPr>
      <w:color w:val="605E5C"/>
      <w:shd w:val="clear" w:color="auto" w:fill="E1DFDD"/>
    </w:rPr>
  </w:style>
  <w:style w:type="character" w:customStyle="1" w:styleId="13">
    <w:name w:val="1_Код ПО_НИР Знак"/>
    <w:link w:val="14"/>
    <w:uiPriority w:val="5"/>
    <w:rsid w:val="006C5EBF"/>
    <w:rPr>
      <w:rFonts w:ascii="Courier New" w:eastAsia="BookAntiqua" w:hAnsi="Courier New"/>
      <w:noProof/>
      <w:szCs w:val="20"/>
      <w:lang w:val="en-US"/>
    </w:rPr>
  </w:style>
  <w:style w:type="paragraph" w:customStyle="1" w:styleId="14">
    <w:name w:val="1_Код ПО_НИР"/>
    <w:basedOn w:val="a2"/>
    <w:link w:val="13"/>
    <w:uiPriority w:val="5"/>
    <w:qFormat/>
    <w:rsid w:val="006C5EB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0" w:color="auto"/>
      </w:pBdr>
      <w:spacing w:after="240" w:line="240" w:lineRule="auto"/>
      <w:ind w:left="113" w:firstLine="0"/>
      <w:contextualSpacing/>
      <w:jc w:val="left"/>
    </w:pPr>
    <w:rPr>
      <w:rFonts w:ascii="Courier New" w:eastAsia="BookAntiqua" w:hAnsi="Courier New" w:cstheme="minorBidi"/>
      <w:noProof/>
      <w:sz w:val="24"/>
      <w:szCs w:val="20"/>
      <w:lang w:val="en-US" w:eastAsia="en-US"/>
    </w:rPr>
  </w:style>
  <w:style w:type="paragraph" w:customStyle="1" w:styleId="114">
    <w:name w:val="1_Таблица_14ц_НИР"/>
    <w:basedOn w:val="a2"/>
    <w:autoRedefine/>
    <w:uiPriority w:val="4"/>
    <w:qFormat/>
    <w:rsid w:val="006C5EBF"/>
    <w:pPr>
      <w:spacing w:line="240" w:lineRule="auto"/>
      <w:ind w:firstLine="0"/>
      <w:jc w:val="center"/>
    </w:pPr>
    <w:rPr>
      <w:sz w:val="24"/>
    </w:rPr>
  </w:style>
  <w:style w:type="paragraph" w:customStyle="1" w:styleId="1140">
    <w:name w:val="1_Таблица_14л_НИР"/>
    <w:basedOn w:val="a2"/>
    <w:autoRedefine/>
    <w:uiPriority w:val="4"/>
    <w:qFormat/>
    <w:rsid w:val="006C5EBF"/>
    <w:pPr>
      <w:ind w:firstLine="0"/>
      <w:jc w:val="left"/>
    </w:pPr>
    <w:rPr>
      <w:sz w:val="24"/>
    </w:rPr>
  </w:style>
  <w:style w:type="paragraph" w:customStyle="1" w:styleId="15">
    <w:name w:val="1_Названиц таблицы_НИР"/>
    <w:basedOn w:val="a2"/>
    <w:next w:val="a2"/>
    <w:qFormat/>
    <w:rsid w:val="006C5EBF"/>
    <w:pPr>
      <w:keepNext/>
      <w:spacing w:line="240" w:lineRule="auto"/>
      <w:jc w:val="left"/>
    </w:pPr>
  </w:style>
  <w:style w:type="paragraph" w:styleId="affe">
    <w:name w:val="Normal (Web)"/>
    <w:basedOn w:val="a2"/>
    <w:uiPriority w:val="99"/>
    <w:semiHidden/>
    <w:unhideWhenUsed/>
    <w:rsid w:val="00BB73A0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fff">
    <w:name w:val="footnote text"/>
    <w:basedOn w:val="a2"/>
    <w:link w:val="afff0"/>
    <w:semiHidden/>
    <w:rsid w:val="003A572C"/>
    <w:pPr>
      <w:spacing w:line="240" w:lineRule="auto"/>
      <w:ind w:firstLine="0"/>
      <w:jc w:val="left"/>
    </w:pPr>
    <w:rPr>
      <w:sz w:val="20"/>
      <w:szCs w:val="20"/>
      <w:lang w:val="en-US"/>
    </w:rPr>
  </w:style>
  <w:style w:type="character" w:customStyle="1" w:styleId="afff0">
    <w:name w:val="Текст сноски Знак"/>
    <w:basedOn w:val="a3"/>
    <w:link w:val="afff"/>
    <w:semiHidden/>
    <w:rsid w:val="003A572C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fff1">
    <w:name w:val="footnote reference"/>
    <w:semiHidden/>
    <w:rsid w:val="003A572C"/>
    <w:rPr>
      <w:vertAlign w:val="superscript"/>
    </w:rPr>
  </w:style>
  <w:style w:type="paragraph" w:styleId="afff2">
    <w:name w:val="Revision"/>
    <w:hidden/>
    <w:uiPriority w:val="99"/>
    <w:semiHidden/>
    <w:rsid w:val="00D53C46"/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1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1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4steu.github.io/" TargetMode="External"/><Relationship Id="rId13" Type="http://schemas.openxmlformats.org/officeDocument/2006/relationships/hyperlink" Target="https://github.com/J4stEu/solid-soft/blob/main/socket_request.go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.id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.id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J4stEu/solid-soft/blob/main/context.go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4stEu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&#1042;&#1080;&#1090;&#1103;&#1079;&#1100;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7C1F7D-B56C-4004-AD88-A0E9C7877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D:\Projects\Витязь\template.dotx</Template>
  <TotalTime>44</TotalTime>
  <Pages>3</Pages>
  <Words>645</Words>
  <Characters>3683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4320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58</cp:revision>
  <cp:lastPrinted>2022-06-01T09:41:00Z</cp:lastPrinted>
  <dcterms:created xsi:type="dcterms:W3CDTF">2022-06-01T09:41:00Z</dcterms:created>
  <dcterms:modified xsi:type="dcterms:W3CDTF">2022-07-25T19:43:00Z</dcterms:modified>
  <cp:category/>
</cp:coreProperties>
</file>